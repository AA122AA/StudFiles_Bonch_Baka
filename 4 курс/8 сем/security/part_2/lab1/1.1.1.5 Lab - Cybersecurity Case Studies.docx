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0BC82" w14:textId="28450F28" w:rsidR="0002636A" w:rsidRPr="00A92C3C" w:rsidRDefault="00975174" w:rsidP="00280B39">
      <w:pPr>
        <w:pStyle w:val="LabTitle"/>
        <w:rPr>
          <w:rFonts w:eastAsia="宋体" w:hint="eastAsia"/>
          <w:b w:val="0"/>
          <w:lang w:eastAsia="zh-CN"/>
        </w:rPr>
      </w:pPr>
      <w:bookmarkStart w:id="0" w:name="_GoBack"/>
      <w:bookmarkEnd w:id="0"/>
      <w:r>
        <w:t>Лабораторная работа. Кибербез</w:t>
      </w:r>
      <w:r w:rsidR="00A92C3C">
        <w:t>опасность: практические примеры</w:t>
      </w:r>
    </w:p>
    <w:p w14:paraId="4BAD7FBF" w14:textId="77777777" w:rsidR="009D2C27" w:rsidRDefault="009D2C27" w:rsidP="00216DDE">
      <w:pPr>
        <w:pStyle w:val="LabSection"/>
      </w:pPr>
      <w:r>
        <w:t>Задачи</w:t>
      </w:r>
    </w:p>
    <w:p w14:paraId="02835035" w14:textId="7B3C4765" w:rsidR="003C2298" w:rsidRPr="00DE01DB" w:rsidRDefault="00DA3399" w:rsidP="008D553D">
      <w:pPr>
        <w:pStyle w:val="BodyTextL25"/>
      </w:pPr>
      <w:r>
        <w:t>Изучите</w:t>
      </w:r>
      <w:r w:rsidR="00E77651" w:rsidRPr="00A92C3C">
        <w:t xml:space="preserve"> и</w:t>
      </w:r>
      <w:r w:rsidR="00A92C3C" w:rsidRPr="00A92C3C">
        <w:t> </w:t>
      </w:r>
      <w:r>
        <w:t>проанализируйте инциденты кибербезопасности</w:t>
      </w:r>
    </w:p>
    <w:p w14:paraId="32BD4E31" w14:textId="5C5AA590" w:rsidR="00C07FD9" w:rsidRDefault="009D2C27" w:rsidP="00216DDE">
      <w:pPr>
        <w:pStyle w:val="LabSection"/>
      </w:pPr>
      <w:r>
        <w:t>Общие сведения</w:t>
      </w:r>
      <w:r w:rsidR="00E77651" w:rsidRPr="00A92C3C">
        <w:t xml:space="preserve"> и</w:t>
      </w:r>
      <w:r w:rsidR="00A92C3C" w:rsidRPr="00A92C3C">
        <w:t> </w:t>
      </w:r>
      <w:r>
        <w:t>сценарий</w:t>
      </w:r>
    </w:p>
    <w:p w14:paraId="7607330A" w14:textId="6FBCB2F5" w:rsidR="00723DED" w:rsidRDefault="00C36AEA" w:rsidP="009E009A">
      <w:pPr>
        <w:pStyle w:val="BodyTextL25"/>
      </w:pPr>
      <w:r>
        <w:t>Правительственные организации, предприятия</w:t>
      </w:r>
      <w:r w:rsidR="00E77651" w:rsidRPr="00A92C3C">
        <w:t xml:space="preserve"> и</w:t>
      </w:r>
      <w:r w:rsidR="00A92C3C" w:rsidRPr="00A92C3C">
        <w:t> </w:t>
      </w:r>
      <w:r>
        <w:t>отдельные пользователи все чаще становятся целями кибератак,</w:t>
      </w:r>
      <w:r w:rsidR="00E77651" w:rsidRPr="00A92C3C">
        <w:t xml:space="preserve"> и</w:t>
      </w:r>
      <w:r w:rsidR="00A92C3C" w:rsidRPr="00A92C3C">
        <w:t> </w:t>
      </w:r>
      <w:r>
        <w:t>эксперты</w:t>
      </w:r>
      <w:r w:rsidR="00E77651" w:rsidRPr="00A92C3C">
        <w:t xml:space="preserve"> в</w:t>
      </w:r>
      <w:r w:rsidR="00A92C3C" w:rsidRPr="00A92C3C">
        <w:t> </w:t>
      </w:r>
      <w:r>
        <w:t>области прогнозируют, что количество этих атак, скорее всего, возрастет</w:t>
      </w:r>
      <w:r w:rsidR="00E77651" w:rsidRPr="00A92C3C">
        <w:t xml:space="preserve"> в</w:t>
      </w:r>
      <w:r w:rsidR="00A92C3C" w:rsidRPr="00A92C3C">
        <w:t> </w:t>
      </w:r>
      <w:r>
        <w:t>будущем. Распространение информации по вопросам кибербезопасности является важнейшим приоритетным направлением во всем мире, поскольку серьезные инциденты кибербезопасности способны поставить под угрозу глобальную экономику. По данным отчета Центра стратегических</w:t>
      </w:r>
      <w:r w:rsidR="00E77651" w:rsidRPr="00A92C3C">
        <w:t xml:space="preserve"> и</w:t>
      </w:r>
      <w:r w:rsidR="00A92C3C" w:rsidRPr="00A92C3C">
        <w:t> </w:t>
      </w:r>
      <w:r>
        <w:t>международных исследований (CSIS), оценка ущерба от киберпреступности для глобальной экономики составляет более 400 млрд долларов ежегодно,</w:t>
      </w:r>
      <w:r w:rsidR="00E77651" w:rsidRPr="00A92C3C">
        <w:t xml:space="preserve"> а</w:t>
      </w:r>
      <w:r w:rsidR="00A92C3C" w:rsidRPr="00A92C3C">
        <w:t> </w:t>
      </w:r>
      <w:r>
        <w:t>только</w:t>
      </w:r>
      <w:r w:rsidR="00E77651" w:rsidRPr="00A92C3C">
        <w:t xml:space="preserve"> в</w:t>
      </w:r>
      <w:r w:rsidR="00A92C3C" w:rsidRPr="00A92C3C">
        <w:t> </w:t>
      </w:r>
      <w:r>
        <w:t>США</w:t>
      </w:r>
      <w:r w:rsidR="00E77651" w:rsidRPr="00A92C3C">
        <w:t xml:space="preserve"> в</w:t>
      </w:r>
      <w:r w:rsidR="00A92C3C" w:rsidRPr="00A92C3C">
        <w:t> </w:t>
      </w:r>
      <w:r>
        <w:t>2013 г. как минимум 3000 компаний пострадали от взлома своих систем.</w:t>
      </w:r>
      <w:r w:rsidR="00E77651" w:rsidRPr="00A92C3C">
        <w:t xml:space="preserve"> В</w:t>
      </w:r>
      <w:r w:rsidR="00A92C3C" w:rsidRPr="00A92C3C">
        <w:t> </w:t>
      </w:r>
      <w:r>
        <w:t>этой лабораторной работе вы будете изучать четыре очень эффективных вида кибератак,</w:t>
      </w:r>
      <w:r w:rsidR="00E77651" w:rsidRPr="00A92C3C">
        <w:t xml:space="preserve"> а</w:t>
      </w:r>
      <w:r w:rsidR="00A92C3C" w:rsidRPr="00A92C3C">
        <w:t> </w:t>
      </w:r>
      <w:r>
        <w:t xml:space="preserve">также обсудите все аспекты каждой атаки. </w:t>
      </w:r>
    </w:p>
    <w:p w14:paraId="18034E72" w14:textId="390D4829" w:rsidR="007D2AFE" w:rsidRDefault="007D2AFE" w:rsidP="003448FD">
      <w:pPr>
        <w:pStyle w:val="LabSection"/>
      </w:pPr>
      <w:r>
        <w:t>Необходимые ресурсы</w:t>
      </w:r>
    </w:p>
    <w:p w14:paraId="51E51958" w14:textId="4D244075" w:rsidR="0002636A" w:rsidRDefault="007B5099" w:rsidP="0002636A">
      <w:pPr>
        <w:pStyle w:val="Bulletlevel1"/>
      </w:pPr>
      <w:r>
        <w:t>ПК или мобильное устройство</w:t>
      </w:r>
      <w:r w:rsidR="00E77651" w:rsidRPr="00A92C3C">
        <w:t xml:space="preserve"> с</w:t>
      </w:r>
      <w:r w:rsidR="00A92C3C" w:rsidRPr="00A92C3C">
        <w:t> </w:t>
      </w:r>
      <w:r>
        <w:t>доступом</w:t>
      </w:r>
      <w:r w:rsidR="00E77651" w:rsidRPr="00A92C3C">
        <w:t xml:space="preserve"> к</w:t>
      </w:r>
      <w:r w:rsidR="00A92C3C" w:rsidRPr="00A92C3C">
        <w:t> </w:t>
      </w:r>
      <w:r>
        <w:t>Интернету</w:t>
      </w:r>
    </w:p>
    <w:p w14:paraId="2459F672" w14:textId="0FCCD475" w:rsidR="00723DED" w:rsidRDefault="00F27289" w:rsidP="00A92C3C">
      <w:pPr>
        <w:pStyle w:val="StepHead"/>
      </w:pPr>
      <w:r>
        <w:t>Найдите информацию</w:t>
      </w:r>
      <w:r w:rsidR="00E77651" w:rsidRPr="00A92C3C">
        <w:t xml:space="preserve"> о</w:t>
      </w:r>
      <w:r w:rsidR="00A92C3C" w:rsidRPr="00A92C3C">
        <w:t> </w:t>
      </w:r>
      <w:r>
        <w:t>самых эффективных кибератаках.</w:t>
      </w:r>
    </w:p>
    <w:p w14:paraId="72041B9E" w14:textId="5C03989B" w:rsidR="008E5FF8" w:rsidRDefault="007B79B3" w:rsidP="006A6A82">
      <w:pPr>
        <w:pStyle w:val="SubStepAlpha"/>
      </w:pPr>
      <w:r>
        <w:t>С помощью наиболее удобной вам поисковой системы найдите информацию</w:t>
      </w:r>
      <w:r w:rsidR="00E77651" w:rsidRPr="00A92C3C">
        <w:t xml:space="preserve"> о</w:t>
      </w:r>
      <w:r w:rsidR="00A92C3C" w:rsidRPr="00A92C3C">
        <w:t> </w:t>
      </w:r>
      <w:r>
        <w:t>каждой из следующих кибератак. Скорее всего,</w:t>
      </w:r>
      <w:r w:rsidR="00E77651" w:rsidRPr="00A92C3C">
        <w:t xml:space="preserve"> в</w:t>
      </w:r>
      <w:r w:rsidR="00A92C3C" w:rsidRPr="00A92C3C">
        <w:t> </w:t>
      </w:r>
      <w:r>
        <w:t>результаты поиска попадут новости</w:t>
      </w:r>
      <w:r w:rsidR="00E77651" w:rsidRPr="00A92C3C">
        <w:t xml:space="preserve"> и</w:t>
      </w:r>
      <w:r w:rsidR="00A92C3C" w:rsidRPr="00A92C3C">
        <w:t> </w:t>
      </w:r>
      <w:r>
        <w:t>технические статьи.</w:t>
      </w:r>
    </w:p>
    <w:p w14:paraId="1BB09C6C" w14:textId="0E819185" w:rsidR="009E14D0" w:rsidRPr="00DE01DB" w:rsidRDefault="007B79B3" w:rsidP="008E5FF8">
      <w:pPr>
        <w:pStyle w:val="SubStepAlpha"/>
        <w:numPr>
          <w:ilvl w:val="0"/>
          <w:numId w:val="0"/>
        </w:numPr>
        <w:ind w:left="720"/>
      </w:pPr>
      <w:r>
        <w:t>Нарушение безопасности Home Depot</w:t>
      </w:r>
    </w:p>
    <w:p w14:paraId="593B9CE2" w14:textId="2EE68240" w:rsidR="00883AC7" w:rsidRPr="00DE01DB" w:rsidRDefault="00B05B31" w:rsidP="009E009A">
      <w:pPr>
        <w:pStyle w:val="BodyTextL50"/>
      </w:pPr>
      <w:r>
        <w:t>Взлом целевой кредитной карты</w:t>
      </w:r>
    </w:p>
    <w:p w14:paraId="7501BEC0" w14:textId="45246C57" w:rsidR="009E14D0" w:rsidRPr="00DE01DB" w:rsidRDefault="00ED4073" w:rsidP="009E009A">
      <w:pPr>
        <w:pStyle w:val="BodyTextL50"/>
      </w:pPr>
      <w:r>
        <w:t>Вирус Stuxnet</w:t>
      </w:r>
    </w:p>
    <w:p w14:paraId="11E57985" w14:textId="3336E771" w:rsidR="00864ECE" w:rsidRDefault="00864ECE" w:rsidP="009E009A">
      <w:pPr>
        <w:pStyle w:val="BodyTextL50"/>
      </w:pPr>
      <w:r>
        <w:t>Взлом системы индустрии развлечений Sony Pictures Entertainment</w:t>
      </w:r>
    </w:p>
    <w:p w14:paraId="00681477" w14:textId="5CF578E6" w:rsidR="00DE01DB" w:rsidRDefault="00DE01DB" w:rsidP="00DE01DB">
      <w:pPr>
        <w:pStyle w:val="BodyTextL50"/>
      </w:pPr>
      <w:r>
        <w:rPr>
          <w:b/>
        </w:rPr>
        <w:t>Примечание</w:t>
      </w:r>
      <w:r>
        <w:t>. Для поиска информации</w:t>
      </w:r>
      <w:r w:rsidR="00E77651" w:rsidRPr="00A92C3C">
        <w:t xml:space="preserve"> о</w:t>
      </w:r>
      <w:r w:rsidR="00A92C3C" w:rsidRPr="00A92C3C">
        <w:t> </w:t>
      </w:r>
      <w:r>
        <w:t>методах взлома можно использовать веб-обозреватель на виртуальной машине, установленной</w:t>
      </w:r>
      <w:r w:rsidR="00E77651" w:rsidRPr="00A92C3C">
        <w:t xml:space="preserve"> в</w:t>
      </w:r>
      <w:r w:rsidR="00A92C3C" w:rsidRPr="00A92C3C">
        <w:t> </w:t>
      </w:r>
      <w:r>
        <w:t>ходе предыдущей лабораторной работы.</w:t>
      </w:r>
      <w:r w:rsidR="00E77651" w:rsidRPr="00A92C3C">
        <w:t xml:space="preserve"> С</w:t>
      </w:r>
      <w:r w:rsidR="00A92C3C" w:rsidRPr="00A92C3C">
        <w:t> </w:t>
      </w:r>
      <w:r>
        <w:t>помощью этой виртуальной машины можно предотвратить установку вредоносного ПО на вашем компьютере.</w:t>
      </w:r>
    </w:p>
    <w:p w14:paraId="66C8CE58" w14:textId="1506E1E6" w:rsidR="00F27289" w:rsidRDefault="00F27289" w:rsidP="00F27289">
      <w:pPr>
        <w:pStyle w:val="SubStepAlpha"/>
      </w:pPr>
      <w:r>
        <w:t>Прочитайте статьи, найденные</w:t>
      </w:r>
      <w:r w:rsidR="00E77651" w:rsidRPr="00A92C3C">
        <w:t xml:space="preserve"> в</w:t>
      </w:r>
      <w:r w:rsidR="00A92C3C" w:rsidRPr="00A92C3C">
        <w:t> </w:t>
      </w:r>
      <w:r>
        <w:t>результатах поиска на шаге 1а,</w:t>
      </w:r>
      <w:r w:rsidR="00E77651" w:rsidRPr="00A92C3C">
        <w:t xml:space="preserve"> и</w:t>
      </w:r>
      <w:r w:rsidR="00A92C3C" w:rsidRPr="00A92C3C">
        <w:t> </w:t>
      </w:r>
      <w:r>
        <w:t>подготовьтесь</w:t>
      </w:r>
      <w:r w:rsidR="00E77651" w:rsidRPr="00A92C3C">
        <w:t xml:space="preserve"> к</w:t>
      </w:r>
      <w:r w:rsidR="00A92C3C" w:rsidRPr="00A92C3C">
        <w:t> </w:t>
      </w:r>
      <w:r>
        <w:t>обсуждению результатов своего исследования по всем аспектам каждой атаки.</w:t>
      </w:r>
    </w:p>
    <w:p w14:paraId="4ABE481E" w14:textId="3F33637C" w:rsidR="00CB096A" w:rsidRPr="00FA1E7B" w:rsidRDefault="009B6490" w:rsidP="00FA1E7B">
      <w:pPr>
        <w:pStyle w:val="StepHead"/>
      </w:pPr>
      <w:r>
        <w:t>Запишите свой анализ кибератаки.</w:t>
      </w:r>
    </w:p>
    <w:p w14:paraId="35C155EE" w14:textId="5DBE2F97" w:rsidR="00E94869" w:rsidRDefault="00E94869" w:rsidP="00E94869">
      <w:pPr>
        <w:pStyle w:val="BodyTextL25"/>
        <w:ind w:left="720"/>
      </w:pPr>
      <w:r>
        <w:t>Выберите одну из эффективных кибератак из шага 1а</w:t>
      </w:r>
      <w:r w:rsidR="00E77651" w:rsidRPr="00A92C3C">
        <w:t xml:space="preserve"> и</w:t>
      </w:r>
      <w:r w:rsidR="00A92C3C" w:rsidRPr="00A92C3C">
        <w:t> </w:t>
      </w:r>
      <w:r>
        <w:t>запишите анализ атаки, который включает</w:t>
      </w:r>
      <w:r w:rsidR="00E77651" w:rsidRPr="00A92C3C">
        <w:t xml:space="preserve"> в</w:t>
      </w:r>
      <w:r w:rsidR="00A92C3C" w:rsidRPr="00A92C3C">
        <w:t> </w:t>
      </w:r>
      <w:r>
        <w:t>себя ответы на приведенные ниже вопросы.</w:t>
      </w:r>
    </w:p>
    <w:p w14:paraId="3405314D" w14:textId="2D566384" w:rsidR="00CB096A" w:rsidRDefault="00E94869" w:rsidP="00E812F5">
      <w:pPr>
        <w:pStyle w:val="BodyTextL25"/>
        <w:keepNext/>
        <w:numPr>
          <w:ilvl w:val="0"/>
          <w:numId w:val="17"/>
        </w:numPr>
      </w:pPr>
      <w:r>
        <w:t>Кто стали жертвами атаки?</w:t>
      </w:r>
    </w:p>
    <w:p w14:paraId="3ECAC141" w14:textId="7390DA5C" w:rsidR="00723DED" w:rsidRDefault="00723DED" w:rsidP="00E812F5">
      <w:pPr>
        <w:pStyle w:val="BodyTextL50"/>
        <w:keepNext/>
      </w:pPr>
      <w:r>
        <w:t>____________________________________________________________________________________</w:t>
      </w:r>
    </w:p>
    <w:p w14:paraId="1D060203" w14:textId="77777777" w:rsidR="005358CE" w:rsidRDefault="005358CE" w:rsidP="00E812F5">
      <w:pPr>
        <w:pStyle w:val="BodyTextL50"/>
        <w:keepNext/>
      </w:pPr>
      <w:r>
        <w:t>____________________________________________________________________________________</w:t>
      </w:r>
    </w:p>
    <w:p w14:paraId="3A1D088F" w14:textId="77777777" w:rsidR="00E812F5" w:rsidRDefault="00E812F5" w:rsidP="00E812F5">
      <w:pPr>
        <w:pStyle w:val="BodyTextL50"/>
        <w:keepNext/>
      </w:pPr>
      <w:r>
        <w:t>____________________________________________________________________________________</w:t>
      </w:r>
    </w:p>
    <w:p w14:paraId="0364B641" w14:textId="1715EFCA" w:rsidR="00723DED" w:rsidRDefault="00723DED" w:rsidP="009E009A">
      <w:pPr>
        <w:pStyle w:val="BodyTextL50"/>
      </w:pPr>
      <w:r>
        <w:t>____________________________________________________________________________________</w:t>
      </w:r>
    </w:p>
    <w:p w14:paraId="40D1DF65" w14:textId="3ABC032D" w:rsidR="00D12F67" w:rsidRDefault="00ED4073" w:rsidP="00E812F5">
      <w:pPr>
        <w:pStyle w:val="BodyTextL25"/>
        <w:keepNext/>
        <w:numPr>
          <w:ilvl w:val="0"/>
          <w:numId w:val="17"/>
        </w:numPr>
      </w:pPr>
      <w:r>
        <w:lastRenderedPageBreak/>
        <w:t>Какие технологии</w:t>
      </w:r>
      <w:r w:rsidR="00E77651" w:rsidRPr="00A92C3C">
        <w:t xml:space="preserve"> и</w:t>
      </w:r>
      <w:r w:rsidR="00A92C3C" w:rsidRPr="00A92C3C">
        <w:t> </w:t>
      </w:r>
      <w:r>
        <w:t>инструменты использовались</w:t>
      </w:r>
      <w:r w:rsidR="00E77651" w:rsidRPr="00A92C3C">
        <w:t xml:space="preserve"> в</w:t>
      </w:r>
      <w:r w:rsidR="00A92C3C" w:rsidRPr="00A92C3C">
        <w:t> </w:t>
      </w:r>
      <w:r>
        <w:t>ходе атаки?</w:t>
      </w:r>
    </w:p>
    <w:p w14:paraId="550B22B9" w14:textId="2316E813" w:rsidR="00CB096A" w:rsidRDefault="00CB096A" w:rsidP="00E812F5">
      <w:pPr>
        <w:pStyle w:val="BodyTextL50"/>
        <w:keepNext/>
      </w:pPr>
      <w:r>
        <w:t>____________________________________________________________________________________</w:t>
      </w:r>
    </w:p>
    <w:p w14:paraId="6D4FB2E8" w14:textId="77777777" w:rsidR="00E812F5" w:rsidRDefault="00E812F5" w:rsidP="00E812F5">
      <w:pPr>
        <w:pStyle w:val="BodyTextL50"/>
        <w:keepNext/>
      </w:pPr>
      <w:r>
        <w:t>____________________________________________________________________________________</w:t>
      </w:r>
    </w:p>
    <w:p w14:paraId="6011CC74" w14:textId="77777777" w:rsidR="005358CE" w:rsidRDefault="005358CE" w:rsidP="00E812F5">
      <w:pPr>
        <w:pStyle w:val="BodyTextL50"/>
        <w:keepNext/>
      </w:pPr>
      <w:r>
        <w:t>____________________________________________________________________________________</w:t>
      </w:r>
    </w:p>
    <w:p w14:paraId="42B817A4" w14:textId="2D90A8A4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3719D149" w14:textId="7FB7B737" w:rsidR="00ED4073" w:rsidRDefault="00ED4073" w:rsidP="00E812F5">
      <w:pPr>
        <w:pStyle w:val="BodyTextL25"/>
        <w:keepNext/>
        <w:numPr>
          <w:ilvl w:val="0"/>
          <w:numId w:val="17"/>
        </w:numPr>
      </w:pPr>
      <w:r>
        <w:t>Когда произошла атака</w:t>
      </w:r>
      <w:r w:rsidR="00E77651" w:rsidRPr="00A92C3C">
        <w:t xml:space="preserve"> в</w:t>
      </w:r>
      <w:r w:rsidR="00A92C3C" w:rsidRPr="00A92C3C">
        <w:t> </w:t>
      </w:r>
      <w:r>
        <w:t>сети?</w:t>
      </w:r>
    </w:p>
    <w:p w14:paraId="3402B13B" w14:textId="77777777" w:rsidR="00ED4073" w:rsidRDefault="00ED4073" w:rsidP="00E812F5">
      <w:pPr>
        <w:pStyle w:val="BodyTextL50"/>
        <w:keepNext/>
      </w:pPr>
      <w:r>
        <w:t>____________________________________________________________________________________</w:t>
      </w:r>
    </w:p>
    <w:p w14:paraId="63BAB1E8" w14:textId="77777777" w:rsidR="00E812F5" w:rsidRDefault="00E812F5" w:rsidP="00E812F5">
      <w:pPr>
        <w:pStyle w:val="BodyTextL50"/>
        <w:keepNext/>
      </w:pPr>
      <w:r>
        <w:t>____________________________________________________________________________________</w:t>
      </w:r>
    </w:p>
    <w:p w14:paraId="7737A84A" w14:textId="77777777" w:rsidR="005358CE" w:rsidRDefault="005358CE" w:rsidP="00E812F5">
      <w:pPr>
        <w:pStyle w:val="BodyTextL50"/>
        <w:keepNext/>
      </w:pPr>
      <w:r>
        <w:t>____________________________________________________________________________________</w:t>
      </w:r>
    </w:p>
    <w:p w14:paraId="6656028B" w14:textId="77777777" w:rsidR="00ED4073" w:rsidRDefault="00ED4073" w:rsidP="00ED4073">
      <w:pPr>
        <w:pStyle w:val="BodyTextL50"/>
      </w:pPr>
      <w:r>
        <w:t>____________________________________________________________________________________</w:t>
      </w:r>
    </w:p>
    <w:p w14:paraId="2828CD5C" w14:textId="795C0ADF" w:rsidR="00B136FA" w:rsidRDefault="001104C7" w:rsidP="00E812F5">
      <w:pPr>
        <w:pStyle w:val="BodyTextL25"/>
        <w:keepNext/>
        <w:numPr>
          <w:ilvl w:val="0"/>
          <w:numId w:val="17"/>
        </w:numPr>
      </w:pPr>
      <w:r>
        <w:t>На какие системы была направлена атака?</w:t>
      </w:r>
    </w:p>
    <w:p w14:paraId="405B07A8" w14:textId="53C01293" w:rsidR="00B136FA" w:rsidRDefault="00B136FA" w:rsidP="00E812F5">
      <w:pPr>
        <w:pStyle w:val="BodyTextL50"/>
        <w:keepNext/>
      </w:pPr>
      <w:r>
        <w:t>____________________________________________________________________________________</w:t>
      </w:r>
    </w:p>
    <w:p w14:paraId="0E78C3DD" w14:textId="77777777" w:rsidR="00E812F5" w:rsidRDefault="00E812F5" w:rsidP="00E812F5">
      <w:pPr>
        <w:pStyle w:val="BodyTextL50"/>
        <w:keepNext/>
      </w:pPr>
      <w:r>
        <w:t>____________________________________________________________________________________</w:t>
      </w:r>
    </w:p>
    <w:p w14:paraId="3F461234" w14:textId="77777777" w:rsidR="005358CE" w:rsidRDefault="005358CE" w:rsidP="00E812F5">
      <w:pPr>
        <w:pStyle w:val="BodyTextL50"/>
        <w:keepNext/>
      </w:pPr>
      <w:r>
        <w:t>____________________________________________________________________________________</w:t>
      </w:r>
    </w:p>
    <w:p w14:paraId="7F418B93" w14:textId="0A956CD2" w:rsidR="00B136FA" w:rsidRDefault="00B136FA" w:rsidP="009E009A">
      <w:pPr>
        <w:pStyle w:val="BodyTextL50"/>
      </w:pPr>
      <w:r>
        <w:t>____________________________________________________________________________________</w:t>
      </w:r>
    </w:p>
    <w:p w14:paraId="52CE85E2" w14:textId="0867F3B5" w:rsidR="00ED4073" w:rsidRDefault="00ED4073" w:rsidP="00E812F5">
      <w:pPr>
        <w:pStyle w:val="BodyTextL25"/>
        <w:keepNext/>
        <w:numPr>
          <w:ilvl w:val="0"/>
          <w:numId w:val="17"/>
        </w:numPr>
      </w:pPr>
      <w:r>
        <w:t>Какова была мотивация хакеров</w:t>
      </w:r>
      <w:r w:rsidR="00E77651" w:rsidRPr="00A92C3C">
        <w:t xml:space="preserve"> в</w:t>
      </w:r>
      <w:r w:rsidR="00A92C3C" w:rsidRPr="00A92C3C">
        <w:t> </w:t>
      </w:r>
      <w:r>
        <w:t xml:space="preserve">данном случае? На какие результаты они рассчитывали? </w:t>
      </w:r>
    </w:p>
    <w:p w14:paraId="57F323EA" w14:textId="77777777" w:rsidR="00ED4073" w:rsidRDefault="00ED4073" w:rsidP="00E812F5">
      <w:pPr>
        <w:pStyle w:val="BodyTextL50"/>
        <w:keepNext/>
      </w:pPr>
      <w:r>
        <w:t>____________________________________________________________________________________</w:t>
      </w:r>
    </w:p>
    <w:p w14:paraId="3A85A88C" w14:textId="77777777" w:rsidR="00E812F5" w:rsidRDefault="00E812F5" w:rsidP="00E812F5">
      <w:pPr>
        <w:pStyle w:val="BodyTextL50"/>
        <w:keepNext/>
      </w:pPr>
      <w:r>
        <w:t>____________________________________________________________________________________</w:t>
      </w:r>
    </w:p>
    <w:p w14:paraId="3E0A7971" w14:textId="77777777" w:rsidR="005358CE" w:rsidRDefault="005358CE" w:rsidP="00E812F5">
      <w:pPr>
        <w:pStyle w:val="BodyTextL50"/>
        <w:keepNext/>
      </w:pPr>
      <w:r>
        <w:t>____________________________________________________________________________________</w:t>
      </w:r>
    </w:p>
    <w:p w14:paraId="25B5A8AB" w14:textId="77777777" w:rsidR="00ED4073" w:rsidRDefault="00ED4073" w:rsidP="00ED4073">
      <w:pPr>
        <w:pStyle w:val="BodyTextL50"/>
      </w:pPr>
      <w:r>
        <w:t>____________________________________________________________________________________</w:t>
      </w:r>
    </w:p>
    <w:p w14:paraId="545F7770" w14:textId="08B2E64A" w:rsidR="00ED4073" w:rsidRDefault="00ED4073" w:rsidP="00E812F5">
      <w:pPr>
        <w:pStyle w:val="BodyTextL25"/>
        <w:keepNext/>
        <w:numPr>
          <w:ilvl w:val="0"/>
          <w:numId w:val="17"/>
        </w:numPr>
      </w:pPr>
      <w:r>
        <w:t>Что стало результатом атаки (кража данных, вымогательство, повреждение системы</w:t>
      </w:r>
      <w:r w:rsidR="00E77651" w:rsidRPr="00A92C3C">
        <w:t xml:space="preserve"> и</w:t>
      </w:r>
      <w:r w:rsidR="00A92C3C" w:rsidRPr="00A92C3C">
        <w:t> </w:t>
      </w:r>
      <w:r>
        <w:t>т. д.)?</w:t>
      </w:r>
    </w:p>
    <w:p w14:paraId="6D75DD73" w14:textId="77777777" w:rsidR="00ED4073" w:rsidRDefault="00ED4073" w:rsidP="00E812F5">
      <w:pPr>
        <w:pStyle w:val="BodyTextL50"/>
        <w:keepNext/>
      </w:pPr>
      <w:r>
        <w:t>____________________________________________________________________________________</w:t>
      </w:r>
    </w:p>
    <w:p w14:paraId="6C613D8E" w14:textId="77777777" w:rsidR="00E812F5" w:rsidRDefault="00E812F5" w:rsidP="00E812F5">
      <w:pPr>
        <w:pStyle w:val="BodyTextL50"/>
        <w:keepNext/>
      </w:pPr>
      <w:r>
        <w:t>____________________________________________________________________________________</w:t>
      </w:r>
    </w:p>
    <w:p w14:paraId="3288F072" w14:textId="77777777" w:rsidR="005358CE" w:rsidRDefault="005358CE" w:rsidP="00E812F5">
      <w:pPr>
        <w:pStyle w:val="BodyTextL50"/>
        <w:keepNext/>
      </w:pPr>
      <w:r>
        <w:t>____________________________________________________________________________________</w:t>
      </w:r>
    </w:p>
    <w:p w14:paraId="5DBD75D8" w14:textId="77777777" w:rsidR="00ED4073" w:rsidRDefault="00ED4073" w:rsidP="00ED4073">
      <w:pPr>
        <w:pStyle w:val="BodyTextL50"/>
      </w:pPr>
      <w:r>
        <w:t>____________________________________________________________________________________</w:t>
      </w:r>
    </w:p>
    <w:sectPr w:rsidR="00ED4073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322C2" w14:textId="77777777" w:rsidR="0061371C" w:rsidRDefault="0061371C" w:rsidP="00EB092A">
      <w:pPr>
        <w:spacing w:after="0" w:line="240" w:lineRule="auto"/>
      </w:pPr>
      <w:r>
        <w:separator/>
      </w:r>
    </w:p>
    <w:p w14:paraId="07793E01" w14:textId="77777777" w:rsidR="0061371C" w:rsidRDefault="0061371C"/>
  </w:endnote>
  <w:endnote w:type="continuationSeparator" w:id="0">
    <w:p w14:paraId="77DDA59B" w14:textId="77777777" w:rsidR="0061371C" w:rsidRDefault="0061371C" w:rsidP="00EB092A">
      <w:pPr>
        <w:spacing w:after="0" w:line="240" w:lineRule="auto"/>
      </w:pPr>
      <w:r>
        <w:continuationSeparator/>
      </w:r>
    </w:p>
    <w:p w14:paraId="0D271CAE" w14:textId="77777777" w:rsidR="0061371C" w:rsidRDefault="006137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649FA" w14:textId="77B35AF3" w:rsidR="006A6A82" w:rsidRPr="0090659A" w:rsidRDefault="00D4346C" w:rsidP="00D4346C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>
      <w:t xml:space="preserve">Cisco </w:t>
    </w:r>
    <w:r>
      <w:t xml:space="preserve">и/или ее дочерние компании. Все права защищены. </w:t>
    </w:r>
    <w:r w:rsidR="00A92C3C">
      <w:rPr>
        <w:rFonts w:eastAsia="宋体" w:hint="eastAsia"/>
        <w:lang w:eastAsia="zh-CN"/>
      </w:rPr>
      <w:br/>
    </w:r>
    <w:r>
      <w:t xml:space="preserve">Конфиденциальная информация корпорации Cisco </w:t>
    </w:r>
    <w:r>
      <w:tab/>
      <w:t xml:space="preserve">Стр.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92C3C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92C3C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D57707" w14:textId="51885F0D" w:rsidR="006A6A82" w:rsidRPr="0090659A" w:rsidRDefault="00D4346C" w:rsidP="00D4346C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>
      <w:t xml:space="preserve">Cisco </w:t>
    </w:r>
    <w:r>
      <w:t xml:space="preserve">и/или ее дочерние компании. Все права защищены. </w:t>
    </w:r>
    <w:r w:rsidR="00A92C3C">
      <w:rPr>
        <w:rFonts w:eastAsia="宋体" w:hint="eastAsia"/>
        <w:lang w:eastAsia="zh-CN"/>
      </w:rPr>
      <w:br/>
    </w:r>
    <w:r>
      <w:t xml:space="preserve">Конфиденциальная информация корпорации Cisco </w:t>
    </w:r>
    <w:r>
      <w:tab/>
      <w:t xml:space="preserve">Стр.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92C3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92C3C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81D09A" w14:textId="77777777" w:rsidR="0061371C" w:rsidRDefault="0061371C" w:rsidP="00EB092A">
      <w:pPr>
        <w:spacing w:after="0" w:line="240" w:lineRule="auto"/>
      </w:pPr>
      <w:r>
        <w:separator/>
      </w:r>
    </w:p>
  </w:footnote>
  <w:footnote w:type="continuationSeparator" w:id="0">
    <w:p w14:paraId="77E18023" w14:textId="77777777" w:rsidR="0061371C" w:rsidRDefault="0061371C" w:rsidP="00EB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1E15C" w14:textId="3874B62D" w:rsidR="006A6A82" w:rsidRDefault="006A6A82" w:rsidP="00C52BA6">
    <w:pPr>
      <w:pStyle w:val="PageHead"/>
    </w:pPr>
    <w:r>
      <w:t>Лабораторная работа. Кибербезопасность: примеры внедрения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59F16" w14:textId="5E6B4600" w:rsidR="006A6A82" w:rsidRDefault="00D4346C">
    <w:pPr>
      <w:pStyle w:val="Header"/>
    </w:pPr>
    <w:r w:rsidRPr="003503B9">
      <w:rPr>
        <w:noProof/>
        <w:lang w:val="en-US" w:eastAsia="zh-CN"/>
      </w:rPr>
      <w:drawing>
        <wp:inline distT="0" distB="0" distL="0" distR="0" wp14:anchorId="28718CFD" wp14:editId="2B1C7070">
          <wp:extent cx="2514600" cy="579755"/>
          <wp:effectExtent l="0" t="0" r="0" b="0"/>
          <wp:docPr id="1" name="Picture 1" descr="Cisco Networking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69601D" w14:textId="77777777" w:rsidR="00D4346C" w:rsidRDefault="00D434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7823"/>
    <w:multiLevelType w:val="hybridMultilevel"/>
    <w:tmpl w:val="2BA0E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33AA7"/>
    <w:multiLevelType w:val="hybridMultilevel"/>
    <w:tmpl w:val="F2FC3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E62EB"/>
    <w:multiLevelType w:val="hybridMultilevel"/>
    <w:tmpl w:val="50B6A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AF431EE"/>
    <w:multiLevelType w:val="hybridMultilevel"/>
    <w:tmpl w:val="4D3209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96360"/>
    <w:multiLevelType w:val="multilevel"/>
    <w:tmpl w:val="A5400D14"/>
    <w:styleLink w:val="PartStepSubStepList"/>
    <w:lvl w:ilvl="0">
      <w:start w:val="1"/>
      <w:numFmt w:val="decimal"/>
      <w:suff w:val="space"/>
      <w:lvlText w:val="Часть %1."/>
      <w:lvlJc w:val="left"/>
      <w:pPr>
        <w:ind w:left="5760" w:hanging="1080"/>
      </w:pPr>
      <w:rPr>
        <w:rFonts w:hint="default"/>
      </w:rPr>
    </w:lvl>
    <w:lvl w:ilvl="1">
      <w:start w:val="1"/>
      <w:numFmt w:val="decimal"/>
      <w:suff w:val="space"/>
      <w:lvlText w:val="Шаг %2.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9100BE"/>
    <w:multiLevelType w:val="hybridMultilevel"/>
    <w:tmpl w:val="47B674F0"/>
    <w:lvl w:ilvl="0" w:tplc="A6BA99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E1632"/>
    <w:multiLevelType w:val="hybridMultilevel"/>
    <w:tmpl w:val="599A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1768FE"/>
    <w:multiLevelType w:val="multilevel"/>
    <w:tmpl w:val="9E46821A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1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4F4F4E5B"/>
    <w:multiLevelType w:val="hybridMultilevel"/>
    <w:tmpl w:val="81F6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544B49"/>
    <w:multiLevelType w:val="hybridMultilevel"/>
    <w:tmpl w:val="79F65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04457"/>
    <w:multiLevelType w:val="hybridMultilevel"/>
    <w:tmpl w:val="1B04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517B2"/>
    <w:multiLevelType w:val="hybridMultilevel"/>
    <w:tmpl w:val="59045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620"/>
          </w:tabs>
          <w:ind w:left="162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8"/>
  </w:num>
  <w:num w:numId="6">
    <w:abstractNumId w:val="16"/>
  </w:num>
  <w:num w:numId="7">
    <w:abstractNumId w:val="11"/>
  </w:num>
  <w:num w:numId="8">
    <w:abstractNumId w:val="5"/>
    <w:lvlOverride w:ilvl="0">
      <w:lvl w:ilvl="0">
        <w:start w:val="1"/>
        <w:numFmt w:val="decimal"/>
        <w:suff w:val="space"/>
        <w:lvlText w:val="Часть %1."/>
        <w:lvlJc w:val="left"/>
        <w:pPr>
          <w:ind w:left="5760" w:hanging="1080"/>
        </w:pPr>
        <w:rPr>
          <w:rFonts w:hint="default"/>
        </w:rPr>
      </w:lvl>
    </w:lvlOverride>
  </w:num>
  <w:num w:numId="9">
    <w:abstractNumId w:val="0"/>
  </w:num>
  <w:num w:numId="10">
    <w:abstractNumId w:val="9"/>
  </w:num>
  <w:num w:numId="11">
    <w:abstractNumId w:val="13"/>
  </w:num>
  <w:num w:numId="12">
    <w:abstractNumId w:val="15"/>
  </w:num>
  <w:num w:numId="13">
    <w:abstractNumId w:val="5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7"/>
  </w:num>
  <w:num w:numId="15">
    <w:abstractNumId w:val="4"/>
  </w:num>
  <w:num w:numId="16">
    <w:abstractNumId w:val="6"/>
  </w:num>
  <w:num w:numId="17">
    <w:abstractNumId w:val="14"/>
  </w:num>
  <w:num w:numId="18">
    <w:abstractNumId w:val="2"/>
  </w:num>
  <w:num w:numId="19">
    <w:abstractNumId w:val="1"/>
  </w:num>
  <w:num w:numId="20">
    <w:abstractNumId w:val="5"/>
  </w:num>
  <w:num w:numId="2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3BBE"/>
    <w:rsid w:val="00004175"/>
    <w:rsid w:val="000041DE"/>
    <w:rsid w:val="000059C9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3FFF"/>
    <w:rsid w:val="00036353"/>
    <w:rsid w:val="00040514"/>
    <w:rsid w:val="00041AF6"/>
    <w:rsid w:val="00041E6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2813"/>
    <w:rsid w:val="00083AC8"/>
    <w:rsid w:val="0008450C"/>
    <w:rsid w:val="00085CC6"/>
    <w:rsid w:val="00090659"/>
    <w:rsid w:val="00090C07"/>
    <w:rsid w:val="00091D5A"/>
    <w:rsid w:val="00091E8D"/>
    <w:rsid w:val="000923B7"/>
    <w:rsid w:val="00092BC4"/>
    <w:rsid w:val="00092C42"/>
    <w:rsid w:val="00092CE7"/>
    <w:rsid w:val="0009378D"/>
    <w:rsid w:val="00095FE3"/>
    <w:rsid w:val="00097163"/>
    <w:rsid w:val="000A0465"/>
    <w:rsid w:val="000A22C8"/>
    <w:rsid w:val="000B1AB3"/>
    <w:rsid w:val="000B2344"/>
    <w:rsid w:val="000B4E5A"/>
    <w:rsid w:val="000B7DE5"/>
    <w:rsid w:val="000D55B4"/>
    <w:rsid w:val="000E350C"/>
    <w:rsid w:val="000E38DB"/>
    <w:rsid w:val="000E6418"/>
    <w:rsid w:val="000E65F0"/>
    <w:rsid w:val="000F027D"/>
    <w:rsid w:val="000F072C"/>
    <w:rsid w:val="000F6743"/>
    <w:rsid w:val="001006C2"/>
    <w:rsid w:val="00100919"/>
    <w:rsid w:val="00103C51"/>
    <w:rsid w:val="00107B2B"/>
    <w:rsid w:val="001104C7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06D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6500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5699"/>
    <w:rsid w:val="001C7C3B"/>
    <w:rsid w:val="001D093C"/>
    <w:rsid w:val="001D10E2"/>
    <w:rsid w:val="001D11AE"/>
    <w:rsid w:val="001D29A3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071FB"/>
    <w:rsid w:val="002113B8"/>
    <w:rsid w:val="00215665"/>
    <w:rsid w:val="002163BB"/>
    <w:rsid w:val="00216DDE"/>
    <w:rsid w:val="0021792C"/>
    <w:rsid w:val="002227B3"/>
    <w:rsid w:val="002240AB"/>
    <w:rsid w:val="00225E37"/>
    <w:rsid w:val="002332C8"/>
    <w:rsid w:val="002346A8"/>
    <w:rsid w:val="00241997"/>
    <w:rsid w:val="00242E3A"/>
    <w:rsid w:val="00245F1D"/>
    <w:rsid w:val="002506CF"/>
    <w:rsid w:val="0025107F"/>
    <w:rsid w:val="0025428A"/>
    <w:rsid w:val="00257A72"/>
    <w:rsid w:val="00260CD4"/>
    <w:rsid w:val="0026107D"/>
    <w:rsid w:val="002638C2"/>
    <w:rsid w:val="002639D8"/>
    <w:rsid w:val="00265F77"/>
    <w:rsid w:val="00266C83"/>
    <w:rsid w:val="00267AD6"/>
    <w:rsid w:val="0027099E"/>
    <w:rsid w:val="002768DC"/>
    <w:rsid w:val="00280B39"/>
    <w:rsid w:val="00281994"/>
    <w:rsid w:val="002856FD"/>
    <w:rsid w:val="00292870"/>
    <w:rsid w:val="0029347E"/>
    <w:rsid w:val="00295BDA"/>
    <w:rsid w:val="002A2A69"/>
    <w:rsid w:val="002A4A8D"/>
    <w:rsid w:val="002A4CF8"/>
    <w:rsid w:val="002A6C56"/>
    <w:rsid w:val="002B1790"/>
    <w:rsid w:val="002B2757"/>
    <w:rsid w:val="002C090C"/>
    <w:rsid w:val="002C1243"/>
    <w:rsid w:val="002C1815"/>
    <w:rsid w:val="002C19BB"/>
    <w:rsid w:val="002C475E"/>
    <w:rsid w:val="002C62B8"/>
    <w:rsid w:val="002C6AD6"/>
    <w:rsid w:val="002C75DF"/>
    <w:rsid w:val="002D2917"/>
    <w:rsid w:val="002D6C2A"/>
    <w:rsid w:val="002D77C3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07E14"/>
    <w:rsid w:val="00310652"/>
    <w:rsid w:val="0031371D"/>
    <w:rsid w:val="003160DA"/>
    <w:rsid w:val="0031789F"/>
    <w:rsid w:val="00320788"/>
    <w:rsid w:val="003233A3"/>
    <w:rsid w:val="00327745"/>
    <w:rsid w:val="00330D8A"/>
    <w:rsid w:val="00331822"/>
    <w:rsid w:val="0034455D"/>
    <w:rsid w:val="003448FD"/>
    <w:rsid w:val="00344FE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2819"/>
    <w:rsid w:val="00374CA9"/>
    <w:rsid w:val="00375A29"/>
    <w:rsid w:val="0038581C"/>
    <w:rsid w:val="0039147C"/>
    <w:rsid w:val="00392C65"/>
    <w:rsid w:val="00392ED5"/>
    <w:rsid w:val="003A0A00"/>
    <w:rsid w:val="003A0BF1"/>
    <w:rsid w:val="003A19DC"/>
    <w:rsid w:val="003A1B45"/>
    <w:rsid w:val="003B46E1"/>
    <w:rsid w:val="003B46FC"/>
    <w:rsid w:val="003B5767"/>
    <w:rsid w:val="003B63E8"/>
    <w:rsid w:val="003B7605"/>
    <w:rsid w:val="003C2298"/>
    <w:rsid w:val="003C5542"/>
    <w:rsid w:val="003C6BCA"/>
    <w:rsid w:val="003C7902"/>
    <w:rsid w:val="003C7DEA"/>
    <w:rsid w:val="003D0BFF"/>
    <w:rsid w:val="003E5BE5"/>
    <w:rsid w:val="003E6E50"/>
    <w:rsid w:val="003F0344"/>
    <w:rsid w:val="003F18D1"/>
    <w:rsid w:val="003F48E8"/>
    <w:rsid w:val="003F4F0E"/>
    <w:rsid w:val="003F6E06"/>
    <w:rsid w:val="00403129"/>
    <w:rsid w:val="00403C7A"/>
    <w:rsid w:val="0040429D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36D3"/>
    <w:rsid w:val="00434926"/>
    <w:rsid w:val="00444217"/>
    <w:rsid w:val="004478F4"/>
    <w:rsid w:val="00450F7A"/>
    <w:rsid w:val="00452C6D"/>
    <w:rsid w:val="0045565A"/>
    <w:rsid w:val="00455E0B"/>
    <w:rsid w:val="00463B76"/>
    <w:rsid w:val="00463C37"/>
    <w:rsid w:val="00464D36"/>
    <w:rsid w:val="00464F00"/>
    <w:rsid w:val="004659EE"/>
    <w:rsid w:val="004663AC"/>
    <w:rsid w:val="00477A80"/>
    <w:rsid w:val="00484105"/>
    <w:rsid w:val="004862B5"/>
    <w:rsid w:val="00487E4C"/>
    <w:rsid w:val="00492BF2"/>
    <w:rsid w:val="004936C2"/>
    <w:rsid w:val="0049379C"/>
    <w:rsid w:val="00496A62"/>
    <w:rsid w:val="004A01A9"/>
    <w:rsid w:val="004A1CA0"/>
    <w:rsid w:val="004A22E9"/>
    <w:rsid w:val="004A4ACD"/>
    <w:rsid w:val="004A5BC5"/>
    <w:rsid w:val="004A5E68"/>
    <w:rsid w:val="004A7F36"/>
    <w:rsid w:val="004B023D"/>
    <w:rsid w:val="004B1FB8"/>
    <w:rsid w:val="004B44E8"/>
    <w:rsid w:val="004C0909"/>
    <w:rsid w:val="004C21B9"/>
    <w:rsid w:val="004C3F97"/>
    <w:rsid w:val="004C4F83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570"/>
    <w:rsid w:val="005037B0"/>
    <w:rsid w:val="00504ED4"/>
    <w:rsid w:val="00510639"/>
    <w:rsid w:val="00510E87"/>
    <w:rsid w:val="00513A59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58CE"/>
    <w:rsid w:val="00536F43"/>
    <w:rsid w:val="00537800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3D5F"/>
    <w:rsid w:val="00575574"/>
    <w:rsid w:val="005762B1"/>
    <w:rsid w:val="00576F23"/>
    <w:rsid w:val="00580456"/>
    <w:rsid w:val="00580E73"/>
    <w:rsid w:val="00582D35"/>
    <w:rsid w:val="00583E1F"/>
    <w:rsid w:val="00583ED2"/>
    <w:rsid w:val="00593386"/>
    <w:rsid w:val="005960AA"/>
    <w:rsid w:val="00596998"/>
    <w:rsid w:val="0059701A"/>
    <w:rsid w:val="00597A86"/>
    <w:rsid w:val="005A0C58"/>
    <w:rsid w:val="005A416A"/>
    <w:rsid w:val="005A6E62"/>
    <w:rsid w:val="005B6BF3"/>
    <w:rsid w:val="005C1436"/>
    <w:rsid w:val="005C272B"/>
    <w:rsid w:val="005C35F4"/>
    <w:rsid w:val="005C607F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12E"/>
    <w:rsid w:val="006034CB"/>
    <w:rsid w:val="006066EF"/>
    <w:rsid w:val="006131CE"/>
    <w:rsid w:val="0061336B"/>
    <w:rsid w:val="0061371C"/>
    <w:rsid w:val="0061534E"/>
    <w:rsid w:val="00615441"/>
    <w:rsid w:val="00617D6E"/>
    <w:rsid w:val="0062075E"/>
    <w:rsid w:val="00622271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0D2E"/>
    <w:rsid w:val="00663B8F"/>
    <w:rsid w:val="00664188"/>
    <w:rsid w:val="00672919"/>
    <w:rsid w:val="00674732"/>
    <w:rsid w:val="00676131"/>
    <w:rsid w:val="00680C4F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8F1"/>
    <w:rsid w:val="006A55FB"/>
    <w:rsid w:val="006A6A82"/>
    <w:rsid w:val="006A71A3"/>
    <w:rsid w:val="006B03F2"/>
    <w:rsid w:val="006B1639"/>
    <w:rsid w:val="006B4E90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412"/>
    <w:rsid w:val="006D755C"/>
    <w:rsid w:val="006E397D"/>
    <w:rsid w:val="006E6581"/>
    <w:rsid w:val="006E71DF"/>
    <w:rsid w:val="006F1CC4"/>
    <w:rsid w:val="006F2A86"/>
    <w:rsid w:val="006F2D7B"/>
    <w:rsid w:val="006F3163"/>
    <w:rsid w:val="006F4C91"/>
    <w:rsid w:val="0070071E"/>
    <w:rsid w:val="00701A2F"/>
    <w:rsid w:val="007025FA"/>
    <w:rsid w:val="00705385"/>
    <w:rsid w:val="00705FEC"/>
    <w:rsid w:val="0071147A"/>
    <w:rsid w:val="0071185D"/>
    <w:rsid w:val="007125E6"/>
    <w:rsid w:val="00715002"/>
    <w:rsid w:val="007222AD"/>
    <w:rsid w:val="00723DED"/>
    <w:rsid w:val="007267CF"/>
    <w:rsid w:val="00731F3F"/>
    <w:rsid w:val="00733BAB"/>
    <w:rsid w:val="00735842"/>
    <w:rsid w:val="00737EEE"/>
    <w:rsid w:val="0074181F"/>
    <w:rsid w:val="007436BF"/>
    <w:rsid w:val="007443E9"/>
    <w:rsid w:val="00744ABE"/>
    <w:rsid w:val="00745DCE"/>
    <w:rsid w:val="00753520"/>
    <w:rsid w:val="00753D89"/>
    <w:rsid w:val="0075589E"/>
    <w:rsid w:val="00755C9B"/>
    <w:rsid w:val="00760745"/>
    <w:rsid w:val="00760FE4"/>
    <w:rsid w:val="00761A92"/>
    <w:rsid w:val="00763D8B"/>
    <w:rsid w:val="0076422C"/>
    <w:rsid w:val="007657F6"/>
    <w:rsid w:val="00765E47"/>
    <w:rsid w:val="0077125A"/>
    <w:rsid w:val="007730CD"/>
    <w:rsid w:val="0077641F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B79B3"/>
    <w:rsid w:val="007C0EE0"/>
    <w:rsid w:val="007C1875"/>
    <w:rsid w:val="007C1B71"/>
    <w:rsid w:val="007C2FBB"/>
    <w:rsid w:val="007C5EF7"/>
    <w:rsid w:val="007C7164"/>
    <w:rsid w:val="007D0390"/>
    <w:rsid w:val="007D1984"/>
    <w:rsid w:val="007D2AFE"/>
    <w:rsid w:val="007E3FEA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10E4B"/>
    <w:rsid w:val="00814BAA"/>
    <w:rsid w:val="00824295"/>
    <w:rsid w:val="008306B4"/>
    <w:rsid w:val="008313F3"/>
    <w:rsid w:val="00834AEB"/>
    <w:rsid w:val="008357D1"/>
    <w:rsid w:val="008374E6"/>
    <w:rsid w:val="0084006E"/>
    <w:rsid w:val="008405BB"/>
    <w:rsid w:val="00841007"/>
    <w:rsid w:val="00843F6F"/>
    <w:rsid w:val="00846494"/>
    <w:rsid w:val="008479AD"/>
    <w:rsid w:val="00847B20"/>
    <w:rsid w:val="008509D3"/>
    <w:rsid w:val="00853418"/>
    <w:rsid w:val="0085531D"/>
    <w:rsid w:val="00857CF6"/>
    <w:rsid w:val="00860F13"/>
    <w:rsid w:val="008610ED"/>
    <w:rsid w:val="00861C6A"/>
    <w:rsid w:val="008645A4"/>
    <w:rsid w:val="00864ECE"/>
    <w:rsid w:val="00865199"/>
    <w:rsid w:val="00867EAF"/>
    <w:rsid w:val="00872D7E"/>
    <w:rsid w:val="0087389D"/>
    <w:rsid w:val="00873C6B"/>
    <w:rsid w:val="00874045"/>
    <w:rsid w:val="00883AC7"/>
    <w:rsid w:val="0088426A"/>
    <w:rsid w:val="008852BA"/>
    <w:rsid w:val="00890108"/>
    <w:rsid w:val="00893877"/>
    <w:rsid w:val="00894CAE"/>
    <w:rsid w:val="0089532C"/>
    <w:rsid w:val="00896165"/>
    <w:rsid w:val="00896681"/>
    <w:rsid w:val="00896B1B"/>
    <w:rsid w:val="008A2749"/>
    <w:rsid w:val="008A3A90"/>
    <w:rsid w:val="008B06D4"/>
    <w:rsid w:val="008B48F0"/>
    <w:rsid w:val="008B4F20"/>
    <w:rsid w:val="008B7E31"/>
    <w:rsid w:val="008B7FFD"/>
    <w:rsid w:val="008C1A57"/>
    <w:rsid w:val="008C2642"/>
    <w:rsid w:val="008C2920"/>
    <w:rsid w:val="008C4307"/>
    <w:rsid w:val="008D23DF"/>
    <w:rsid w:val="008D2417"/>
    <w:rsid w:val="008D553D"/>
    <w:rsid w:val="008D73BF"/>
    <w:rsid w:val="008D7F09"/>
    <w:rsid w:val="008E5B64"/>
    <w:rsid w:val="008E5FF8"/>
    <w:rsid w:val="008E70BB"/>
    <w:rsid w:val="008E7DAA"/>
    <w:rsid w:val="008F0094"/>
    <w:rsid w:val="008F340F"/>
    <w:rsid w:val="008F3F5A"/>
    <w:rsid w:val="0090231D"/>
    <w:rsid w:val="00903523"/>
    <w:rsid w:val="009042AB"/>
    <w:rsid w:val="0090460C"/>
    <w:rsid w:val="0090659A"/>
    <w:rsid w:val="00911080"/>
    <w:rsid w:val="00915970"/>
    <w:rsid w:val="00915986"/>
    <w:rsid w:val="00917624"/>
    <w:rsid w:val="009202EE"/>
    <w:rsid w:val="009226AD"/>
    <w:rsid w:val="00924C96"/>
    <w:rsid w:val="00930386"/>
    <w:rsid w:val="009309F5"/>
    <w:rsid w:val="00933237"/>
    <w:rsid w:val="00933F28"/>
    <w:rsid w:val="009352B7"/>
    <w:rsid w:val="00942124"/>
    <w:rsid w:val="00943BF9"/>
    <w:rsid w:val="00947140"/>
    <w:rsid w:val="009476C0"/>
    <w:rsid w:val="00950FED"/>
    <w:rsid w:val="00953BD3"/>
    <w:rsid w:val="00956ABB"/>
    <w:rsid w:val="00957018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97018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B6163"/>
    <w:rsid w:val="009B6490"/>
    <w:rsid w:val="009C4976"/>
    <w:rsid w:val="009C5E67"/>
    <w:rsid w:val="009C6ACD"/>
    <w:rsid w:val="009D00FA"/>
    <w:rsid w:val="009D2916"/>
    <w:rsid w:val="009D2C27"/>
    <w:rsid w:val="009D3E87"/>
    <w:rsid w:val="009D4AF4"/>
    <w:rsid w:val="009D4C3E"/>
    <w:rsid w:val="009D7BCE"/>
    <w:rsid w:val="009E009A"/>
    <w:rsid w:val="009E14D0"/>
    <w:rsid w:val="009E2309"/>
    <w:rsid w:val="009E42B9"/>
    <w:rsid w:val="009F1151"/>
    <w:rsid w:val="009F1E57"/>
    <w:rsid w:val="009F47B9"/>
    <w:rsid w:val="009F4C2E"/>
    <w:rsid w:val="009F5346"/>
    <w:rsid w:val="009F5E4E"/>
    <w:rsid w:val="00A014A3"/>
    <w:rsid w:val="00A03B24"/>
    <w:rsid w:val="00A0412D"/>
    <w:rsid w:val="00A05AD6"/>
    <w:rsid w:val="00A06DC9"/>
    <w:rsid w:val="00A07055"/>
    <w:rsid w:val="00A13AA8"/>
    <w:rsid w:val="00A205C5"/>
    <w:rsid w:val="00A21211"/>
    <w:rsid w:val="00A32C12"/>
    <w:rsid w:val="00A33315"/>
    <w:rsid w:val="00A34360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422"/>
    <w:rsid w:val="00A807C1"/>
    <w:rsid w:val="00A83374"/>
    <w:rsid w:val="00A91A58"/>
    <w:rsid w:val="00A92C3C"/>
    <w:rsid w:val="00A95ED1"/>
    <w:rsid w:val="00A96172"/>
    <w:rsid w:val="00AA4AF0"/>
    <w:rsid w:val="00AA78B5"/>
    <w:rsid w:val="00AB0D6A"/>
    <w:rsid w:val="00AB147C"/>
    <w:rsid w:val="00AB194B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39D3"/>
    <w:rsid w:val="00AD4578"/>
    <w:rsid w:val="00AD68E9"/>
    <w:rsid w:val="00AD6A11"/>
    <w:rsid w:val="00AD75B6"/>
    <w:rsid w:val="00AE54D8"/>
    <w:rsid w:val="00AE56C0"/>
    <w:rsid w:val="00AF0219"/>
    <w:rsid w:val="00B00914"/>
    <w:rsid w:val="00B02A8E"/>
    <w:rsid w:val="00B05033"/>
    <w:rsid w:val="00B052EE"/>
    <w:rsid w:val="00B05B31"/>
    <w:rsid w:val="00B1081F"/>
    <w:rsid w:val="00B136FA"/>
    <w:rsid w:val="00B13B4E"/>
    <w:rsid w:val="00B16E11"/>
    <w:rsid w:val="00B27499"/>
    <w:rsid w:val="00B3010D"/>
    <w:rsid w:val="00B3076B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47685"/>
    <w:rsid w:val="00B47EB3"/>
    <w:rsid w:val="00B50068"/>
    <w:rsid w:val="00B517A9"/>
    <w:rsid w:val="00B51C01"/>
    <w:rsid w:val="00B5397B"/>
    <w:rsid w:val="00B62809"/>
    <w:rsid w:val="00B659A4"/>
    <w:rsid w:val="00B67312"/>
    <w:rsid w:val="00B7675A"/>
    <w:rsid w:val="00B81898"/>
    <w:rsid w:val="00B83FFD"/>
    <w:rsid w:val="00B8606B"/>
    <w:rsid w:val="00B86488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43DC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18E8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35758"/>
    <w:rsid w:val="00C36AEA"/>
    <w:rsid w:val="00C410D9"/>
    <w:rsid w:val="00C435CA"/>
    <w:rsid w:val="00C44804"/>
    <w:rsid w:val="00C44DB7"/>
    <w:rsid w:val="00C4510A"/>
    <w:rsid w:val="00C46A85"/>
    <w:rsid w:val="00C47994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4893"/>
    <w:rsid w:val="00C90311"/>
    <w:rsid w:val="00C91C26"/>
    <w:rsid w:val="00C92967"/>
    <w:rsid w:val="00C97CCA"/>
    <w:rsid w:val="00CA73D5"/>
    <w:rsid w:val="00CB096A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794E"/>
    <w:rsid w:val="00CD7F73"/>
    <w:rsid w:val="00CE2116"/>
    <w:rsid w:val="00CE26C5"/>
    <w:rsid w:val="00CE2D2B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D7D"/>
    <w:rsid w:val="00D1133C"/>
    <w:rsid w:val="00D12F67"/>
    <w:rsid w:val="00D139C8"/>
    <w:rsid w:val="00D141DD"/>
    <w:rsid w:val="00D17F81"/>
    <w:rsid w:val="00D20B47"/>
    <w:rsid w:val="00D2758C"/>
    <w:rsid w:val="00D275CA"/>
    <w:rsid w:val="00D2789B"/>
    <w:rsid w:val="00D34287"/>
    <w:rsid w:val="00D345AB"/>
    <w:rsid w:val="00D37E60"/>
    <w:rsid w:val="00D40C5F"/>
    <w:rsid w:val="00D41566"/>
    <w:rsid w:val="00D4346C"/>
    <w:rsid w:val="00D458EC"/>
    <w:rsid w:val="00D46837"/>
    <w:rsid w:val="00D501B0"/>
    <w:rsid w:val="00D50F35"/>
    <w:rsid w:val="00D52582"/>
    <w:rsid w:val="00D56A0E"/>
    <w:rsid w:val="00D57AD3"/>
    <w:rsid w:val="00D6309A"/>
    <w:rsid w:val="00D635FE"/>
    <w:rsid w:val="00D70085"/>
    <w:rsid w:val="00D729C0"/>
    <w:rsid w:val="00D729DE"/>
    <w:rsid w:val="00D75B6A"/>
    <w:rsid w:val="00D80420"/>
    <w:rsid w:val="00D81719"/>
    <w:rsid w:val="00D84BDA"/>
    <w:rsid w:val="00D855C8"/>
    <w:rsid w:val="00D85A7A"/>
    <w:rsid w:val="00D86B3B"/>
    <w:rsid w:val="00D876A8"/>
    <w:rsid w:val="00D87F26"/>
    <w:rsid w:val="00D920D7"/>
    <w:rsid w:val="00D9256C"/>
    <w:rsid w:val="00D93063"/>
    <w:rsid w:val="00D933B0"/>
    <w:rsid w:val="00D94055"/>
    <w:rsid w:val="00D977E8"/>
    <w:rsid w:val="00D97B16"/>
    <w:rsid w:val="00DA3399"/>
    <w:rsid w:val="00DA7E21"/>
    <w:rsid w:val="00DB1C89"/>
    <w:rsid w:val="00DB3763"/>
    <w:rsid w:val="00DB4029"/>
    <w:rsid w:val="00DB41DF"/>
    <w:rsid w:val="00DB5F4D"/>
    <w:rsid w:val="00DB6C31"/>
    <w:rsid w:val="00DB6DA5"/>
    <w:rsid w:val="00DC076B"/>
    <w:rsid w:val="00DC1046"/>
    <w:rsid w:val="00DC1626"/>
    <w:rsid w:val="00DC186F"/>
    <w:rsid w:val="00DC1FB8"/>
    <w:rsid w:val="00DC252F"/>
    <w:rsid w:val="00DC6050"/>
    <w:rsid w:val="00DD0EDA"/>
    <w:rsid w:val="00DD3086"/>
    <w:rsid w:val="00DD4135"/>
    <w:rsid w:val="00DD43EA"/>
    <w:rsid w:val="00DD52A1"/>
    <w:rsid w:val="00DD5C68"/>
    <w:rsid w:val="00DE01DB"/>
    <w:rsid w:val="00DE084B"/>
    <w:rsid w:val="00DE40F3"/>
    <w:rsid w:val="00DE6F44"/>
    <w:rsid w:val="00DF4756"/>
    <w:rsid w:val="00DF633A"/>
    <w:rsid w:val="00E00F53"/>
    <w:rsid w:val="00E037D9"/>
    <w:rsid w:val="00E04927"/>
    <w:rsid w:val="00E130EB"/>
    <w:rsid w:val="00E1534A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4128"/>
    <w:rsid w:val="00E56510"/>
    <w:rsid w:val="00E61A99"/>
    <w:rsid w:val="00E62AE9"/>
    <w:rsid w:val="00E62EA8"/>
    <w:rsid w:val="00E67A6E"/>
    <w:rsid w:val="00E71B43"/>
    <w:rsid w:val="00E77651"/>
    <w:rsid w:val="00E80AA6"/>
    <w:rsid w:val="00E812F5"/>
    <w:rsid w:val="00E81612"/>
    <w:rsid w:val="00E87A05"/>
    <w:rsid w:val="00E87D18"/>
    <w:rsid w:val="00E87D62"/>
    <w:rsid w:val="00E92793"/>
    <w:rsid w:val="00E9330D"/>
    <w:rsid w:val="00E935CF"/>
    <w:rsid w:val="00E943A3"/>
    <w:rsid w:val="00E94869"/>
    <w:rsid w:val="00EA246E"/>
    <w:rsid w:val="00EA486E"/>
    <w:rsid w:val="00EA4A8A"/>
    <w:rsid w:val="00EA4FA3"/>
    <w:rsid w:val="00EB001B"/>
    <w:rsid w:val="00EB092A"/>
    <w:rsid w:val="00EB3082"/>
    <w:rsid w:val="00EB6C33"/>
    <w:rsid w:val="00ED0947"/>
    <w:rsid w:val="00ED3238"/>
    <w:rsid w:val="00ED4073"/>
    <w:rsid w:val="00ED6019"/>
    <w:rsid w:val="00ED7830"/>
    <w:rsid w:val="00EE38A2"/>
    <w:rsid w:val="00EE3909"/>
    <w:rsid w:val="00EF3F92"/>
    <w:rsid w:val="00EF4205"/>
    <w:rsid w:val="00EF5939"/>
    <w:rsid w:val="00EF68F6"/>
    <w:rsid w:val="00EF7327"/>
    <w:rsid w:val="00F01714"/>
    <w:rsid w:val="00F0258F"/>
    <w:rsid w:val="00F025B0"/>
    <w:rsid w:val="00F02D06"/>
    <w:rsid w:val="00F04C85"/>
    <w:rsid w:val="00F05336"/>
    <w:rsid w:val="00F056E5"/>
    <w:rsid w:val="00F06FDD"/>
    <w:rsid w:val="00F10819"/>
    <w:rsid w:val="00F12A7B"/>
    <w:rsid w:val="00F16F35"/>
    <w:rsid w:val="00F2229D"/>
    <w:rsid w:val="00F25ABB"/>
    <w:rsid w:val="00F27289"/>
    <w:rsid w:val="00F27963"/>
    <w:rsid w:val="00F30446"/>
    <w:rsid w:val="00F336A4"/>
    <w:rsid w:val="00F34993"/>
    <w:rsid w:val="00F406D4"/>
    <w:rsid w:val="00F4135D"/>
    <w:rsid w:val="00F41F1B"/>
    <w:rsid w:val="00F46BD9"/>
    <w:rsid w:val="00F5626C"/>
    <w:rsid w:val="00F60BE0"/>
    <w:rsid w:val="00F60E11"/>
    <w:rsid w:val="00F6280E"/>
    <w:rsid w:val="00F6668A"/>
    <w:rsid w:val="00F7050A"/>
    <w:rsid w:val="00F75533"/>
    <w:rsid w:val="00F76808"/>
    <w:rsid w:val="00F84C28"/>
    <w:rsid w:val="00F85D82"/>
    <w:rsid w:val="00F903A8"/>
    <w:rsid w:val="00F90F0A"/>
    <w:rsid w:val="00F91680"/>
    <w:rsid w:val="00F92728"/>
    <w:rsid w:val="00FA1E7B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21E8"/>
    <w:rsid w:val="00FB5FD9"/>
    <w:rsid w:val="00FC0581"/>
    <w:rsid w:val="00FC6205"/>
    <w:rsid w:val="00FC77A6"/>
    <w:rsid w:val="00FD33AB"/>
    <w:rsid w:val="00FD4724"/>
    <w:rsid w:val="00FD4A68"/>
    <w:rsid w:val="00FD5E8F"/>
    <w:rsid w:val="00FD68ED"/>
    <w:rsid w:val="00FE2824"/>
    <w:rsid w:val="00FE661F"/>
    <w:rsid w:val="00FF0400"/>
    <w:rsid w:val="00FF280D"/>
    <w:rsid w:val="00FF3D6B"/>
    <w:rsid w:val="00FF66D0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E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C22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E54128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4A5E68"/>
    <w:pPr>
      <w:keepNext/>
      <w:numPr>
        <w:ilvl w:val="1"/>
        <w:numId w:val="21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D4346C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D4346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3C2298"/>
    <w:pPr>
      <w:keepNext/>
      <w:numPr>
        <w:numId w:val="2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C2298"/>
    <w:pPr>
      <w:numPr>
        <w:ilvl w:val="2"/>
        <w:numId w:val="2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C2298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C2298"/>
    <w:pPr>
      <w:numPr>
        <w:numId w:val="2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5F39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C22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E54128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4A5E68"/>
    <w:pPr>
      <w:keepNext/>
      <w:numPr>
        <w:ilvl w:val="1"/>
        <w:numId w:val="21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D4346C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D4346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3C2298"/>
    <w:pPr>
      <w:keepNext/>
      <w:numPr>
        <w:numId w:val="2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C2298"/>
    <w:pPr>
      <w:numPr>
        <w:ilvl w:val="2"/>
        <w:numId w:val="2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C2298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C2298"/>
    <w:pPr>
      <w:numPr>
        <w:numId w:val="2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5F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AE2324-012C-4D51-A7FC-2B3AE2E0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2</TotalTime>
  <Pages>2</Pages>
  <Words>628</Words>
  <Characters>3730</Characters>
  <Application>Microsoft Office Word</Application>
  <DocSecurity>0</DocSecurity>
  <Lines>49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6</cp:revision>
  <cp:lastPrinted>2017-07-12T12:58:00Z</cp:lastPrinted>
  <dcterms:created xsi:type="dcterms:W3CDTF">2018-06-15T21:12:00Z</dcterms:created>
  <dcterms:modified xsi:type="dcterms:W3CDTF">2019-03-07T07:24:00Z</dcterms:modified>
</cp:coreProperties>
</file>