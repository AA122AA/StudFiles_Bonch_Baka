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8D8895" w14:textId="74B279F3" w:rsidR="00000CFB" w:rsidRPr="00C12941" w:rsidRDefault="00164274" w:rsidP="00813D30">
      <w:pPr>
        <w:pStyle w:val="LabTitle"/>
        <w:rPr>
          <w:rFonts w:eastAsiaTheme="minorEastAsia"/>
          <w:b w:val="0"/>
          <w:lang w:eastAsia="zh-CN"/>
        </w:rPr>
      </w:pPr>
      <w:bookmarkStart w:id="0" w:name="_GoBack"/>
      <w:bookmarkEnd w:id="0"/>
      <w:r>
        <w:t>Лабораторная работа. Установка виртуаль</w:t>
      </w:r>
      <w:r w:rsidR="00C12941">
        <w:t>ной машины CyberOps Workstation</w:t>
      </w:r>
    </w:p>
    <w:p w14:paraId="6ABDAF4B" w14:textId="77777777" w:rsidR="009D2C27" w:rsidRPr="00BB73FF" w:rsidRDefault="009D2C27" w:rsidP="00813D30">
      <w:pPr>
        <w:pStyle w:val="LabSection"/>
        <w:numPr>
          <w:ilvl w:val="0"/>
          <w:numId w:val="0"/>
        </w:numPr>
      </w:pPr>
      <w:r>
        <w:t>Задачи</w:t>
      </w:r>
    </w:p>
    <w:p w14:paraId="09FAB10F" w14:textId="77777777" w:rsidR="00231DCA" w:rsidRPr="0047026E" w:rsidRDefault="00367926" w:rsidP="008402F2">
      <w:pPr>
        <w:pStyle w:val="BodyTextL25Bold"/>
      </w:pPr>
      <w:r>
        <w:t>Часть 1. Подготовка компьютера для виртуализации</w:t>
      </w:r>
    </w:p>
    <w:p w14:paraId="716733A2" w14:textId="3B3D1832" w:rsidR="005D3E53" w:rsidRPr="0047026E" w:rsidRDefault="005D3E53" w:rsidP="005D3E53">
      <w:pPr>
        <w:pStyle w:val="BodyTextL25Bold"/>
      </w:pPr>
      <w:r>
        <w:t>Часть 2. Импорт виртуальной машины</w:t>
      </w:r>
      <w:r w:rsidR="00257444">
        <w:t xml:space="preserve"> в </w:t>
      </w:r>
      <w:r>
        <w:t>реестр устройств приложения VirtualBox</w:t>
      </w:r>
    </w:p>
    <w:p w14:paraId="1F34CDFB" w14:textId="5C13EE1C" w:rsidR="00231DCA" w:rsidRPr="008402F2" w:rsidRDefault="000E7BDF" w:rsidP="00813D30">
      <w:pPr>
        <w:pStyle w:val="LabSection"/>
        <w:rPr>
          <w:rFonts w:eastAsia="Arial"/>
        </w:rPr>
      </w:pPr>
      <w:r>
        <w:t>Общие сведения</w:t>
      </w:r>
      <w:r w:rsidR="00257444">
        <w:t xml:space="preserve"> и </w:t>
      </w:r>
      <w:r>
        <w:t>сценарий</w:t>
      </w:r>
    </w:p>
    <w:p w14:paraId="47CEE109" w14:textId="3AEC47F8" w:rsidR="005D3E53" w:rsidRDefault="005D05FD" w:rsidP="00AE2097">
      <w:pPr>
        <w:pStyle w:val="BodyTextL25"/>
      </w:pPr>
      <w:r>
        <w:t>За последние 10 лет вычислительная мощность компьютеров увеличилась</w:t>
      </w:r>
      <w:r w:rsidR="00257444">
        <w:t xml:space="preserve"> в </w:t>
      </w:r>
      <w:r>
        <w:t>разы,</w:t>
      </w:r>
      <w:r w:rsidR="00257444">
        <w:t xml:space="preserve"> а </w:t>
      </w:r>
      <w:r>
        <w:t>разнообразие вычислительных ресурсов поражает. Большой объем оперативной памяти</w:t>
      </w:r>
      <w:r w:rsidR="00257444">
        <w:t xml:space="preserve"> и </w:t>
      </w:r>
      <w:r>
        <w:t>многоядерные процессоры позволяют эффективно использовать виртуализацию. При виртуализации на одном физическом компьютере можно установить один или несколько виртуальных компьютеров. Виртуальные компьютеры, работающие на базе физического компьютера, называются виртуальными машинами. Часто виртуальную машину называют гостевой системой,</w:t>
      </w:r>
      <w:r w:rsidR="00257444">
        <w:t xml:space="preserve"> а </w:t>
      </w:r>
      <w:r>
        <w:t>физический компьютер — хостом. Любой пользователь современного компьютера</w:t>
      </w:r>
      <w:r w:rsidR="00257444">
        <w:t xml:space="preserve"> с </w:t>
      </w:r>
      <w:r>
        <w:t>современной ОС может работать</w:t>
      </w:r>
      <w:r w:rsidR="00257444">
        <w:t xml:space="preserve"> с </w:t>
      </w:r>
      <w:r>
        <w:t>виртуальными машинами.</w:t>
      </w:r>
    </w:p>
    <w:p w14:paraId="669C01B7" w14:textId="2F178635" w:rsidR="00AE2097" w:rsidRDefault="00AE2097" w:rsidP="00231DCA">
      <w:pPr>
        <w:pStyle w:val="BodyTextL25"/>
      </w:pPr>
      <w:r>
        <w:t>Мы подготовили файл образа виртуальной машины для установки на вашем компьютере. В ходе этой лабораторной работы вы загрузите этот файл образа</w:t>
      </w:r>
      <w:r w:rsidR="00257444">
        <w:t xml:space="preserve"> и </w:t>
      </w:r>
      <w:r>
        <w:t>затем импортируете его</w:t>
      </w:r>
      <w:r w:rsidR="00257444">
        <w:t xml:space="preserve"> с </w:t>
      </w:r>
      <w:r>
        <w:t>помощью приложения для виртуализации настольных систем, например VirtualBox.</w:t>
      </w:r>
    </w:p>
    <w:p w14:paraId="09FAB575" w14:textId="77777777" w:rsidR="00AE2097" w:rsidRDefault="00AE2097" w:rsidP="00813D30">
      <w:pPr>
        <w:pStyle w:val="LabSection"/>
      </w:pPr>
      <w:r>
        <w:t>Необходимые ресурсы</w:t>
      </w:r>
    </w:p>
    <w:p w14:paraId="720FF329" w14:textId="5385D80D" w:rsidR="00AE2097" w:rsidRDefault="005D05FD" w:rsidP="005D05FD">
      <w:pPr>
        <w:pStyle w:val="Bulletlevel1"/>
      </w:pPr>
      <w:r>
        <w:t>Компьютер</w:t>
      </w:r>
      <w:r w:rsidR="00257444">
        <w:t xml:space="preserve"> с </w:t>
      </w:r>
      <w:r>
        <w:t>ОЗУ не менее</w:t>
      </w:r>
      <w:r w:rsidR="00257444">
        <w:t xml:space="preserve"> 2 </w:t>
      </w:r>
      <w:r>
        <w:t>и 8 ГБ свободного дискового пространства</w:t>
      </w:r>
    </w:p>
    <w:p w14:paraId="68F06BCC" w14:textId="49889FA3" w:rsidR="00AE2097" w:rsidRDefault="00AE2097" w:rsidP="005D05FD">
      <w:pPr>
        <w:pStyle w:val="Bulletlevel1"/>
      </w:pPr>
      <w:r>
        <w:t>Высокоскоростной доступ</w:t>
      </w:r>
      <w:r w:rsidR="00257444">
        <w:t xml:space="preserve"> к </w:t>
      </w:r>
      <w:r>
        <w:t>Интернету для загрузки приложения Oracle VirtualBox</w:t>
      </w:r>
      <w:r w:rsidR="00257444">
        <w:t xml:space="preserve"> и </w:t>
      </w:r>
      <w:r>
        <w:t>файла образа виртуальной машины.</w:t>
      </w:r>
    </w:p>
    <w:p w14:paraId="24F819D0" w14:textId="7A9C1A16" w:rsidR="00231DCA" w:rsidRPr="00164274" w:rsidRDefault="005470B2" w:rsidP="0009147A">
      <w:pPr>
        <w:pStyle w:val="PartHead"/>
      </w:pPr>
      <w:r>
        <w:t>Подготовка хост-компьютера</w:t>
      </w:r>
      <w:r w:rsidR="00257444">
        <w:t xml:space="preserve"> к </w:t>
      </w:r>
      <w:r>
        <w:t>виртуализации</w:t>
      </w:r>
    </w:p>
    <w:p w14:paraId="5D03092B" w14:textId="6CC9CC6E" w:rsidR="00231DCA" w:rsidRDefault="00231DCA" w:rsidP="00361007">
      <w:pPr>
        <w:pStyle w:val="BodyTextL25"/>
      </w:pPr>
      <w:r>
        <w:t>Выполняя часть 1, вы загрузите</w:t>
      </w:r>
      <w:r w:rsidR="00257444">
        <w:t xml:space="preserve"> и </w:t>
      </w:r>
      <w:r>
        <w:t>установите программное обеспечение для виртуализации настольных систем,</w:t>
      </w:r>
      <w:r w:rsidR="00257444">
        <w:t xml:space="preserve"> а </w:t>
      </w:r>
      <w:r>
        <w:t>также загрузите файл образа для выполнения лабораторных работ этого курса. В ходе этой лабораторной работы вы будете пользоваться виртуальной машиной</w:t>
      </w:r>
      <w:r w:rsidR="00257444">
        <w:t xml:space="preserve"> с </w:t>
      </w:r>
      <w:r>
        <w:t>операционной системой Linux.</w:t>
      </w:r>
    </w:p>
    <w:p w14:paraId="588390D5" w14:textId="159F5575" w:rsidR="00231DCA" w:rsidRPr="001F4F1B" w:rsidRDefault="00E15587" w:rsidP="005D05FD">
      <w:pPr>
        <w:pStyle w:val="StepHead"/>
      </w:pPr>
      <w:r>
        <w:t>Загрузка</w:t>
      </w:r>
      <w:r w:rsidR="00257444">
        <w:t xml:space="preserve"> и </w:t>
      </w:r>
      <w:r>
        <w:t>установка VirtualBox</w:t>
      </w:r>
    </w:p>
    <w:p w14:paraId="4A582FE4" w14:textId="323324E5" w:rsidR="00231DCA" w:rsidRDefault="00AE2097" w:rsidP="008A4696">
      <w:pPr>
        <w:pStyle w:val="BodyTextL25"/>
      </w:pPr>
      <w:r>
        <w:t>Для поддержки файла образа можно загрузить</w:t>
      </w:r>
      <w:r w:rsidR="00257444">
        <w:t xml:space="preserve"> и </w:t>
      </w:r>
      <w:r>
        <w:t>установить одну из двух программ виртуализации: VMware Player</w:t>
      </w:r>
      <w:r w:rsidR="00257444">
        <w:t xml:space="preserve"> и </w:t>
      </w:r>
      <w:r>
        <w:t>Oracle VirtualBox. В этой лабораторной работе вы будете пользоваться программным обеспечением VirtualBox.</w:t>
      </w:r>
    </w:p>
    <w:p w14:paraId="343228FA" w14:textId="2628B714" w:rsidR="00526430" w:rsidRDefault="00AE2097" w:rsidP="00647F93">
      <w:pPr>
        <w:pStyle w:val="SubStepAlpha"/>
      </w:pPr>
      <w:r>
        <w:t xml:space="preserve">Перейдите на веб-страницу </w:t>
      </w:r>
      <w:hyperlink r:id="rId9" w:history="1">
        <w:r>
          <w:rPr>
            <w:rStyle w:val="Hyperlink"/>
          </w:rPr>
          <w:t>http://www.oracle.com/technetwork/server-storage/virtualbox/downloads/index.html</w:t>
        </w:r>
      </w:hyperlink>
      <w:r>
        <w:t>.</w:t>
      </w:r>
    </w:p>
    <w:p w14:paraId="035ACEEC" w14:textId="096B5F5C" w:rsidR="00526430" w:rsidRDefault="005706E3" w:rsidP="00647F93">
      <w:pPr>
        <w:pStyle w:val="SubStepAlpha"/>
      </w:pPr>
      <w:r>
        <w:t>Выберите файл установки</w:t>
      </w:r>
      <w:r w:rsidR="00257444">
        <w:t xml:space="preserve"> в </w:t>
      </w:r>
      <w:r>
        <w:t>соответствии</w:t>
      </w:r>
      <w:r w:rsidR="00257444">
        <w:t xml:space="preserve"> с </w:t>
      </w:r>
      <w:r>
        <w:t>установленной операционной системой</w:t>
      </w:r>
      <w:r w:rsidR="00257444">
        <w:t xml:space="preserve"> и </w:t>
      </w:r>
      <w:r>
        <w:t>загрузите его.</w:t>
      </w:r>
    </w:p>
    <w:p w14:paraId="4DC0EDE1" w14:textId="295A7A1B" w:rsidR="000A7C8B" w:rsidRPr="000A019D" w:rsidRDefault="00526430" w:rsidP="00647F93">
      <w:pPr>
        <w:pStyle w:val="SubStepAlpha"/>
      </w:pPr>
      <w:r>
        <w:t>Загрузив файл для установки VirtualBox, запустите установщик</w:t>
      </w:r>
      <w:r w:rsidR="00257444">
        <w:t xml:space="preserve"> и </w:t>
      </w:r>
      <w:r>
        <w:t>выполните установку</w:t>
      </w:r>
      <w:r w:rsidR="00257444">
        <w:t xml:space="preserve"> с </w:t>
      </w:r>
      <w:r>
        <w:t>параметрами по умолчанию.</w:t>
      </w:r>
    </w:p>
    <w:p w14:paraId="7D72A8C7" w14:textId="77777777" w:rsidR="00231DCA" w:rsidRDefault="000A7C8B" w:rsidP="00C12941">
      <w:pPr>
        <w:pStyle w:val="StepHead"/>
      </w:pPr>
      <w:r>
        <w:lastRenderedPageBreak/>
        <w:t>Загрузка файла образа виртуальной машины</w:t>
      </w:r>
    </w:p>
    <w:p w14:paraId="32C1C48B" w14:textId="41EEB927" w:rsidR="000E7BDF" w:rsidRDefault="00A574D8">
      <w:pPr>
        <w:pStyle w:val="BodyTextL25"/>
      </w:pPr>
      <w:r>
        <w:t>Файл образа имеет формат OVF (Open Virtualization Format). OVF — открытый стандарт для упаковки</w:t>
      </w:r>
      <w:r w:rsidR="00257444">
        <w:t xml:space="preserve"> и </w:t>
      </w:r>
      <w:r>
        <w:t>распространения виртуальных устройств. Пакет OVF содержит несколько файлов, которые помещаются</w:t>
      </w:r>
      <w:r w:rsidR="00257444">
        <w:t xml:space="preserve"> в </w:t>
      </w:r>
      <w:r>
        <w:t>общий каталог. Этот каталог распространяется</w:t>
      </w:r>
      <w:r w:rsidR="00257444">
        <w:t xml:space="preserve"> в </w:t>
      </w:r>
      <w:r>
        <w:t>виде пакета OVA. Пакет OVA содержат все файлы OVF, необходимые для развертывания виртуальной машины. Виртуальная машина, созданная для этой лабораторной работы, экспортирована согласно стандарту OVF.</w:t>
      </w:r>
    </w:p>
    <w:p w14:paraId="4E9DD1DA" w14:textId="0CDCCFC0" w:rsidR="000E7BDF" w:rsidRDefault="00223CB1">
      <w:pPr>
        <w:pStyle w:val="BodyTextL25"/>
      </w:pPr>
      <w:r>
        <w:t xml:space="preserve">Нажмите </w:t>
      </w:r>
      <w:hyperlink r:id="rId10" w:history="1">
        <w:r>
          <w:rPr>
            <w:rStyle w:val="Hyperlink"/>
          </w:rPr>
          <w:t>здесь</w:t>
        </w:r>
      </w:hyperlink>
      <w:r>
        <w:t>, чтобы загрузить файл образа виртуальной машины.</w:t>
      </w:r>
    </w:p>
    <w:p w14:paraId="17886B5E" w14:textId="61CA042D" w:rsidR="00231DCA" w:rsidRPr="00164274" w:rsidRDefault="000B20AE" w:rsidP="00231DCA">
      <w:pPr>
        <w:pStyle w:val="PartHead"/>
      </w:pPr>
      <w:r>
        <w:t>Импорт виртуальной машины</w:t>
      </w:r>
      <w:r w:rsidR="00257444">
        <w:t xml:space="preserve"> в </w:t>
      </w:r>
      <w:r>
        <w:t>реестр устройств приложения VirtualBox</w:t>
      </w:r>
    </w:p>
    <w:p w14:paraId="678BC073" w14:textId="464C6381" w:rsidR="00231DCA" w:rsidRDefault="00231DCA" w:rsidP="001A67A4">
      <w:pPr>
        <w:pStyle w:val="BodyTextL25"/>
      </w:pPr>
      <w:r>
        <w:t>Выполняя часть 2, вы импортируете виртуальную машину</w:t>
      </w:r>
      <w:r w:rsidR="00257444">
        <w:t xml:space="preserve"> в </w:t>
      </w:r>
      <w:r>
        <w:t>приложение VirtualBox</w:t>
      </w:r>
      <w:r w:rsidR="00257444">
        <w:t xml:space="preserve"> и </w:t>
      </w:r>
      <w:r>
        <w:t>запустите ее.</w:t>
      </w:r>
    </w:p>
    <w:p w14:paraId="7762EAAB" w14:textId="31113EED" w:rsidR="00231DCA" w:rsidRPr="00BA5235" w:rsidRDefault="00D3300A" w:rsidP="005D05FD">
      <w:pPr>
        <w:pStyle w:val="StepHead"/>
      </w:pPr>
      <w:r>
        <w:t>Импорт файла виртуальной машины</w:t>
      </w:r>
      <w:r w:rsidR="00257444">
        <w:t xml:space="preserve"> в </w:t>
      </w:r>
      <w:r>
        <w:t>VirtualBox</w:t>
      </w:r>
    </w:p>
    <w:p w14:paraId="28D19BBB" w14:textId="03EF976F" w:rsidR="009A617E" w:rsidRDefault="006A3C0D" w:rsidP="009A617E">
      <w:pPr>
        <w:pStyle w:val="SubStepAlpha"/>
      </w:pPr>
      <w:r>
        <w:t>Откройте</w:t>
      </w:r>
      <w:r w:rsidR="00D3300A">
        <w:rPr>
          <w:b/>
        </w:rPr>
        <w:t xml:space="preserve"> VirtualBox</w:t>
      </w:r>
      <w:r>
        <w:t>. Выберите</w:t>
      </w:r>
      <w:r w:rsidR="00257444">
        <w:t xml:space="preserve"> в </w:t>
      </w:r>
      <w:r>
        <w:t xml:space="preserve">меню пункты </w:t>
      </w:r>
      <w:r>
        <w:rPr>
          <w:b/>
        </w:rPr>
        <w:t>File &gt; Import Appliance... (Файл &gt; Импорт устройств...)</w:t>
      </w:r>
      <w:r>
        <w:t>, чтобы импортировать образ виртуальной машины.</w:t>
      </w:r>
    </w:p>
    <w:p w14:paraId="0C502749" w14:textId="5B193529" w:rsidR="00231DCA" w:rsidRPr="009A617E" w:rsidRDefault="00EA26D5" w:rsidP="009A617E">
      <w:pPr>
        <w:pStyle w:val="SubStepAlpha"/>
      </w:pPr>
      <w:r>
        <w:t>Откроется новое окно. Укажите местоположение файла .OVA</w:t>
      </w:r>
      <w:r w:rsidR="00257444">
        <w:t xml:space="preserve"> и </w:t>
      </w:r>
      <w:r>
        <w:t xml:space="preserve">нажмите </w:t>
      </w:r>
      <w:r w:rsidR="00A22BE0">
        <w:rPr>
          <w:b/>
        </w:rPr>
        <w:t>Next</w:t>
      </w:r>
      <w:r>
        <w:t xml:space="preserve"> (Далее).</w:t>
      </w:r>
    </w:p>
    <w:p w14:paraId="79FFC088" w14:textId="7A9656B6" w:rsidR="00231DCA" w:rsidRPr="00C12941" w:rsidRDefault="00EA26D5" w:rsidP="009A617E">
      <w:pPr>
        <w:pStyle w:val="SubStepAlpha"/>
        <w:rPr>
          <w:spacing w:val="-2"/>
        </w:rPr>
      </w:pPr>
      <w:r w:rsidRPr="00C12941">
        <w:rPr>
          <w:spacing w:val="-2"/>
        </w:rPr>
        <w:t>Появится новое окно, показывающее параметры, предложенные для архива OVA. Установите</w:t>
      </w:r>
      <w:r w:rsidR="00257444" w:rsidRPr="00C12941">
        <w:rPr>
          <w:spacing w:val="-2"/>
        </w:rPr>
        <w:t xml:space="preserve"> в </w:t>
      </w:r>
      <w:r w:rsidRPr="00C12941">
        <w:rPr>
          <w:spacing w:val="-2"/>
        </w:rPr>
        <w:t xml:space="preserve">нижней части окна флажок </w:t>
      </w:r>
      <w:r w:rsidRPr="00C12941">
        <w:rPr>
          <w:b/>
          <w:spacing w:val="-2"/>
        </w:rPr>
        <w:t>Reinitialize the MAC address of all network cards</w:t>
      </w:r>
      <w:r w:rsidRPr="00C12941">
        <w:rPr>
          <w:spacing w:val="-2"/>
        </w:rPr>
        <w:t xml:space="preserve"> (Создать новые MAC-адреса для всех сетевых адаптеров). Остальные параметры менять не следует. Нажмите </w:t>
      </w:r>
      <w:r w:rsidR="00AC0DF1" w:rsidRPr="00C12941">
        <w:rPr>
          <w:b/>
          <w:spacing w:val="-2"/>
        </w:rPr>
        <w:t>Импорт</w:t>
      </w:r>
      <w:r w:rsidRPr="00C12941">
        <w:rPr>
          <w:spacing w:val="-2"/>
        </w:rPr>
        <w:t>.</w:t>
      </w:r>
    </w:p>
    <w:p w14:paraId="638A1744" w14:textId="3E39DA0F" w:rsidR="00DA0F3F" w:rsidRPr="00DA0F3F" w:rsidRDefault="00AC0DF1" w:rsidP="005D05FD">
      <w:pPr>
        <w:pStyle w:val="SubStepAlpha"/>
      </w:pPr>
      <w:r>
        <w:t>По завершении процесса импорта вы увидите новую виртуальную машину</w:t>
      </w:r>
      <w:r w:rsidR="00257444">
        <w:t xml:space="preserve"> в </w:t>
      </w:r>
      <w:r>
        <w:t>списке виртуальных машин VirtualBox (левая панель). Теперь виртуальная машина готова</w:t>
      </w:r>
      <w:r w:rsidR="00257444">
        <w:t xml:space="preserve"> к </w:t>
      </w:r>
      <w:r>
        <w:t>работе.</w:t>
      </w:r>
    </w:p>
    <w:p w14:paraId="43AB8144" w14:textId="0B584AE6" w:rsidR="00231DCA" w:rsidRPr="00BA5235" w:rsidRDefault="000B72A4" w:rsidP="005D05FD">
      <w:pPr>
        <w:pStyle w:val="StepHead"/>
      </w:pPr>
      <w:r>
        <w:t>Запустите виртуальную машину</w:t>
      </w:r>
      <w:r w:rsidR="00257444">
        <w:t xml:space="preserve"> и </w:t>
      </w:r>
      <w:r>
        <w:t>выполните вход</w:t>
      </w:r>
      <w:r w:rsidR="00257444">
        <w:t xml:space="preserve"> в </w:t>
      </w:r>
      <w:r>
        <w:t>операционную систему.</w:t>
      </w:r>
    </w:p>
    <w:p w14:paraId="258AE752" w14:textId="0060F061" w:rsidR="00231DCA" w:rsidRPr="006D37A8" w:rsidRDefault="001A297E" w:rsidP="008402F2">
      <w:pPr>
        <w:pStyle w:val="SubStepAlpha"/>
      </w:pPr>
      <w:r>
        <w:t xml:space="preserve">Выберите виртуальную машину </w:t>
      </w:r>
      <w:r>
        <w:rPr>
          <w:b/>
        </w:rPr>
        <w:t>CyberOps Workstation</w:t>
      </w:r>
      <w:r>
        <w:t>.</w:t>
      </w:r>
    </w:p>
    <w:p w14:paraId="2DB2AA5F" w14:textId="78019A08" w:rsidR="002A1ACB" w:rsidRDefault="00E108A6" w:rsidP="00C12941">
      <w:pPr>
        <w:pStyle w:val="SubStepAlpha"/>
        <w:keepNext/>
      </w:pPr>
      <w:r>
        <w:lastRenderedPageBreak/>
        <w:t>Нажмите зеленую кнопку со стрелкой</w:t>
      </w:r>
      <w:r>
        <w:rPr>
          <w:b/>
        </w:rPr>
        <w:t xml:space="preserve"> Start (Пуск)</w:t>
      </w:r>
      <w:r w:rsidR="00257444">
        <w:t xml:space="preserve"> в </w:t>
      </w:r>
      <w:r>
        <w:t xml:space="preserve">верхней части окна приложения виртуальной машины. При появлении следующего диалогового окна щелкните </w:t>
      </w:r>
      <w:r w:rsidR="002A1ACB" w:rsidRPr="002A1ACB">
        <w:rPr>
          <w:b/>
        </w:rPr>
        <w:t>Change Network Settings (Изменить сетевые настройки)</w:t>
      </w:r>
      <w:r w:rsidR="00257444">
        <w:t xml:space="preserve"> и </w:t>
      </w:r>
      <w:r>
        <w:t>выберите свой параметр Bridged Adapter (Мостовой адаптер). Затем щелкните раскрывающийся список возле названия</w:t>
      </w:r>
      <w:r w:rsidR="00257444">
        <w:t xml:space="preserve"> и </w:t>
      </w:r>
      <w:r>
        <w:t>выберите сетевой адаптер (он будет отли</w:t>
      </w:r>
      <w:r w:rsidR="00C12941">
        <w:t>чаться для каждого компьютера).</w:t>
      </w:r>
    </w:p>
    <w:p w14:paraId="7A72FB19" w14:textId="6237A4E7" w:rsidR="002A1ACB" w:rsidRDefault="002A1ACB" w:rsidP="002A1ACB">
      <w:pPr>
        <w:pStyle w:val="BodyTextL50"/>
      </w:pPr>
      <w:r>
        <w:rPr>
          <w:noProof/>
          <w:lang w:val="en-US" w:eastAsia="zh-CN"/>
        </w:rPr>
        <w:drawing>
          <wp:inline distT="0" distB="0" distL="0" distR="0" wp14:anchorId="59702C72" wp14:editId="06391DCA">
            <wp:extent cx="5030314" cy="4361180"/>
            <wp:effectExtent l="19050" t="19050" r="18415" b="20320"/>
            <wp:docPr id="1" name="Picture 1" descr="Screen shot of VirtualBox - Error Message when network adapter needs mod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0896" cy="4361684"/>
                    </a:xfrm>
                    <a:prstGeom prst="rect">
                      <a:avLst/>
                    </a:prstGeom>
                    <a:ln>
                      <a:solidFill>
                        <a:schemeClr val="tx1"/>
                      </a:solidFill>
                    </a:ln>
                  </pic:spPr>
                </pic:pic>
              </a:graphicData>
            </a:graphic>
          </wp:inline>
        </w:drawing>
      </w:r>
    </w:p>
    <w:p w14:paraId="0BBE1CD8" w14:textId="2F8439C8" w:rsidR="00605C7A" w:rsidRPr="00FA04C4" w:rsidRDefault="00605C7A" w:rsidP="002A1ACB">
      <w:pPr>
        <w:pStyle w:val="BodyTextL50"/>
      </w:pPr>
      <w:r>
        <w:rPr>
          <w:b/>
        </w:rPr>
        <w:t>Примечание</w:t>
      </w:r>
      <w:r>
        <w:t>. Если</w:t>
      </w:r>
      <w:r w:rsidR="00257444">
        <w:t xml:space="preserve"> в </w:t>
      </w:r>
      <w:r>
        <w:t xml:space="preserve">сети не настроены службы DHCP, то нажмите кнопку </w:t>
      </w:r>
      <w:r>
        <w:rPr>
          <w:b/>
        </w:rPr>
        <w:t>Change Network Settings (Изменить сетевые настройки)</w:t>
      </w:r>
      <w:r w:rsidR="00257444">
        <w:rPr>
          <w:b/>
        </w:rPr>
        <w:t xml:space="preserve"> </w:t>
      </w:r>
      <w:r w:rsidR="00257444">
        <w:t>и</w:t>
      </w:r>
      <w:r w:rsidR="00257444">
        <w:rPr>
          <w:b/>
        </w:rPr>
        <w:t> </w:t>
      </w:r>
      <w:r>
        <w:t xml:space="preserve">выберите </w:t>
      </w:r>
      <w:r>
        <w:rPr>
          <w:b/>
        </w:rPr>
        <w:t xml:space="preserve">NAT </w:t>
      </w:r>
      <w:r w:rsidR="00257444">
        <w:t xml:space="preserve"> в </w:t>
      </w:r>
      <w:r>
        <w:t>раскрывающемся списке подключений. Доступ</w:t>
      </w:r>
      <w:r w:rsidR="00257444">
        <w:t xml:space="preserve"> к </w:t>
      </w:r>
      <w:r>
        <w:t xml:space="preserve">сетевым настройкам также можно получить из пункта </w:t>
      </w:r>
      <w:r>
        <w:rPr>
          <w:b/>
        </w:rPr>
        <w:t>Settings (Настройки)</w:t>
      </w:r>
      <w:r w:rsidR="00257444">
        <w:t xml:space="preserve"> в </w:t>
      </w:r>
      <w:r>
        <w:t>менеджере виртуальной машины Oracle или</w:t>
      </w:r>
      <w:r w:rsidR="00257444">
        <w:t xml:space="preserve"> в </w:t>
      </w:r>
      <w:r>
        <w:t xml:space="preserve">меню виртуальной машины, выбрав </w:t>
      </w:r>
      <w:r>
        <w:rPr>
          <w:b/>
        </w:rPr>
        <w:t xml:space="preserve">Devices (Устройства) </w:t>
      </w:r>
      <w:r w:rsidRPr="00605C7A">
        <w:t xml:space="preserve">&gt; </w:t>
      </w:r>
      <w:r>
        <w:rPr>
          <w:b/>
        </w:rPr>
        <w:t xml:space="preserve">Network (Сеть) </w:t>
      </w:r>
      <w:r w:rsidRPr="00605C7A">
        <w:t>&gt;</w:t>
      </w:r>
      <w:r>
        <w:rPr>
          <w:b/>
        </w:rPr>
        <w:t xml:space="preserve"> Network Settings (Сетевые настройки)</w:t>
      </w:r>
      <w:r w:rsidR="00FA04C4">
        <w:t>. Может потребоваться отключение</w:t>
      </w:r>
      <w:r w:rsidR="00257444">
        <w:t xml:space="preserve"> и </w:t>
      </w:r>
      <w:r w:rsidR="00FA04C4">
        <w:t>включение сетевого адаптера, чтобы изменения вступили</w:t>
      </w:r>
      <w:r w:rsidR="00257444">
        <w:t xml:space="preserve"> в </w:t>
      </w:r>
      <w:r w:rsidR="00FA04C4">
        <w:t>силу.</w:t>
      </w:r>
    </w:p>
    <w:p w14:paraId="49C00712" w14:textId="1156EBC7" w:rsidR="00C62BBF" w:rsidRPr="00E264EC" w:rsidRDefault="002A1ACB" w:rsidP="00641763">
      <w:pPr>
        <w:pStyle w:val="SubStepAlpha"/>
      </w:pPr>
      <w:r>
        <w:t xml:space="preserve">Щелкните </w:t>
      </w:r>
      <w:r>
        <w:rPr>
          <w:b/>
        </w:rPr>
        <w:t>ОК</w:t>
      </w:r>
      <w:r>
        <w:t>. Появится новое окно,</w:t>
      </w:r>
      <w:r w:rsidR="00257444">
        <w:t xml:space="preserve"> в </w:t>
      </w:r>
      <w:r>
        <w:t>котором начнется процесс загрузки виртуальной машины.</w:t>
      </w:r>
    </w:p>
    <w:p w14:paraId="09B7BA58" w14:textId="0DEBBD10" w:rsidR="00910387" w:rsidRDefault="000E7BDF" w:rsidP="00910387">
      <w:pPr>
        <w:pStyle w:val="SubStepAlpha"/>
      </w:pPr>
      <w:r>
        <w:t>По завершении процесса загрузки виртуальная машина запросит имя пользователя</w:t>
      </w:r>
      <w:r w:rsidR="00257444">
        <w:t xml:space="preserve"> и </w:t>
      </w:r>
      <w:r>
        <w:t>пароль. Выполните вход на виртуальную машину, используя следующие учетные данные.</w:t>
      </w:r>
    </w:p>
    <w:p w14:paraId="687468B4" w14:textId="77777777" w:rsidR="00910387" w:rsidRPr="008A1C1B" w:rsidRDefault="00910387" w:rsidP="00910387">
      <w:pPr>
        <w:pStyle w:val="SubStepAlpha"/>
        <w:numPr>
          <w:ilvl w:val="0"/>
          <w:numId w:val="0"/>
        </w:numPr>
        <w:ind w:left="720"/>
      </w:pPr>
      <w:r>
        <w:t xml:space="preserve">Имя пользователя: </w:t>
      </w:r>
      <w:r w:rsidRPr="008A1C1B">
        <w:rPr>
          <w:b/>
        </w:rPr>
        <w:t>analyst</w:t>
      </w:r>
    </w:p>
    <w:p w14:paraId="54E1BE12" w14:textId="65DD2E8A" w:rsidR="00910387" w:rsidRPr="008A1C1B" w:rsidRDefault="00910387" w:rsidP="00910387">
      <w:pPr>
        <w:pStyle w:val="SubStepAlpha"/>
        <w:numPr>
          <w:ilvl w:val="0"/>
          <w:numId w:val="0"/>
        </w:numPr>
        <w:ind w:left="720"/>
      </w:pPr>
      <w:r>
        <w:t xml:space="preserve">Пароль: </w:t>
      </w:r>
      <w:r w:rsidR="00810CCA" w:rsidRPr="008A1C1B">
        <w:rPr>
          <w:b/>
        </w:rPr>
        <w:t>cyberops</w:t>
      </w:r>
    </w:p>
    <w:p w14:paraId="73459BF7" w14:textId="0015652E" w:rsidR="000E7BDF" w:rsidRDefault="00910387" w:rsidP="004D3088">
      <w:pPr>
        <w:pStyle w:val="SubStepAlpha"/>
        <w:numPr>
          <w:ilvl w:val="0"/>
          <w:numId w:val="0"/>
        </w:numPr>
        <w:ind w:left="720"/>
      </w:pPr>
      <w:r>
        <w:t>Выполнив вход, вы увидите рабочий стол, модуль запуска приложений (внизу), значки на рабочем столе,</w:t>
      </w:r>
      <w:r w:rsidR="00257444">
        <w:t xml:space="preserve"> а </w:t>
      </w:r>
      <w:r>
        <w:t>также меню приложений (вверху).</w:t>
      </w:r>
    </w:p>
    <w:p w14:paraId="507D545B" w14:textId="6AB677D6" w:rsidR="004D3088" w:rsidRDefault="000E7BDF" w:rsidP="005D05FD">
      <w:pPr>
        <w:pStyle w:val="BodyTextL25"/>
      </w:pPr>
      <w:r>
        <w:rPr>
          <w:b/>
        </w:rPr>
        <w:t>Примечание</w:t>
      </w:r>
      <w:r w:rsidRPr="00CA149D">
        <w:t>. Окно,</w:t>
      </w:r>
      <w:r w:rsidR="00257444" w:rsidRPr="00CA149D">
        <w:t xml:space="preserve"> в</w:t>
      </w:r>
      <w:r w:rsidR="00257444">
        <w:t> </w:t>
      </w:r>
      <w:r w:rsidRPr="00CA149D">
        <w:t>котором работает виртуальная машина, следует рассматривать как отдельный компьютер, не имеющий отношения</w:t>
      </w:r>
      <w:r w:rsidR="00257444" w:rsidRPr="00CA149D">
        <w:t xml:space="preserve"> к</w:t>
      </w:r>
      <w:r w:rsidR="00257444">
        <w:t> </w:t>
      </w:r>
      <w:r w:rsidRPr="00CA149D">
        <w:t>хосту, на котором запущено это окно. Например, без установки специальных программных средств вы не сможете копировать</w:t>
      </w:r>
      <w:r w:rsidR="00257444" w:rsidRPr="00CA149D">
        <w:t xml:space="preserve"> и</w:t>
      </w:r>
      <w:r w:rsidR="00257444">
        <w:t> </w:t>
      </w:r>
      <w:r w:rsidRPr="00CA149D">
        <w:t>вставлять содержимое через буфер обмена из гостевой операционной системы</w:t>
      </w:r>
      <w:r w:rsidR="00257444" w:rsidRPr="00CA149D">
        <w:t xml:space="preserve"> в</w:t>
      </w:r>
      <w:r w:rsidR="00257444">
        <w:t> </w:t>
      </w:r>
      <w:r w:rsidRPr="00CA149D">
        <w:t>ОС хоста</w:t>
      </w:r>
      <w:r w:rsidR="00257444" w:rsidRPr="00CA149D">
        <w:t xml:space="preserve"> и</w:t>
      </w:r>
      <w:r w:rsidR="00257444">
        <w:t> </w:t>
      </w:r>
      <w:r w:rsidRPr="00CA149D">
        <w:t xml:space="preserve">наоборот. Обратите внимание на фокус </w:t>
      </w:r>
      <w:r w:rsidRPr="00CA149D">
        <w:lastRenderedPageBreak/>
        <w:t>клавиатуры</w:t>
      </w:r>
      <w:r w:rsidR="00257444" w:rsidRPr="00CA149D">
        <w:t xml:space="preserve"> и</w:t>
      </w:r>
      <w:r w:rsidR="00257444">
        <w:t> </w:t>
      </w:r>
      <w:r w:rsidRPr="00CA149D">
        <w:t>мыши. После нажатия клавиши</w:t>
      </w:r>
      <w:r w:rsidR="00257444" w:rsidRPr="00CA149D">
        <w:t xml:space="preserve"> в</w:t>
      </w:r>
      <w:r w:rsidR="00257444">
        <w:t> </w:t>
      </w:r>
      <w:r w:rsidRPr="00CA149D">
        <w:t>окне виртуальной машины ввод</w:t>
      </w:r>
      <w:r w:rsidR="00257444" w:rsidRPr="00CA149D">
        <w:t xml:space="preserve"> с</w:t>
      </w:r>
      <w:r w:rsidR="00257444">
        <w:t> </w:t>
      </w:r>
      <w:r w:rsidRPr="00CA149D">
        <w:t>мыши</w:t>
      </w:r>
      <w:r w:rsidR="00257444" w:rsidRPr="00CA149D">
        <w:t xml:space="preserve"> и</w:t>
      </w:r>
      <w:r w:rsidR="00257444">
        <w:t> </w:t>
      </w:r>
      <w:r w:rsidRPr="00CA149D">
        <w:t>клавиатуры направляется</w:t>
      </w:r>
      <w:r w:rsidR="00257444" w:rsidRPr="00CA149D">
        <w:t xml:space="preserve"> в</w:t>
      </w:r>
      <w:r w:rsidR="00257444">
        <w:t> </w:t>
      </w:r>
      <w:r w:rsidRPr="00CA149D">
        <w:t>гостевую операционную систему. При этом хостовая операционная система не регистрирует нажатия клавиш</w:t>
      </w:r>
      <w:r w:rsidR="00257444" w:rsidRPr="00CA149D">
        <w:t xml:space="preserve"> и</w:t>
      </w:r>
      <w:r w:rsidR="00257444">
        <w:t> </w:t>
      </w:r>
      <w:r w:rsidRPr="00CA149D">
        <w:t>перемещение мыши. Для того чтобы вернуть фокус клавиатуры</w:t>
      </w:r>
      <w:r w:rsidR="00257444" w:rsidRPr="00CA149D">
        <w:t xml:space="preserve"> и</w:t>
      </w:r>
      <w:r w:rsidR="00257444">
        <w:t> </w:t>
      </w:r>
      <w:r w:rsidRPr="00CA149D">
        <w:t>мыши</w:t>
      </w:r>
      <w:r w:rsidR="00257444" w:rsidRPr="00CA149D">
        <w:t xml:space="preserve"> в</w:t>
      </w:r>
      <w:r w:rsidR="00257444">
        <w:t> </w:t>
      </w:r>
      <w:r w:rsidRPr="00CA149D">
        <w:t xml:space="preserve">ОС хоста, нажмите правую клавишу </w:t>
      </w:r>
      <w:r>
        <w:rPr>
          <w:b/>
        </w:rPr>
        <w:t>CTRL</w:t>
      </w:r>
      <w:r>
        <w:t>.</w:t>
      </w:r>
    </w:p>
    <w:p w14:paraId="731A0A30" w14:textId="7215AC25" w:rsidR="004D3088" w:rsidRPr="004D3088" w:rsidRDefault="004D3088" w:rsidP="005D05FD">
      <w:pPr>
        <w:pStyle w:val="StepHead"/>
      </w:pPr>
      <w:r>
        <w:t>Начало работы</w:t>
      </w:r>
      <w:r w:rsidR="00257444">
        <w:t xml:space="preserve"> с </w:t>
      </w:r>
      <w:r>
        <w:t>виртуальной машиной</w:t>
      </w:r>
    </w:p>
    <w:p w14:paraId="4905B931" w14:textId="25F09D86" w:rsidR="004D3088" w:rsidRDefault="00AC0DF1" w:rsidP="005D05FD">
      <w:pPr>
        <w:pStyle w:val="BodyTextL25"/>
      </w:pPr>
      <w:r>
        <w:t>Виртуальную машину, которую вы только что установили, можно использовать для выполнения многих лабораторных работ</w:t>
      </w:r>
      <w:r w:rsidR="00257444">
        <w:t xml:space="preserve"> в </w:t>
      </w:r>
      <w:r>
        <w:t>рамках данного курса. Изучите следующие пиктограммы.</w:t>
      </w:r>
    </w:p>
    <w:p w14:paraId="7B9E5A0C" w14:textId="77777777" w:rsidR="004D3088" w:rsidRDefault="00910387" w:rsidP="003A1638">
      <w:pPr>
        <w:pStyle w:val="Bulletlevel1"/>
        <w:numPr>
          <w:ilvl w:val="0"/>
          <w:numId w:val="0"/>
        </w:numPr>
        <w:ind w:left="360"/>
      </w:pPr>
      <w:r>
        <w:t>Значки на модуле запуска (слева направо):</w:t>
      </w:r>
    </w:p>
    <w:p w14:paraId="04F188FB" w14:textId="77777777" w:rsidR="004D3088" w:rsidRDefault="004D3088" w:rsidP="003A1638">
      <w:pPr>
        <w:pStyle w:val="Bulletlevel1"/>
      </w:pPr>
      <w:r>
        <w:t>Отобразить рабочий стол</w:t>
      </w:r>
    </w:p>
    <w:p w14:paraId="4120BA28" w14:textId="77777777" w:rsidR="004D3088" w:rsidRDefault="004D3088" w:rsidP="003A1638">
      <w:pPr>
        <w:pStyle w:val="Bulletlevel1"/>
      </w:pPr>
      <w:r>
        <w:t>Приложение терминала</w:t>
      </w:r>
    </w:p>
    <w:p w14:paraId="1F927A7B" w14:textId="77777777" w:rsidR="004D3088" w:rsidRDefault="004D3088" w:rsidP="003A1638">
      <w:pPr>
        <w:pStyle w:val="Bulletlevel1"/>
      </w:pPr>
      <w:r>
        <w:t>Файловый менеджер</w:t>
      </w:r>
    </w:p>
    <w:p w14:paraId="51719461" w14:textId="77777777" w:rsidR="004D3088" w:rsidRDefault="004D3088" w:rsidP="003A1638">
      <w:pPr>
        <w:pStyle w:val="Bulletlevel1"/>
      </w:pPr>
      <w:r>
        <w:t>Приложение веб-обозревателя (Firefox)</w:t>
      </w:r>
    </w:p>
    <w:p w14:paraId="0D5622F6" w14:textId="77777777" w:rsidR="004D3088" w:rsidRDefault="004D3088" w:rsidP="003A1638">
      <w:pPr>
        <w:pStyle w:val="Bulletlevel1"/>
      </w:pPr>
      <w:r>
        <w:t>Инструмент для поиска файлов</w:t>
      </w:r>
    </w:p>
    <w:p w14:paraId="3C87E30D" w14:textId="77777777" w:rsidR="004D3088" w:rsidRDefault="004D3088" w:rsidP="003A1638">
      <w:pPr>
        <w:pStyle w:val="Bulletlevel1"/>
      </w:pPr>
      <w:r>
        <w:t>Главный каталог текущего пользователя</w:t>
      </w:r>
    </w:p>
    <w:p w14:paraId="441E3F97" w14:textId="01122894" w:rsidR="00910387" w:rsidRPr="00AC3ECB" w:rsidRDefault="004D3088" w:rsidP="005D05FD">
      <w:pPr>
        <w:pStyle w:val="BodyTextL50"/>
        <w:rPr>
          <w:lang w:val="fr-FR"/>
        </w:rPr>
      </w:pPr>
      <w:r>
        <w:t>Все приложения, связанные</w:t>
      </w:r>
      <w:r w:rsidR="00257444">
        <w:t xml:space="preserve"> с </w:t>
      </w:r>
      <w:r>
        <w:t>курсом, находятся</w:t>
      </w:r>
      <w:r w:rsidR="00257444">
        <w:t xml:space="preserve"> в </w:t>
      </w:r>
      <w:r>
        <w:t xml:space="preserve">меню </w:t>
      </w:r>
      <w:r w:rsidRPr="00AC3ECB">
        <w:rPr>
          <w:b/>
          <w:lang w:val="fr-FR"/>
        </w:rPr>
        <w:t>Applications Menu (</w:t>
      </w:r>
      <w:r>
        <w:rPr>
          <w:b/>
        </w:rPr>
        <w:t>Меню</w:t>
      </w:r>
      <w:r w:rsidRPr="00AC3ECB">
        <w:rPr>
          <w:b/>
          <w:lang w:val="fr-FR"/>
        </w:rPr>
        <w:t xml:space="preserve"> </w:t>
      </w:r>
      <w:r>
        <w:rPr>
          <w:b/>
        </w:rPr>
        <w:t>приложений</w:t>
      </w:r>
      <w:r w:rsidRPr="00AC3ECB">
        <w:rPr>
          <w:b/>
          <w:lang w:val="fr-FR"/>
        </w:rPr>
        <w:t>) &gt; CyberOPs</w:t>
      </w:r>
      <w:r w:rsidRPr="00AC3ECB">
        <w:rPr>
          <w:lang w:val="fr-FR"/>
        </w:rPr>
        <w:t>.</w:t>
      </w:r>
    </w:p>
    <w:p w14:paraId="577A63D6" w14:textId="3688E654" w:rsidR="00DE481A" w:rsidRDefault="00DE481A" w:rsidP="005D05FD">
      <w:pPr>
        <w:pStyle w:val="SubStepAlpha"/>
      </w:pPr>
      <w:r>
        <w:t>Список приложений</w:t>
      </w:r>
      <w:r w:rsidR="00257444">
        <w:t xml:space="preserve"> в </w:t>
      </w:r>
      <w:r>
        <w:t>меню CyberOPs.</w:t>
      </w:r>
    </w:p>
    <w:p w14:paraId="0D54FCBC" w14:textId="77777777" w:rsidR="00DE481A" w:rsidRDefault="00DE481A" w:rsidP="005D05FD">
      <w:pPr>
        <w:pStyle w:val="BodyTextL50"/>
      </w:pPr>
      <w:r>
        <w:t>____________________________________________________________________________________</w:t>
      </w:r>
    </w:p>
    <w:p w14:paraId="44EBD0B4" w14:textId="23AC7863" w:rsidR="00DE481A" w:rsidRDefault="00DE481A" w:rsidP="005D05FD">
      <w:pPr>
        <w:pStyle w:val="SubStepAlpha"/>
      </w:pPr>
      <w:r>
        <w:t xml:space="preserve">Откройте приложение </w:t>
      </w:r>
      <w:r w:rsidR="001F0B64" w:rsidRPr="001F0B64">
        <w:rPr>
          <w:b/>
        </w:rPr>
        <w:t>Terminal Emulator (Эмулятор терминала)</w:t>
      </w:r>
      <w:r>
        <w:t>. Для того чтобы определить IP-адрес своей виртуальной машины,</w:t>
      </w:r>
      <w:r w:rsidR="00257444">
        <w:t xml:space="preserve"> в </w:t>
      </w:r>
      <w:r>
        <w:t xml:space="preserve">командной строке введите команду </w:t>
      </w:r>
      <w:r>
        <w:rPr>
          <w:b/>
        </w:rPr>
        <w:t>ip-адрес</w:t>
      </w:r>
      <w:r>
        <w:t>.</w:t>
      </w:r>
    </w:p>
    <w:p w14:paraId="25B26747" w14:textId="77777777" w:rsidR="00DE481A" w:rsidRDefault="0096371A" w:rsidP="00896FD0">
      <w:pPr>
        <w:pStyle w:val="BodyTextL50"/>
        <w:keepNext/>
      </w:pPr>
      <w:r>
        <w:t>Какой IP-адрес назначен виртуальной машине?</w:t>
      </w:r>
    </w:p>
    <w:p w14:paraId="4830D91F" w14:textId="77777777" w:rsidR="00DE481A" w:rsidRDefault="00DE481A" w:rsidP="005D05FD">
      <w:pPr>
        <w:pStyle w:val="BodyTextL50"/>
      </w:pPr>
      <w:r>
        <w:t>____________________________________________________________________________________</w:t>
      </w:r>
    </w:p>
    <w:p w14:paraId="2FE92EB4" w14:textId="24BA097F" w:rsidR="00921A3A" w:rsidRDefault="00DE481A">
      <w:pPr>
        <w:pStyle w:val="SubStepAlpha"/>
      </w:pPr>
      <w:r>
        <w:t>Найдите</w:t>
      </w:r>
      <w:r w:rsidR="00257444">
        <w:t xml:space="preserve"> и </w:t>
      </w:r>
      <w:r>
        <w:t>запустите веб-обозреватель. Можете ли вы перейти на страницу поисковой системы, которой вы обычно пользуетесь?</w:t>
      </w:r>
    </w:p>
    <w:p w14:paraId="1FB17CCB" w14:textId="44ADEB7C" w:rsidR="00DE481A" w:rsidRPr="005D05FD" w:rsidRDefault="00DE481A" w:rsidP="00921A3A">
      <w:pPr>
        <w:pStyle w:val="BodyTextL50"/>
        <w:rPr>
          <w:rStyle w:val="AnswerGray"/>
          <w:shd w:val="clear" w:color="auto" w:fill="auto"/>
        </w:rPr>
      </w:pPr>
      <w:r>
        <w:t xml:space="preserve">_____________________________________ </w:t>
      </w:r>
    </w:p>
    <w:p w14:paraId="56CCDD64" w14:textId="6BF36389" w:rsidR="00491A35" w:rsidRDefault="00491A35" w:rsidP="00491A35">
      <w:pPr>
        <w:pStyle w:val="StepHead"/>
        <w:keepLines/>
        <w:outlineLvl w:val="0"/>
      </w:pPr>
      <w:r>
        <w:t>Завершение работы виртуальных машин.</w:t>
      </w:r>
    </w:p>
    <w:p w14:paraId="733E6FC2" w14:textId="0117CB7E" w:rsidR="00B4756C" w:rsidRPr="00B4756C" w:rsidRDefault="00B4756C" w:rsidP="00B4756C">
      <w:pPr>
        <w:pStyle w:val="BodyTextL25"/>
      </w:pPr>
      <w:r>
        <w:t>По завершении работы на виртуальной машине можно сохранить состояние виртуальной машины для использования</w:t>
      </w:r>
      <w:r w:rsidR="00257444">
        <w:t xml:space="preserve"> в </w:t>
      </w:r>
      <w:r>
        <w:t>будущем или выключить виртуальную машину.</w:t>
      </w:r>
    </w:p>
    <w:p w14:paraId="6BF71934" w14:textId="14817F2C" w:rsidR="00491A35" w:rsidRDefault="00491A35" w:rsidP="000A7D05">
      <w:pPr>
        <w:pStyle w:val="BodyTextL25Bold"/>
        <w:keepNext/>
      </w:pPr>
      <w:r>
        <w:lastRenderedPageBreak/>
        <w:t>Закрытие виртуальной машины</w:t>
      </w:r>
      <w:r w:rsidR="00257444">
        <w:t xml:space="preserve"> с </w:t>
      </w:r>
      <w:r>
        <w:t>помощью графического интерфейса пользователя</w:t>
      </w:r>
    </w:p>
    <w:p w14:paraId="2119CA1E" w14:textId="628B6CD1" w:rsidR="001F0B64" w:rsidRDefault="001F0B64" w:rsidP="000A7D05">
      <w:pPr>
        <w:pStyle w:val="BodyTextL50"/>
        <w:keepNext/>
      </w:pPr>
      <w:r>
        <w:t xml:space="preserve">В меню виртуальной машины </w:t>
      </w:r>
      <w:r w:rsidRPr="001F0B64">
        <w:rPr>
          <w:b/>
        </w:rPr>
        <w:t>File (Файл)</w:t>
      </w:r>
      <w:r>
        <w:t xml:space="preserve"> выберите </w:t>
      </w:r>
      <w:r w:rsidRPr="001F0B64">
        <w:rPr>
          <w:b/>
        </w:rPr>
        <w:t>Close...(Закрыть...).</w:t>
      </w:r>
    </w:p>
    <w:p w14:paraId="018EBE28" w14:textId="4FB2998F" w:rsidR="00491A35" w:rsidRDefault="00491A35" w:rsidP="000A7D05">
      <w:pPr>
        <w:pStyle w:val="BodyTextL50"/>
        <w:keepNext/>
      </w:pPr>
      <w:r>
        <w:t xml:space="preserve">Нажмите селективную кнопку </w:t>
      </w:r>
      <w:r w:rsidRPr="0088103C">
        <w:rPr>
          <w:b/>
        </w:rPr>
        <w:t>Сохранить состояние машины</w:t>
      </w:r>
      <w:r w:rsidR="00257444">
        <w:t xml:space="preserve"> и </w:t>
      </w:r>
      <w:r>
        <w:t xml:space="preserve">кнопку </w:t>
      </w:r>
      <w:r w:rsidRPr="0088103C">
        <w:rPr>
          <w:b/>
        </w:rPr>
        <w:t>ОК</w:t>
      </w:r>
      <w:r>
        <w:t>. При следующем запуске виртуальной машины будет восстановлено текущее состояние операционной системы.</w:t>
      </w:r>
    </w:p>
    <w:p w14:paraId="5C21A520" w14:textId="77777777" w:rsidR="00491A35" w:rsidRDefault="00491A35" w:rsidP="00491A35">
      <w:pPr>
        <w:pStyle w:val="Visual"/>
      </w:pPr>
      <w:r>
        <w:rPr>
          <w:noProof/>
          <w:lang w:val="en-US" w:eastAsia="zh-CN"/>
        </w:rPr>
        <w:drawing>
          <wp:inline distT="0" distB="0" distL="0" distR="0" wp14:anchorId="1EB9BF4A" wp14:editId="57C3DBD6">
            <wp:extent cx="2486025" cy="1704975"/>
            <wp:effectExtent l="0" t="0" r="9525" b="9525"/>
            <wp:docPr id="4" name="Picture 4" descr="Screen shot of Virtual Box Close Virtual Machine with the Save the machine state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6025" cy="1704975"/>
                    </a:xfrm>
                    <a:prstGeom prst="rect">
                      <a:avLst/>
                    </a:prstGeom>
                  </pic:spPr>
                </pic:pic>
              </a:graphicData>
            </a:graphic>
          </wp:inline>
        </w:drawing>
      </w:r>
    </w:p>
    <w:p w14:paraId="11C896FE" w14:textId="77777777" w:rsidR="00491A35" w:rsidRDefault="00491A35" w:rsidP="00491A35">
      <w:pPr>
        <w:pStyle w:val="BodyTextL50"/>
      </w:pPr>
      <w:r>
        <w:t>Возможны еще два варианта.</w:t>
      </w:r>
    </w:p>
    <w:p w14:paraId="57554F76" w14:textId="77777777" w:rsidR="00491A35" w:rsidRDefault="00491A35" w:rsidP="00491A35">
      <w:pPr>
        <w:pStyle w:val="BodyTextL50"/>
      </w:pPr>
      <w:r>
        <w:rPr>
          <w:b/>
        </w:rPr>
        <w:t>Отправка сигнала выключения</w:t>
      </w:r>
      <w:r>
        <w:t>. Имитирует нажатие кнопки питания на физическом компьютере.</w:t>
      </w:r>
    </w:p>
    <w:p w14:paraId="7ED63CC0" w14:textId="77777777" w:rsidR="00491A35" w:rsidRDefault="00491A35" w:rsidP="00491A35">
      <w:pPr>
        <w:pStyle w:val="BodyTextL50"/>
      </w:pPr>
      <w:r>
        <w:rPr>
          <w:b/>
        </w:rPr>
        <w:t>Отключение питания машины</w:t>
      </w:r>
      <w:r>
        <w:t xml:space="preserve"> имитирует отключение электропитания на физическом компьютере.</w:t>
      </w:r>
    </w:p>
    <w:p w14:paraId="7BE59E9D" w14:textId="789C5C77" w:rsidR="00491A35" w:rsidRDefault="00491A35" w:rsidP="00491A35">
      <w:pPr>
        <w:pStyle w:val="BodyTextL25Bold"/>
      </w:pPr>
      <w:r>
        <w:t>Закрытие виртуальной машины</w:t>
      </w:r>
      <w:r w:rsidR="00257444">
        <w:t xml:space="preserve"> с </w:t>
      </w:r>
      <w:r>
        <w:t>помощью интерфейса командной строки</w:t>
      </w:r>
    </w:p>
    <w:p w14:paraId="5AB46AC5" w14:textId="6EA2B9EE" w:rsidR="001B2192" w:rsidRDefault="001B2192" w:rsidP="001B2192">
      <w:pPr>
        <w:pStyle w:val="BodyTextL50"/>
      </w:pPr>
      <w:r>
        <w:t>Для выключения виртуальной машины</w:t>
      </w:r>
      <w:r w:rsidR="00257444">
        <w:t xml:space="preserve"> с </w:t>
      </w:r>
      <w:r>
        <w:t xml:space="preserve">помощью командной строки можно использовать параметры меню самой виртуальной машины или ввести команду </w:t>
      </w:r>
      <w:r>
        <w:rPr>
          <w:b/>
        </w:rPr>
        <w:t>sudo shutdown -h now</w:t>
      </w:r>
      <w:r w:rsidR="00257444">
        <w:t xml:space="preserve"> в </w:t>
      </w:r>
      <w:r>
        <w:t>окне терминала</w:t>
      </w:r>
      <w:r w:rsidR="00257444">
        <w:t xml:space="preserve"> и </w:t>
      </w:r>
      <w:r>
        <w:t xml:space="preserve">указать пароль </w:t>
      </w:r>
      <w:r>
        <w:rPr>
          <w:b/>
        </w:rPr>
        <w:t>cyberops</w:t>
      </w:r>
      <w:r>
        <w:t xml:space="preserve"> при появлении соответствующего запроса.</w:t>
      </w:r>
    </w:p>
    <w:p w14:paraId="052F8782" w14:textId="77777777" w:rsidR="00491A35" w:rsidRPr="00C652AC" w:rsidRDefault="00491A35" w:rsidP="00491A35">
      <w:pPr>
        <w:pStyle w:val="BodyTextL25Bold"/>
      </w:pPr>
      <w:r>
        <w:t>Перезагрузка ВМ</w:t>
      </w:r>
    </w:p>
    <w:p w14:paraId="0B6E3A28" w14:textId="0D6D2226" w:rsidR="00491A35" w:rsidRPr="00346567" w:rsidRDefault="00491A35" w:rsidP="00491A35">
      <w:pPr>
        <w:pStyle w:val="BodyTextL50"/>
      </w:pPr>
      <w:r>
        <w:t>Для перезагрузки виртуальной машины</w:t>
      </w:r>
      <w:r w:rsidR="00257444">
        <w:t xml:space="preserve"> с </w:t>
      </w:r>
      <w:r>
        <w:t xml:space="preserve">помощью командной строки можно использовать параметры меню самой виртуальной машины или ввести команду </w:t>
      </w:r>
      <w:r>
        <w:rPr>
          <w:b/>
        </w:rPr>
        <w:t>sudo reboot</w:t>
      </w:r>
      <w:r w:rsidR="00257444">
        <w:t xml:space="preserve"> в </w:t>
      </w:r>
      <w:r>
        <w:t>терминале</w:t>
      </w:r>
      <w:r w:rsidR="00257444">
        <w:t xml:space="preserve"> и </w:t>
      </w:r>
      <w:r>
        <w:t xml:space="preserve">указать пароль </w:t>
      </w:r>
      <w:r>
        <w:rPr>
          <w:b/>
        </w:rPr>
        <w:t>cyberops</w:t>
      </w:r>
      <w:r>
        <w:t xml:space="preserve"> при появлении соответствующего запроса.</w:t>
      </w:r>
    </w:p>
    <w:p w14:paraId="04AAA64B" w14:textId="08E3C841" w:rsidR="00C248E2" w:rsidRPr="00C248E2" w:rsidRDefault="006131D0" w:rsidP="00C248E2">
      <w:pPr>
        <w:pStyle w:val="BodyTextL25"/>
      </w:pPr>
      <w:r>
        <w:rPr>
          <w:b/>
        </w:rPr>
        <w:t>Примечание</w:t>
      </w:r>
      <w:r>
        <w:t>. Для изучения вопросов безопасности на этой виртуальной машине можно использовать веб-обозреватель.</w:t>
      </w:r>
      <w:r w:rsidR="00257444">
        <w:t xml:space="preserve"> С </w:t>
      </w:r>
      <w:r>
        <w:t>помощью этой виртуальной машины можно предотвратить установку вредоносного ПО на вашем компьютере.</w:t>
      </w:r>
    </w:p>
    <w:p w14:paraId="072815A6" w14:textId="77777777" w:rsidR="00DE481A" w:rsidRDefault="00DE481A" w:rsidP="005D05FD">
      <w:pPr>
        <w:pStyle w:val="LabSection"/>
      </w:pPr>
      <w:r>
        <w:t>Вопросы для повторения</w:t>
      </w:r>
    </w:p>
    <w:p w14:paraId="27D33A41" w14:textId="0A5C991D" w:rsidR="00DE481A" w:rsidRDefault="00E134DA" w:rsidP="005D05FD">
      <w:pPr>
        <w:pStyle w:val="BodyTextL25"/>
      </w:pPr>
      <w:r>
        <w:t>Назовите преимущества</w:t>
      </w:r>
      <w:r w:rsidR="00257444">
        <w:t xml:space="preserve"> и </w:t>
      </w:r>
      <w:r>
        <w:t>недостатки виртуальных машин.</w:t>
      </w:r>
    </w:p>
    <w:p w14:paraId="6D6E84E3" w14:textId="77777777" w:rsidR="00E134DA" w:rsidRDefault="00E134DA" w:rsidP="005D05FD">
      <w:pPr>
        <w:pStyle w:val="BodyTextL25"/>
      </w:pPr>
      <w:r>
        <w:t>_______________________________________________________________________________________</w:t>
      </w:r>
    </w:p>
    <w:p w14:paraId="34E8132C" w14:textId="77777777" w:rsidR="00EE2E45" w:rsidRDefault="00EE2E45" w:rsidP="00EE2E45">
      <w:pPr>
        <w:pStyle w:val="BodyTextL25"/>
      </w:pPr>
      <w:r>
        <w:t>_______________________________________________________________________________________</w:t>
      </w:r>
    </w:p>
    <w:p w14:paraId="463440EC" w14:textId="77777777" w:rsidR="00EE2E45" w:rsidRDefault="00EE2E45" w:rsidP="00EE2E45">
      <w:pPr>
        <w:pStyle w:val="BodyTextL25"/>
      </w:pPr>
      <w:r>
        <w:t>_______________________________________________________________________________________</w:t>
      </w:r>
    </w:p>
    <w:p w14:paraId="43ECD7EC" w14:textId="77777777" w:rsidR="00E134DA" w:rsidRDefault="00E134DA" w:rsidP="005D05FD">
      <w:pPr>
        <w:pStyle w:val="BodyTextL25"/>
      </w:pPr>
      <w:r>
        <w:t>_______________________________________________________________________________________</w:t>
      </w:r>
    </w:p>
    <w:sectPr w:rsidR="00E134DA" w:rsidSect="008C4307">
      <w:headerReference w:type="default" r:id="rId13"/>
      <w:footerReference w:type="default" r:id="rId14"/>
      <w:headerReference w:type="first" r:id="rId15"/>
      <w:footerReference w:type="first" r:id="rId16"/>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A341A4" w14:textId="77777777" w:rsidR="0030788C" w:rsidRDefault="0030788C" w:rsidP="009C7408">
      <w:pPr>
        <w:spacing w:after="0" w:line="240" w:lineRule="auto"/>
      </w:pPr>
      <w:r>
        <w:separator/>
      </w:r>
    </w:p>
  </w:endnote>
  <w:endnote w:type="continuationSeparator" w:id="0">
    <w:p w14:paraId="228FAB4A" w14:textId="77777777" w:rsidR="0030788C" w:rsidRDefault="0030788C" w:rsidP="009C7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0AFF" w:usb1="00007843" w:usb2="00000001"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B77E28" w14:textId="57A4DFC8" w:rsidR="00FC6862" w:rsidRPr="00E070A3" w:rsidRDefault="00E070A3" w:rsidP="006F52A1">
    <w:pPr>
      <w:pStyle w:val="Footer"/>
      <w:tabs>
        <w:tab w:val="right" w:pos="7200"/>
      </w:tabs>
    </w:pPr>
    <w:r w:rsidRPr="00B31F19">
      <w:sym w:font="Symbol" w:char="F0E3"/>
    </w:r>
    <w:r>
      <w:t xml:space="preserve"> Cisco и/или ее дочерние компании. Все права защищены. </w:t>
    </w:r>
    <w:r w:rsidR="00AC3ECB">
      <w:rPr>
        <w:rFonts w:eastAsiaTheme="minorEastAsia" w:hint="eastAsia"/>
        <w:lang w:eastAsia="zh-CN"/>
      </w:rPr>
      <w:br/>
    </w:r>
    <w:r>
      <w:t xml:space="preserve">Конфиденциальная информация корпорации Cisco </w:t>
    </w:r>
    <w:r>
      <w:tab/>
      <w:t xml:space="preserve">Стр. </w:t>
    </w:r>
    <w:r w:rsidRPr="0090659A">
      <w:rPr>
        <w:b/>
        <w:szCs w:val="16"/>
      </w:rPr>
      <w:fldChar w:fldCharType="begin"/>
    </w:r>
    <w:r w:rsidRPr="0090659A">
      <w:rPr>
        <w:b/>
        <w:szCs w:val="16"/>
      </w:rPr>
      <w:instrText xml:space="preserve"> PAGE </w:instrText>
    </w:r>
    <w:r w:rsidRPr="0090659A">
      <w:rPr>
        <w:b/>
        <w:szCs w:val="16"/>
      </w:rPr>
      <w:fldChar w:fldCharType="separate"/>
    </w:r>
    <w:r w:rsidR="006F52A1">
      <w:rPr>
        <w:b/>
        <w:noProof/>
        <w:szCs w:val="16"/>
      </w:rPr>
      <w:t>2</w:t>
    </w:r>
    <w:r w:rsidRPr="0090659A">
      <w:rPr>
        <w:b/>
        <w:szCs w:val="16"/>
      </w:rPr>
      <w:fldChar w:fldCharType="end"/>
    </w:r>
    <w:r>
      <w:t xml:space="preserve"> из </w:t>
    </w:r>
    <w:r w:rsidRPr="0090659A">
      <w:rPr>
        <w:b/>
        <w:szCs w:val="16"/>
      </w:rPr>
      <w:fldChar w:fldCharType="begin"/>
    </w:r>
    <w:r w:rsidRPr="0090659A">
      <w:rPr>
        <w:b/>
        <w:szCs w:val="16"/>
      </w:rPr>
      <w:instrText xml:space="preserve"> NUMPAGES  </w:instrText>
    </w:r>
    <w:r w:rsidRPr="0090659A">
      <w:rPr>
        <w:b/>
        <w:szCs w:val="16"/>
      </w:rPr>
      <w:fldChar w:fldCharType="separate"/>
    </w:r>
    <w:r w:rsidR="006F52A1">
      <w:rPr>
        <w:b/>
        <w:noProof/>
        <w:szCs w:val="16"/>
      </w:rPr>
      <w:t>5</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558628" w14:textId="6B29E41B" w:rsidR="00FC6862" w:rsidRPr="0073569B" w:rsidRDefault="00E070A3" w:rsidP="006F52A1">
    <w:pPr>
      <w:pStyle w:val="Footer"/>
      <w:tabs>
        <w:tab w:val="right" w:pos="7200"/>
      </w:tabs>
      <w:rPr>
        <w:szCs w:val="16"/>
      </w:rPr>
    </w:pPr>
    <w:r w:rsidRPr="00B31F19">
      <w:sym w:font="Symbol" w:char="F0E3"/>
    </w:r>
    <w:r>
      <w:t xml:space="preserve"> Cisco и/или ее дочерние компании. Все права защищены. </w:t>
    </w:r>
    <w:r w:rsidR="00AC3ECB">
      <w:rPr>
        <w:rFonts w:eastAsiaTheme="minorEastAsia" w:hint="eastAsia"/>
        <w:lang w:eastAsia="zh-CN"/>
      </w:rPr>
      <w:br/>
    </w:r>
    <w:r>
      <w:t xml:space="preserve">Конфиденциальная информация корпорации Cisco </w:t>
    </w:r>
    <w:r>
      <w:tab/>
      <w:t xml:space="preserve">Стр. </w:t>
    </w:r>
    <w:r w:rsidRPr="0090659A">
      <w:rPr>
        <w:b/>
        <w:szCs w:val="16"/>
      </w:rPr>
      <w:fldChar w:fldCharType="begin"/>
    </w:r>
    <w:r w:rsidRPr="0090659A">
      <w:rPr>
        <w:b/>
        <w:szCs w:val="16"/>
      </w:rPr>
      <w:instrText xml:space="preserve"> PAGE </w:instrText>
    </w:r>
    <w:r w:rsidRPr="0090659A">
      <w:rPr>
        <w:b/>
        <w:szCs w:val="16"/>
      </w:rPr>
      <w:fldChar w:fldCharType="separate"/>
    </w:r>
    <w:r w:rsidR="006F52A1">
      <w:rPr>
        <w:b/>
        <w:noProof/>
        <w:szCs w:val="16"/>
      </w:rPr>
      <w:t>1</w:t>
    </w:r>
    <w:r w:rsidRPr="0090659A">
      <w:rPr>
        <w:b/>
        <w:szCs w:val="16"/>
      </w:rPr>
      <w:fldChar w:fldCharType="end"/>
    </w:r>
    <w:r>
      <w:t xml:space="preserve"> из </w:t>
    </w:r>
    <w:r w:rsidRPr="0090659A">
      <w:rPr>
        <w:b/>
        <w:szCs w:val="16"/>
      </w:rPr>
      <w:fldChar w:fldCharType="begin"/>
    </w:r>
    <w:r w:rsidRPr="0090659A">
      <w:rPr>
        <w:b/>
        <w:szCs w:val="16"/>
      </w:rPr>
      <w:instrText xml:space="preserve"> NUMPAGES  </w:instrText>
    </w:r>
    <w:r w:rsidRPr="0090659A">
      <w:rPr>
        <w:b/>
        <w:szCs w:val="16"/>
      </w:rPr>
      <w:fldChar w:fldCharType="separate"/>
    </w:r>
    <w:r w:rsidR="006F52A1">
      <w:rPr>
        <w:b/>
        <w:noProof/>
        <w:szCs w:val="16"/>
      </w:rPr>
      <w:t>5</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94B0E5" w14:textId="77777777" w:rsidR="0030788C" w:rsidRDefault="0030788C" w:rsidP="009C7408">
      <w:pPr>
        <w:spacing w:after="0" w:line="240" w:lineRule="auto"/>
      </w:pPr>
      <w:r>
        <w:separator/>
      </w:r>
    </w:p>
    <w:p w14:paraId="705340F1" w14:textId="77777777" w:rsidR="0030788C" w:rsidRDefault="0030788C"/>
  </w:footnote>
  <w:footnote w:type="continuationSeparator" w:id="0">
    <w:p w14:paraId="2C31DAC7" w14:textId="77777777" w:rsidR="0030788C" w:rsidRDefault="0030788C" w:rsidP="009C7408">
      <w:pPr>
        <w:spacing w:after="0" w:line="240" w:lineRule="auto"/>
      </w:pPr>
      <w:r>
        <w:continuationSeparator/>
      </w:r>
    </w:p>
    <w:p w14:paraId="0FA2D31F" w14:textId="77777777" w:rsidR="0030788C" w:rsidRDefault="0030788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F2D82D" w14:textId="13A94B1E" w:rsidR="00FC6862" w:rsidRDefault="00311AE0" w:rsidP="00127112">
    <w:pPr>
      <w:pStyle w:val="PageHead"/>
    </w:pPr>
    <w:r>
      <w:t>Лабораторная работа. Установка виртуальной машины CyberOps Workstation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79CD77" w14:textId="36733ABE" w:rsidR="00926CB2" w:rsidRDefault="00E070A3">
    <w:r w:rsidRPr="003503B9">
      <w:rPr>
        <w:noProof/>
        <w:lang w:val="en-US" w:eastAsia="zh-CN"/>
      </w:rPr>
      <w:drawing>
        <wp:inline distT="0" distB="0" distL="0" distR="0" wp14:anchorId="7DA1623D" wp14:editId="19B23591">
          <wp:extent cx="2498626" cy="576072"/>
          <wp:effectExtent l="0" t="0" r="0" b="0"/>
          <wp:docPr id="3" name="Picture 3" descr="Cisco Networking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498626" cy="576072"/>
                  </a:xfrm>
                  <a:prstGeom prst="rect">
                    <a:avLst/>
                  </a:prstGeom>
                </pic:spPr>
              </pic:pic>
            </a:graphicData>
          </a:graphic>
        </wp:inline>
      </w:drawing>
    </w:r>
  </w:p>
  <w:p w14:paraId="59CBFF88" w14:textId="77777777" w:rsidR="00FC6862" w:rsidRDefault="00FC686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D0A2F"/>
    <w:multiLevelType w:val="hybridMultilevel"/>
    <w:tmpl w:val="B8FC14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9907BEB"/>
    <w:multiLevelType w:val="hybridMultilevel"/>
    <w:tmpl w:val="86B8AC5C"/>
    <w:lvl w:ilvl="0" w:tplc="C6EAA2E0">
      <w:start w:val="1"/>
      <w:numFmt w:val="bullet"/>
      <w:pStyle w:val="Bulletlevel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796360"/>
    <w:multiLevelType w:val="multilevel"/>
    <w:tmpl w:val="8A74F12E"/>
    <w:styleLink w:val="PartStepSubStepList"/>
    <w:lvl w:ilvl="0">
      <w:start w:val="1"/>
      <w:numFmt w:val="decimal"/>
      <w:suff w:val="space"/>
      <w:lvlText w:val="Часть %1."/>
      <w:lvlJc w:val="left"/>
      <w:pPr>
        <w:ind w:left="0" w:firstLine="0"/>
      </w:pPr>
      <w:rPr>
        <w:rFonts w:hint="default"/>
      </w:rPr>
    </w:lvl>
    <w:lvl w:ilvl="1">
      <w:start w:val="1"/>
      <w:numFmt w:val="decimal"/>
      <w:suff w:val="space"/>
      <w:lvlText w:val="Задача %2."/>
      <w:lvlJc w:val="left"/>
      <w:pPr>
        <w:ind w:left="0" w:firstLine="0"/>
      </w:pPr>
      <w:rPr>
        <w:rFonts w:hint="default"/>
      </w:rPr>
    </w:lvl>
    <w:lvl w:ilvl="2">
      <w:start w:val="1"/>
      <w:numFmt w:val="decimal"/>
      <w:suff w:val="space"/>
      <w:lvlText w:val="Шаг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2332989"/>
    <w:multiLevelType w:val="hybridMultilevel"/>
    <w:tmpl w:val="50FE79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44F368A"/>
    <w:multiLevelType w:val="hybridMultilevel"/>
    <w:tmpl w:val="28E06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6167404"/>
    <w:multiLevelType w:val="multilevel"/>
    <w:tmpl w:val="00681258"/>
    <w:lvl w:ilvl="0">
      <w:start w:val="1"/>
      <w:numFmt w:val="decimal"/>
      <w:lvlRestart w:val="0"/>
      <w:pStyle w:val="PartHead"/>
      <w:lvlText w:val="Часть %1:"/>
      <w:lvlJc w:val="left"/>
      <w:pPr>
        <w:tabs>
          <w:tab w:val="num" w:pos="1417"/>
        </w:tabs>
        <w:ind w:left="1417" w:hanging="1417"/>
      </w:pPr>
      <w:rPr>
        <w:rFonts w:ascii="Arial" w:hAnsi="Arial" w:cs="Arial" w:hint="default"/>
      </w:rPr>
    </w:lvl>
    <w:lvl w:ilvl="1">
      <w:start w:val="1"/>
      <w:numFmt w:val="decimal"/>
      <w:pStyle w:val="StepHead"/>
      <w:lvlText w:val="Шаг %2:"/>
      <w:lvlJc w:val="left"/>
      <w:pPr>
        <w:tabs>
          <w:tab w:val="num" w:pos="935"/>
        </w:tabs>
        <w:ind w:left="935" w:hanging="935"/>
      </w:pPr>
      <w:rPr>
        <w:rFonts w:ascii="Arial" w:hAnsi="Arial" w:cs="Arial" w:hint="default"/>
      </w:rPr>
    </w:lvl>
    <w:lvl w:ilvl="2">
      <w:start w:val="1"/>
      <w:numFmt w:val="lowerLetter"/>
      <w:pStyle w:val="SubStepAlpha"/>
      <w:lvlText w:val="%3."/>
      <w:lvlJc w:val="left"/>
      <w:pPr>
        <w:tabs>
          <w:tab w:val="num" w:pos="720"/>
        </w:tabs>
        <w:ind w:left="720" w:hanging="363"/>
      </w:pPr>
      <w:rPr>
        <w:rFonts w:hint="default"/>
      </w:rPr>
    </w:lvl>
    <w:lvl w:ilvl="3">
      <w:start w:val="1"/>
      <w:numFmt w:val="decimal"/>
      <w:pStyle w:val="SubStepNum"/>
      <w:lvlText w:val="%4)"/>
      <w:lvlJc w:val="left"/>
      <w:pPr>
        <w:tabs>
          <w:tab w:val="num" w:pos="1077"/>
        </w:tabs>
        <w:ind w:left="1077" w:hanging="357"/>
      </w:pPr>
      <w:rPr>
        <w:rFonts w:hint="default"/>
      </w:rPr>
    </w:lvl>
    <w:lvl w:ilvl="4">
      <w:start w:val="1"/>
      <w:numFmt w:val="none"/>
      <w:lvlText w:val="(%5)"/>
      <w:lvlJc w:val="left"/>
      <w:pPr>
        <w:ind w:left="1797" w:hanging="357"/>
      </w:pPr>
      <w:rPr>
        <w:rFonts w:hint="default"/>
      </w:rPr>
    </w:lvl>
    <w:lvl w:ilvl="5">
      <w:start w:val="1"/>
      <w:numFmt w:val="lowerRoman"/>
      <w:lvlText w:val="(%6)"/>
      <w:lvlJc w:val="left"/>
      <w:pPr>
        <w:ind w:left="2160" w:hanging="363"/>
      </w:pPr>
      <w:rPr>
        <w:rFonts w:hint="default"/>
      </w:rPr>
    </w:lvl>
    <w:lvl w:ilvl="6">
      <w:start w:val="1"/>
      <w:numFmt w:val="decimal"/>
      <w:lvlText w:val="%7."/>
      <w:lvlJc w:val="left"/>
      <w:pPr>
        <w:ind w:left="2517" w:hanging="357"/>
      </w:pPr>
      <w:rPr>
        <w:rFonts w:hint="default"/>
      </w:rPr>
    </w:lvl>
    <w:lvl w:ilvl="7">
      <w:start w:val="1"/>
      <w:numFmt w:val="lowerLetter"/>
      <w:lvlText w:val="%8."/>
      <w:lvlJc w:val="left"/>
      <w:pPr>
        <w:ind w:left="2880" w:hanging="363"/>
      </w:pPr>
      <w:rPr>
        <w:rFonts w:hint="default"/>
      </w:rPr>
    </w:lvl>
    <w:lvl w:ilvl="8">
      <w:start w:val="1"/>
      <w:numFmt w:val="lowerRoman"/>
      <w:lvlText w:val="%9."/>
      <w:lvlJc w:val="left"/>
      <w:pPr>
        <w:ind w:left="3237" w:hanging="357"/>
      </w:pPr>
      <w:rPr>
        <w:rFonts w:hint="default"/>
      </w:rPr>
    </w:lvl>
  </w:abstractNum>
  <w:abstractNum w:abstractNumId="8">
    <w:nsid w:val="4BF23836"/>
    <w:multiLevelType w:val="multilevel"/>
    <w:tmpl w:val="BD8AECF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nsid w:val="5BF471DD"/>
    <w:multiLevelType w:val="hybridMultilevel"/>
    <w:tmpl w:val="6B4A71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68D20B26"/>
    <w:multiLevelType w:val="hybridMultilevel"/>
    <w:tmpl w:val="B4E078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4"/>
    <w:lvlOverride w:ilvl="0">
      <w:lvl w:ilvl="0">
        <w:start w:val="1"/>
        <w:numFmt w:val="decimal"/>
        <w:suff w:val="space"/>
        <w:lvlText w:val="Часть %1."/>
        <w:lvlJc w:val="left"/>
        <w:pPr>
          <w:ind w:left="0" w:firstLine="0"/>
        </w:pPr>
        <w:rPr>
          <w:rFonts w:hint="default"/>
        </w:rPr>
      </w:lvl>
    </w:lvlOverride>
    <w:lvlOverride w:ilvl="1">
      <w:lvl w:ilvl="1">
        <w:start w:val="1"/>
        <w:numFmt w:val="decimal"/>
        <w:suff w:val="space"/>
        <w:lvlText w:val="Задача %2."/>
        <w:lvlJc w:val="left"/>
        <w:pPr>
          <w:ind w:left="0" w:firstLine="0"/>
        </w:pPr>
        <w:rPr>
          <w:rFonts w:hint="default"/>
        </w:rPr>
      </w:lvl>
    </w:lvlOverride>
    <w:lvlOverride w:ilvl="2">
      <w:lvl w:ilvl="2">
        <w:start w:val="1"/>
        <w:numFmt w:val="decimal"/>
        <w:suff w:val="space"/>
        <w:lvlText w:val="Шаг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suff w:val="space"/>
        <w:lvlText w:val="Часть %1."/>
        <w:lvlJc w:val="left"/>
        <w:pPr>
          <w:ind w:left="0" w:firstLine="0"/>
        </w:pPr>
        <w:rPr>
          <w:rFonts w:hint="default"/>
        </w:rPr>
      </w:lvl>
    </w:lvlOverride>
    <w:lvlOverride w:ilvl="1">
      <w:startOverride w:val="1"/>
      <w:lvl w:ilvl="1">
        <w:start w:val="1"/>
        <w:numFmt w:val="decimal"/>
        <w:suff w:val="space"/>
        <w:lvlText w:val="Задача %2."/>
        <w:lvlJc w:val="left"/>
        <w:pPr>
          <w:ind w:left="0" w:firstLine="0"/>
        </w:pPr>
        <w:rPr>
          <w:rFonts w:hint="default"/>
        </w:rPr>
      </w:lvl>
    </w:lvlOverride>
    <w:lvlOverride w:ilvl="2">
      <w:startOverride w:val="1"/>
      <w:lvl w:ilvl="2">
        <w:start w:val="1"/>
        <w:numFmt w:val="decimal"/>
        <w:suff w:val="space"/>
        <w:lvlText w:val="Шаг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1"/>
  </w:num>
  <w:num w:numId="7">
    <w:abstractNumId w:val="2"/>
  </w:num>
  <w:num w:numId="8">
    <w:abstractNumId w:val="4"/>
    <w:lvlOverride w:ilvl="0">
      <w:lvl w:ilvl="0">
        <w:start w:val="1"/>
        <w:numFmt w:val="decimal"/>
        <w:suff w:val="space"/>
        <w:lvlText w:val="Часть %1."/>
        <w:lvlJc w:val="left"/>
        <w:pPr>
          <w:ind w:left="0" w:firstLine="0"/>
        </w:pPr>
        <w:rPr>
          <w:rFonts w:hint="default"/>
        </w:rPr>
      </w:lvl>
    </w:lvlOverride>
    <w:lvlOverride w:ilvl="1">
      <w:lvl w:ilvl="1">
        <w:start w:val="1"/>
        <w:numFmt w:val="decimal"/>
        <w:suff w:val="space"/>
        <w:lvlText w:val="Задача %2."/>
        <w:lvlJc w:val="left"/>
        <w:pPr>
          <w:ind w:left="0" w:firstLine="0"/>
        </w:pPr>
        <w:rPr>
          <w:rFonts w:hint="default"/>
        </w:rPr>
      </w:lvl>
    </w:lvlOverride>
    <w:lvlOverride w:ilvl="2">
      <w:lvl w:ilvl="2">
        <w:start w:val="1"/>
        <w:numFmt w:val="decimal"/>
        <w:suff w:val="space"/>
        <w:lvlText w:val="Шаг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abstractNumId w:val="6"/>
  </w:num>
  <w:num w:numId="10">
    <w:abstractNumId w:val="5"/>
  </w:num>
  <w:num w:numId="11">
    <w:abstractNumId w:val="10"/>
  </w:num>
  <w:num w:numId="12">
    <w:abstractNumId w:val="9"/>
  </w:num>
  <w:num w:numId="13">
    <w:abstractNumId w:val="0"/>
  </w:num>
  <w:num w:numId="14">
    <w:abstractNumId w:val="7"/>
  </w:num>
  <w:num w:numId="15">
    <w:abstractNumId w:val="7"/>
  </w:num>
  <w:num w:numId="16">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IyMjI0SjW11DW2TLHUNTFLNdNNTDIx0DU0tUgySTRINU02sVDSUQpOLS7OzM8DaTGsBQDTCo1LQwAAAA=="/>
  </w:docVars>
  <w:rsids>
    <w:rsidRoot w:val="0058571B"/>
    <w:rsid w:val="000005C2"/>
    <w:rsid w:val="00000CFB"/>
    <w:rsid w:val="00001BDF"/>
    <w:rsid w:val="0000380F"/>
    <w:rsid w:val="00004175"/>
    <w:rsid w:val="000059C9"/>
    <w:rsid w:val="00012C22"/>
    <w:rsid w:val="000160F7"/>
    <w:rsid w:val="00016D5B"/>
    <w:rsid w:val="00016F30"/>
    <w:rsid w:val="0002047C"/>
    <w:rsid w:val="00021B9A"/>
    <w:rsid w:val="000242D6"/>
    <w:rsid w:val="00024EE5"/>
    <w:rsid w:val="000271CD"/>
    <w:rsid w:val="00041AF6"/>
    <w:rsid w:val="00044E62"/>
    <w:rsid w:val="00050BA4"/>
    <w:rsid w:val="00050E29"/>
    <w:rsid w:val="00051738"/>
    <w:rsid w:val="00052548"/>
    <w:rsid w:val="00060696"/>
    <w:rsid w:val="00061CD5"/>
    <w:rsid w:val="00066912"/>
    <w:rsid w:val="00067A67"/>
    <w:rsid w:val="000754A6"/>
    <w:rsid w:val="000769CF"/>
    <w:rsid w:val="00080186"/>
    <w:rsid w:val="000815D8"/>
    <w:rsid w:val="00084C99"/>
    <w:rsid w:val="00085CC6"/>
    <w:rsid w:val="00090C07"/>
    <w:rsid w:val="0009147A"/>
    <w:rsid w:val="00091E8D"/>
    <w:rsid w:val="0009378D"/>
    <w:rsid w:val="00097163"/>
    <w:rsid w:val="000A22C8"/>
    <w:rsid w:val="000A7C8B"/>
    <w:rsid w:val="000A7D05"/>
    <w:rsid w:val="000B20AE"/>
    <w:rsid w:val="000B2344"/>
    <w:rsid w:val="000B72A4"/>
    <w:rsid w:val="000B7DE5"/>
    <w:rsid w:val="000C2118"/>
    <w:rsid w:val="000C6E6E"/>
    <w:rsid w:val="000D55B4"/>
    <w:rsid w:val="000E4832"/>
    <w:rsid w:val="000E65F0"/>
    <w:rsid w:val="000E7BDF"/>
    <w:rsid w:val="000F072C"/>
    <w:rsid w:val="000F6743"/>
    <w:rsid w:val="001006C2"/>
    <w:rsid w:val="00101BE8"/>
    <w:rsid w:val="00107B2B"/>
    <w:rsid w:val="0011085F"/>
    <w:rsid w:val="00112AC5"/>
    <w:rsid w:val="001133DD"/>
    <w:rsid w:val="00115EC3"/>
    <w:rsid w:val="00120CBE"/>
    <w:rsid w:val="00121BAE"/>
    <w:rsid w:val="00122FF9"/>
    <w:rsid w:val="001261C4"/>
    <w:rsid w:val="00127112"/>
    <w:rsid w:val="001314FB"/>
    <w:rsid w:val="001366EC"/>
    <w:rsid w:val="0014219C"/>
    <w:rsid w:val="001425ED"/>
    <w:rsid w:val="00143450"/>
    <w:rsid w:val="00144997"/>
    <w:rsid w:val="001523C0"/>
    <w:rsid w:val="001535FE"/>
    <w:rsid w:val="00154E3A"/>
    <w:rsid w:val="00157902"/>
    <w:rsid w:val="00162EEA"/>
    <w:rsid w:val="00163164"/>
    <w:rsid w:val="00164274"/>
    <w:rsid w:val="00166253"/>
    <w:rsid w:val="001704B7"/>
    <w:rsid w:val="001710C0"/>
    <w:rsid w:val="00172AFB"/>
    <w:rsid w:val="001732CF"/>
    <w:rsid w:val="001772B8"/>
    <w:rsid w:val="00180FBF"/>
    <w:rsid w:val="00181B3F"/>
    <w:rsid w:val="00182CF4"/>
    <w:rsid w:val="001862A1"/>
    <w:rsid w:val="00186CE1"/>
    <w:rsid w:val="00187D41"/>
    <w:rsid w:val="00191F00"/>
    <w:rsid w:val="00192F12"/>
    <w:rsid w:val="00193831"/>
    <w:rsid w:val="00193F14"/>
    <w:rsid w:val="001941BE"/>
    <w:rsid w:val="00194671"/>
    <w:rsid w:val="00197614"/>
    <w:rsid w:val="001A0312"/>
    <w:rsid w:val="001A15DA"/>
    <w:rsid w:val="001A2694"/>
    <w:rsid w:val="001A297E"/>
    <w:rsid w:val="001A3CC7"/>
    <w:rsid w:val="001A67A4"/>
    <w:rsid w:val="001A69AC"/>
    <w:rsid w:val="001B0284"/>
    <w:rsid w:val="001B2192"/>
    <w:rsid w:val="001B67D8"/>
    <w:rsid w:val="001B6F95"/>
    <w:rsid w:val="001C05A1"/>
    <w:rsid w:val="001C1D9E"/>
    <w:rsid w:val="001C5998"/>
    <w:rsid w:val="001C5C55"/>
    <w:rsid w:val="001C7C3B"/>
    <w:rsid w:val="001D5B6F"/>
    <w:rsid w:val="001E0AB8"/>
    <w:rsid w:val="001E38E0"/>
    <w:rsid w:val="001E4E72"/>
    <w:rsid w:val="001E62B3"/>
    <w:rsid w:val="001F0171"/>
    <w:rsid w:val="001F0B64"/>
    <w:rsid w:val="001F0D77"/>
    <w:rsid w:val="001F7DD8"/>
    <w:rsid w:val="00201928"/>
    <w:rsid w:val="00203E26"/>
    <w:rsid w:val="0020449C"/>
    <w:rsid w:val="002113B8"/>
    <w:rsid w:val="00215665"/>
    <w:rsid w:val="002163BB"/>
    <w:rsid w:val="0021792C"/>
    <w:rsid w:val="00223CB1"/>
    <w:rsid w:val="002240AB"/>
    <w:rsid w:val="00225E27"/>
    <w:rsid w:val="00225E37"/>
    <w:rsid w:val="00231DCA"/>
    <w:rsid w:val="00231E63"/>
    <w:rsid w:val="002416D6"/>
    <w:rsid w:val="00242E3A"/>
    <w:rsid w:val="002506CF"/>
    <w:rsid w:val="00250E76"/>
    <w:rsid w:val="0025107F"/>
    <w:rsid w:val="00257444"/>
    <w:rsid w:val="00260CD4"/>
    <w:rsid w:val="002639D8"/>
    <w:rsid w:val="00265F77"/>
    <w:rsid w:val="00266C83"/>
    <w:rsid w:val="002676D9"/>
    <w:rsid w:val="002768DC"/>
    <w:rsid w:val="00276EF9"/>
    <w:rsid w:val="00294C8F"/>
    <w:rsid w:val="002A1ACB"/>
    <w:rsid w:val="002A6C56"/>
    <w:rsid w:val="002C090C"/>
    <w:rsid w:val="002C1243"/>
    <w:rsid w:val="002C1815"/>
    <w:rsid w:val="002C475E"/>
    <w:rsid w:val="002C6AD6"/>
    <w:rsid w:val="002D15FD"/>
    <w:rsid w:val="002D6C2A"/>
    <w:rsid w:val="002D7A86"/>
    <w:rsid w:val="002E3221"/>
    <w:rsid w:val="002E394A"/>
    <w:rsid w:val="002F45FF"/>
    <w:rsid w:val="002F6D17"/>
    <w:rsid w:val="00302887"/>
    <w:rsid w:val="003056EB"/>
    <w:rsid w:val="003071FF"/>
    <w:rsid w:val="0030788C"/>
    <w:rsid w:val="00310652"/>
    <w:rsid w:val="00311AE0"/>
    <w:rsid w:val="0031371D"/>
    <w:rsid w:val="003170EC"/>
    <w:rsid w:val="0031789F"/>
    <w:rsid w:val="00320788"/>
    <w:rsid w:val="003233A3"/>
    <w:rsid w:val="00323EF3"/>
    <w:rsid w:val="00332926"/>
    <w:rsid w:val="0034455D"/>
    <w:rsid w:val="0034604B"/>
    <w:rsid w:val="00346D17"/>
    <w:rsid w:val="00347972"/>
    <w:rsid w:val="0035469B"/>
    <w:rsid w:val="0035566F"/>
    <w:rsid w:val="003559CC"/>
    <w:rsid w:val="003569D7"/>
    <w:rsid w:val="003608AC"/>
    <w:rsid w:val="00361007"/>
    <w:rsid w:val="00362973"/>
    <w:rsid w:val="00363A23"/>
    <w:rsid w:val="0036465A"/>
    <w:rsid w:val="00367926"/>
    <w:rsid w:val="0038616C"/>
    <w:rsid w:val="00390C38"/>
    <w:rsid w:val="00392748"/>
    <w:rsid w:val="00392C65"/>
    <w:rsid w:val="00392ED5"/>
    <w:rsid w:val="003A1638"/>
    <w:rsid w:val="003A19DC"/>
    <w:rsid w:val="003A1B45"/>
    <w:rsid w:val="003A220C"/>
    <w:rsid w:val="003A2913"/>
    <w:rsid w:val="003B1C85"/>
    <w:rsid w:val="003B46FC"/>
    <w:rsid w:val="003B4BBE"/>
    <w:rsid w:val="003B5767"/>
    <w:rsid w:val="003B7605"/>
    <w:rsid w:val="003C08AA"/>
    <w:rsid w:val="003C2A7B"/>
    <w:rsid w:val="003C49EF"/>
    <w:rsid w:val="003C6BCA"/>
    <w:rsid w:val="003C7902"/>
    <w:rsid w:val="003D0BFF"/>
    <w:rsid w:val="003D6EF1"/>
    <w:rsid w:val="003E5BE5"/>
    <w:rsid w:val="003E7AA3"/>
    <w:rsid w:val="003F18D1"/>
    <w:rsid w:val="003F20EC"/>
    <w:rsid w:val="003F4F0E"/>
    <w:rsid w:val="003F6096"/>
    <w:rsid w:val="003F6E06"/>
    <w:rsid w:val="003F7CC1"/>
    <w:rsid w:val="00403C7A"/>
    <w:rsid w:val="004057A6"/>
    <w:rsid w:val="00406554"/>
    <w:rsid w:val="004131B0"/>
    <w:rsid w:val="00416C42"/>
    <w:rsid w:val="00422476"/>
    <w:rsid w:val="0042385C"/>
    <w:rsid w:val="00431654"/>
    <w:rsid w:val="00434926"/>
    <w:rsid w:val="00443ACE"/>
    <w:rsid w:val="00444217"/>
    <w:rsid w:val="004478F4"/>
    <w:rsid w:val="00450F7A"/>
    <w:rsid w:val="00452C6D"/>
    <w:rsid w:val="00455E0B"/>
    <w:rsid w:val="004601D9"/>
    <w:rsid w:val="0046289D"/>
    <w:rsid w:val="00462B9F"/>
    <w:rsid w:val="004659EE"/>
    <w:rsid w:val="00473E34"/>
    <w:rsid w:val="00476BA9"/>
    <w:rsid w:val="00484614"/>
    <w:rsid w:val="00491A35"/>
    <w:rsid w:val="004936C2"/>
    <w:rsid w:val="0049379C"/>
    <w:rsid w:val="00494C41"/>
    <w:rsid w:val="004A1CA0"/>
    <w:rsid w:val="004A22E9"/>
    <w:rsid w:val="004A4ACD"/>
    <w:rsid w:val="004A4C95"/>
    <w:rsid w:val="004A5BC5"/>
    <w:rsid w:val="004B023D"/>
    <w:rsid w:val="004C0909"/>
    <w:rsid w:val="004C3F97"/>
    <w:rsid w:val="004D01F2"/>
    <w:rsid w:val="004D154E"/>
    <w:rsid w:val="004D3088"/>
    <w:rsid w:val="004D3339"/>
    <w:rsid w:val="004D353F"/>
    <w:rsid w:val="004D36D7"/>
    <w:rsid w:val="004D682B"/>
    <w:rsid w:val="004E6152"/>
    <w:rsid w:val="004F344A"/>
    <w:rsid w:val="00504ED4"/>
    <w:rsid w:val="00510639"/>
    <w:rsid w:val="00514CD9"/>
    <w:rsid w:val="00516142"/>
    <w:rsid w:val="00520027"/>
    <w:rsid w:val="0052093C"/>
    <w:rsid w:val="00521B31"/>
    <w:rsid w:val="00522469"/>
    <w:rsid w:val="0052400A"/>
    <w:rsid w:val="00526430"/>
    <w:rsid w:val="00536277"/>
    <w:rsid w:val="00536F43"/>
    <w:rsid w:val="00545DB4"/>
    <w:rsid w:val="00546B25"/>
    <w:rsid w:val="005470B2"/>
    <w:rsid w:val="005510BA"/>
    <w:rsid w:val="005538C8"/>
    <w:rsid w:val="00554079"/>
    <w:rsid w:val="00554B4E"/>
    <w:rsid w:val="00556C02"/>
    <w:rsid w:val="00561764"/>
    <w:rsid w:val="00561BB2"/>
    <w:rsid w:val="00563249"/>
    <w:rsid w:val="005706E3"/>
    <w:rsid w:val="00570A65"/>
    <w:rsid w:val="005762B1"/>
    <w:rsid w:val="00580456"/>
    <w:rsid w:val="00580E73"/>
    <w:rsid w:val="0058571B"/>
    <w:rsid w:val="00593386"/>
    <w:rsid w:val="00596998"/>
    <w:rsid w:val="005A6E62"/>
    <w:rsid w:val="005B2FB3"/>
    <w:rsid w:val="005B4400"/>
    <w:rsid w:val="005C2D87"/>
    <w:rsid w:val="005D05FD"/>
    <w:rsid w:val="005D2B29"/>
    <w:rsid w:val="005D354A"/>
    <w:rsid w:val="005D3E53"/>
    <w:rsid w:val="005D506C"/>
    <w:rsid w:val="005E3235"/>
    <w:rsid w:val="005E4176"/>
    <w:rsid w:val="005E4876"/>
    <w:rsid w:val="005E65B5"/>
    <w:rsid w:val="005F3AE9"/>
    <w:rsid w:val="006007BB"/>
    <w:rsid w:val="00601DC0"/>
    <w:rsid w:val="006034CB"/>
    <w:rsid w:val="00605C7A"/>
    <w:rsid w:val="006131CE"/>
    <w:rsid w:val="006131D0"/>
    <w:rsid w:val="0061336B"/>
    <w:rsid w:val="00617D6E"/>
    <w:rsid w:val="006206CA"/>
    <w:rsid w:val="00621242"/>
    <w:rsid w:val="00621E30"/>
    <w:rsid w:val="00622D61"/>
    <w:rsid w:val="00624198"/>
    <w:rsid w:val="00636C28"/>
    <w:rsid w:val="00641763"/>
    <w:rsid w:val="006428E5"/>
    <w:rsid w:val="00644958"/>
    <w:rsid w:val="0064675E"/>
    <w:rsid w:val="00647F93"/>
    <w:rsid w:val="00654A17"/>
    <w:rsid w:val="00672919"/>
    <w:rsid w:val="006830F8"/>
    <w:rsid w:val="00686587"/>
    <w:rsid w:val="00687FE1"/>
    <w:rsid w:val="006904CF"/>
    <w:rsid w:val="00695EE2"/>
    <w:rsid w:val="0069660B"/>
    <w:rsid w:val="00696835"/>
    <w:rsid w:val="006A1B33"/>
    <w:rsid w:val="006A3C0D"/>
    <w:rsid w:val="006A48F1"/>
    <w:rsid w:val="006A71A3"/>
    <w:rsid w:val="006A7925"/>
    <w:rsid w:val="006B03F2"/>
    <w:rsid w:val="006B14C1"/>
    <w:rsid w:val="006B1639"/>
    <w:rsid w:val="006B5CA7"/>
    <w:rsid w:val="006B5E89"/>
    <w:rsid w:val="006C19B2"/>
    <w:rsid w:val="006C30A0"/>
    <w:rsid w:val="006C35FF"/>
    <w:rsid w:val="006C57F2"/>
    <w:rsid w:val="006C5949"/>
    <w:rsid w:val="006C6832"/>
    <w:rsid w:val="006D1370"/>
    <w:rsid w:val="006D2BF5"/>
    <w:rsid w:val="006D2C28"/>
    <w:rsid w:val="006D3FC1"/>
    <w:rsid w:val="006D7590"/>
    <w:rsid w:val="006E372B"/>
    <w:rsid w:val="006E3E86"/>
    <w:rsid w:val="006E5FE9"/>
    <w:rsid w:val="006E6581"/>
    <w:rsid w:val="006E71DF"/>
    <w:rsid w:val="006F1CC4"/>
    <w:rsid w:val="006F2A86"/>
    <w:rsid w:val="006F3163"/>
    <w:rsid w:val="006F52A1"/>
    <w:rsid w:val="006F78F5"/>
    <w:rsid w:val="00705FEC"/>
    <w:rsid w:val="0071147A"/>
    <w:rsid w:val="0071185D"/>
    <w:rsid w:val="007136D3"/>
    <w:rsid w:val="007159E9"/>
    <w:rsid w:val="00721E01"/>
    <w:rsid w:val="007222AD"/>
    <w:rsid w:val="007267CF"/>
    <w:rsid w:val="00731F3F"/>
    <w:rsid w:val="00733BAB"/>
    <w:rsid w:val="0073569B"/>
    <w:rsid w:val="007436BF"/>
    <w:rsid w:val="007443E9"/>
    <w:rsid w:val="00745DCE"/>
    <w:rsid w:val="00753D89"/>
    <w:rsid w:val="00753DDA"/>
    <w:rsid w:val="007553D8"/>
    <w:rsid w:val="00755C9B"/>
    <w:rsid w:val="00760FE4"/>
    <w:rsid w:val="007636C2"/>
    <w:rsid w:val="00763D8B"/>
    <w:rsid w:val="007657F6"/>
    <w:rsid w:val="00765E47"/>
    <w:rsid w:val="0077125A"/>
    <w:rsid w:val="00780624"/>
    <w:rsid w:val="0078391A"/>
    <w:rsid w:val="0078405B"/>
    <w:rsid w:val="00786F58"/>
    <w:rsid w:val="00787CC1"/>
    <w:rsid w:val="00792F4E"/>
    <w:rsid w:val="0079398D"/>
    <w:rsid w:val="00796C25"/>
    <w:rsid w:val="00797F52"/>
    <w:rsid w:val="007A287C"/>
    <w:rsid w:val="007A3B2A"/>
    <w:rsid w:val="007A4570"/>
    <w:rsid w:val="007B0C9D"/>
    <w:rsid w:val="007B5522"/>
    <w:rsid w:val="007C0EE0"/>
    <w:rsid w:val="007C1B71"/>
    <w:rsid w:val="007C2FBB"/>
    <w:rsid w:val="007C7164"/>
    <w:rsid w:val="007D1984"/>
    <w:rsid w:val="007D2AFE"/>
    <w:rsid w:val="007D425D"/>
    <w:rsid w:val="007E3264"/>
    <w:rsid w:val="007E3F80"/>
    <w:rsid w:val="007E3FEA"/>
    <w:rsid w:val="007F0A0B"/>
    <w:rsid w:val="007F154B"/>
    <w:rsid w:val="007F3A60"/>
    <w:rsid w:val="007F3D0B"/>
    <w:rsid w:val="007F7C94"/>
    <w:rsid w:val="00802FFA"/>
    <w:rsid w:val="00810CCA"/>
    <w:rsid w:val="00810E4B"/>
    <w:rsid w:val="00813D30"/>
    <w:rsid w:val="00814BAA"/>
    <w:rsid w:val="00816B5F"/>
    <w:rsid w:val="00824295"/>
    <w:rsid w:val="00827A65"/>
    <w:rsid w:val="00830473"/>
    <w:rsid w:val="008313F3"/>
    <w:rsid w:val="008402F2"/>
    <w:rsid w:val="008405BB"/>
    <w:rsid w:val="00846494"/>
    <w:rsid w:val="00847B20"/>
    <w:rsid w:val="008509D3"/>
    <w:rsid w:val="00851858"/>
    <w:rsid w:val="00851F79"/>
    <w:rsid w:val="00853418"/>
    <w:rsid w:val="00857CF6"/>
    <w:rsid w:val="008610ED"/>
    <w:rsid w:val="00861BDC"/>
    <w:rsid w:val="00861C6A"/>
    <w:rsid w:val="00865199"/>
    <w:rsid w:val="00867EAF"/>
    <w:rsid w:val="00870763"/>
    <w:rsid w:val="008713EA"/>
    <w:rsid w:val="00873C6B"/>
    <w:rsid w:val="0088103C"/>
    <w:rsid w:val="0088426A"/>
    <w:rsid w:val="008852BA"/>
    <w:rsid w:val="00890108"/>
    <w:rsid w:val="00893877"/>
    <w:rsid w:val="0089532C"/>
    <w:rsid w:val="00896165"/>
    <w:rsid w:val="00896681"/>
    <w:rsid w:val="00896FD0"/>
    <w:rsid w:val="00897533"/>
    <w:rsid w:val="008A1C1B"/>
    <w:rsid w:val="008A2749"/>
    <w:rsid w:val="008A3A90"/>
    <w:rsid w:val="008A4696"/>
    <w:rsid w:val="008B06D4"/>
    <w:rsid w:val="008B4F20"/>
    <w:rsid w:val="008B7FFD"/>
    <w:rsid w:val="008C2920"/>
    <w:rsid w:val="008C4307"/>
    <w:rsid w:val="008D23DF"/>
    <w:rsid w:val="008D73BF"/>
    <w:rsid w:val="008D7F09"/>
    <w:rsid w:val="008E5B64"/>
    <w:rsid w:val="008E7DAA"/>
    <w:rsid w:val="008F0094"/>
    <w:rsid w:val="008F03EF"/>
    <w:rsid w:val="008F2556"/>
    <w:rsid w:val="008F340F"/>
    <w:rsid w:val="008F57E0"/>
    <w:rsid w:val="00903523"/>
    <w:rsid w:val="0090404E"/>
    <w:rsid w:val="00906281"/>
    <w:rsid w:val="0090659A"/>
    <w:rsid w:val="00910387"/>
    <w:rsid w:val="00911080"/>
    <w:rsid w:val="0091350B"/>
    <w:rsid w:val="00915297"/>
    <w:rsid w:val="00915986"/>
    <w:rsid w:val="00917624"/>
    <w:rsid w:val="00921A3A"/>
    <w:rsid w:val="00926CB2"/>
    <w:rsid w:val="00930386"/>
    <w:rsid w:val="009309F5"/>
    <w:rsid w:val="00933237"/>
    <w:rsid w:val="00933F28"/>
    <w:rsid w:val="00943235"/>
    <w:rsid w:val="009476C0"/>
    <w:rsid w:val="0096371A"/>
    <w:rsid w:val="00963E34"/>
    <w:rsid w:val="00964DFA"/>
    <w:rsid w:val="0096532D"/>
    <w:rsid w:val="0098155C"/>
    <w:rsid w:val="00983B77"/>
    <w:rsid w:val="00984913"/>
    <w:rsid w:val="00985A8D"/>
    <w:rsid w:val="00996053"/>
    <w:rsid w:val="009A0B2F"/>
    <w:rsid w:val="009A1CF4"/>
    <w:rsid w:val="009A37D7"/>
    <w:rsid w:val="009A4E17"/>
    <w:rsid w:val="009A617E"/>
    <w:rsid w:val="009A6955"/>
    <w:rsid w:val="009B0065"/>
    <w:rsid w:val="009B341C"/>
    <w:rsid w:val="009B5747"/>
    <w:rsid w:val="009B5CF4"/>
    <w:rsid w:val="009C7408"/>
    <w:rsid w:val="009D2C27"/>
    <w:rsid w:val="009E2309"/>
    <w:rsid w:val="009E42B9"/>
    <w:rsid w:val="009E4E17"/>
    <w:rsid w:val="009F4C2E"/>
    <w:rsid w:val="00A014A3"/>
    <w:rsid w:val="00A027CC"/>
    <w:rsid w:val="00A03864"/>
    <w:rsid w:val="00A0412D"/>
    <w:rsid w:val="00A20E76"/>
    <w:rsid w:val="00A21211"/>
    <w:rsid w:val="00A22BE0"/>
    <w:rsid w:val="00A30F8A"/>
    <w:rsid w:val="00A34E7F"/>
    <w:rsid w:val="00A46F0A"/>
    <w:rsid w:val="00A46F25"/>
    <w:rsid w:val="00A47CC2"/>
    <w:rsid w:val="00A502BA"/>
    <w:rsid w:val="00A53ED1"/>
    <w:rsid w:val="00A574D8"/>
    <w:rsid w:val="00A60146"/>
    <w:rsid w:val="00A601A9"/>
    <w:rsid w:val="00A622C4"/>
    <w:rsid w:val="00A6283D"/>
    <w:rsid w:val="00A676FF"/>
    <w:rsid w:val="00A71D29"/>
    <w:rsid w:val="00A73EBA"/>
    <w:rsid w:val="00A74F27"/>
    <w:rsid w:val="00A754B4"/>
    <w:rsid w:val="00A807C1"/>
    <w:rsid w:val="00A82658"/>
    <w:rsid w:val="00A83374"/>
    <w:rsid w:val="00A96172"/>
    <w:rsid w:val="00A97C5F"/>
    <w:rsid w:val="00AB0D6A"/>
    <w:rsid w:val="00AB0ECF"/>
    <w:rsid w:val="00AB2D55"/>
    <w:rsid w:val="00AB43B3"/>
    <w:rsid w:val="00AB49B9"/>
    <w:rsid w:val="00AB501D"/>
    <w:rsid w:val="00AB758A"/>
    <w:rsid w:val="00AC027E"/>
    <w:rsid w:val="00AC0DF1"/>
    <w:rsid w:val="00AC1E7E"/>
    <w:rsid w:val="00AC3ECB"/>
    <w:rsid w:val="00AC3F27"/>
    <w:rsid w:val="00AC507D"/>
    <w:rsid w:val="00AC66E4"/>
    <w:rsid w:val="00AD04F2"/>
    <w:rsid w:val="00AD4578"/>
    <w:rsid w:val="00AD68E9"/>
    <w:rsid w:val="00AE0AFF"/>
    <w:rsid w:val="00AE1FDD"/>
    <w:rsid w:val="00AE2097"/>
    <w:rsid w:val="00AE56C0"/>
    <w:rsid w:val="00B00914"/>
    <w:rsid w:val="00B019DB"/>
    <w:rsid w:val="00B019E8"/>
    <w:rsid w:val="00B02A8E"/>
    <w:rsid w:val="00B04006"/>
    <w:rsid w:val="00B052EE"/>
    <w:rsid w:val="00B1050F"/>
    <w:rsid w:val="00B1081F"/>
    <w:rsid w:val="00B1589C"/>
    <w:rsid w:val="00B2496B"/>
    <w:rsid w:val="00B27499"/>
    <w:rsid w:val="00B3010D"/>
    <w:rsid w:val="00B35151"/>
    <w:rsid w:val="00B35316"/>
    <w:rsid w:val="00B433F2"/>
    <w:rsid w:val="00B458E8"/>
    <w:rsid w:val="00B4756C"/>
    <w:rsid w:val="00B52CD3"/>
    <w:rsid w:val="00B5397B"/>
    <w:rsid w:val="00B53EE9"/>
    <w:rsid w:val="00B6183E"/>
    <w:rsid w:val="00B62809"/>
    <w:rsid w:val="00B633D2"/>
    <w:rsid w:val="00B71981"/>
    <w:rsid w:val="00B7440E"/>
    <w:rsid w:val="00B74F09"/>
    <w:rsid w:val="00B7675A"/>
    <w:rsid w:val="00B81898"/>
    <w:rsid w:val="00B82DED"/>
    <w:rsid w:val="00B8606B"/>
    <w:rsid w:val="00B878E7"/>
    <w:rsid w:val="00B879CC"/>
    <w:rsid w:val="00B92442"/>
    <w:rsid w:val="00B97278"/>
    <w:rsid w:val="00B97943"/>
    <w:rsid w:val="00BA1D0B"/>
    <w:rsid w:val="00BA6972"/>
    <w:rsid w:val="00BA76D0"/>
    <w:rsid w:val="00BB1E0D"/>
    <w:rsid w:val="00BB26C8"/>
    <w:rsid w:val="00BB4D9B"/>
    <w:rsid w:val="00BB73FF"/>
    <w:rsid w:val="00BB7688"/>
    <w:rsid w:val="00BC59BD"/>
    <w:rsid w:val="00BC7423"/>
    <w:rsid w:val="00BC7CAC"/>
    <w:rsid w:val="00BD6D76"/>
    <w:rsid w:val="00BE1826"/>
    <w:rsid w:val="00BE56B3"/>
    <w:rsid w:val="00BE676D"/>
    <w:rsid w:val="00BF04E8"/>
    <w:rsid w:val="00BF0B3F"/>
    <w:rsid w:val="00BF15F4"/>
    <w:rsid w:val="00BF16BF"/>
    <w:rsid w:val="00BF4D1F"/>
    <w:rsid w:val="00BF76BE"/>
    <w:rsid w:val="00C02A73"/>
    <w:rsid w:val="00C063D2"/>
    <w:rsid w:val="00C07FD9"/>
    <w:rsid w:val="00C10955"/>
    <w:rsid w:val="00C11C4D"/>
    <w:rsid w:val="00C12941"/>
    <w:rsid w:val="00C1712C"/>
    <w:rsid w:val="00C23E16"/>
    <w:rsid w:val="00C248E2"/>
    <w:rsid w:val="00C27E37"/>
    <w:rsid w:val="00C32713"/>
    <w:rsid w:val="00C351B8"/>
    <w:rsid w:val="00C410D9"/>
    <w:rsid w:val="00C44DB7"/>
    <w:rsid w:val="00C4510A"/>
    <w:rsid w:val="00C464AA"/>
    <w:rsid w:val="00C47F2E"/>
    <w:rsid w:val="00C50140"/>
    <w:rsid w:val="00C52BA6"/>
    <w:rsid w:val="00C57A1A"/>
    <w:rsid w:val="00C60BBD"/>
    <w:rsid w:val="00C6258F"/>
    <w:rsid w:val="00C62BBF"/>
    <w:rsid w:val="00C62C41"/>
    <w:rsid w:val="00C63DF6"/>
    <w:rsid w:val="00C63E58"/>
    <w:rsid w:val="00C6495E"/>
    <w:rsid w:val="00C670EE"/>
    <w:rsid w:val="00C67E3B"/>
    <w:rsid w:val="00C73E03"/>
    <w:rsid w:val="00C745C2"/>
    <w:rsid w:val="00C8718B"/>
    <w:rsid w:val="00C872E4"/>
    <w:rsid w:val="00C90311"/>
    <w:rsid w:val="00C91C26"/>
    <w:rsid w:val="00C95213"/>
    <w:rsid w:val="00CA2DD2"/>
    <w:rsid w:val="00CA73D5"/>
    <w:rsid w:val="00CB5068"/>
    <w:rsid w:val="00CC1C87"/>
    <w:rsid w:val="00CC1F85"/>
    <w:rsid w:val="00CC3000"/>
    <w:rsid w:val="00CC4859"/>
    <w:rsid w:val="00CC7A35"/>
    <w:rsid w:val="00CD072A"/>
    <w:rsid w:val="00CD4CB7"/>
    <w:rsid w:val="00CD7F73"/>
    <w:rsid w:val="00CE26C5"/>
    <w:rsid w:val="00CE36AF"/>
    <w:rsid w:val="00CE47F3"/>
    <w:rsid w:val="00CE54DD"/>
    <w:rsid w:val="00CF0DA5"/>
    <w:rsid w:val="00CF5D31"/>
    <w:rsid w:val="00CF5F3B"/>
    <w:rsid w:val="00CF791A"/>
    <w:rsid w:val="00D00513"/>
    <w:rsid w:val="00D00D7D"/>
    <w:rsid w:val="00D011B0"/>
    <w:rsid w:val="00D139C8"/>
    <w:rsid w:val="00D17F81"/>
    <w:rsid w:val="00D2758C"/>
    <w:rsid w:val="00D275CA"/>
    <w:rsid w:val="00D2789B"/>
    <w:rsid w:val="00D30F8E"/>
    <w:rsid w:val="00D3300A"/>
    <w:rsid w:val="00D345AB"/>
    <w:rsid w:val="00D41566"/>
    <w:rsid w:val="00D458EC"/>
    <w:rsid w:val="00D501B0"/>
    <w:rsid w:val="00D52582"/>
    <w:rsid w:val="00D56A0E"/>
    <w:rsid w:val="00D57AD3"/>
    <w:rsid w:val="00D62F25"/>
    <w:rsid w:val="00D635FE"/>
    <w:rsid w:val="00D64A43"/>
    <w:rsid w:val="00D66A7B"/>
    <w:rsid w:val="00D70794"/>
    <w:rsid w:val="00D729DE"/>
    <w:rsid w:val="00D75B6A"/>
    <w:rsid w:val="00D82AAD"/>
    <w:rsid w:val="00D83B34"/>
    <w:rsid w:val="00D84BDA"/>
    <w:rsid w:val="00D862FA"/>
    <w:rsid w:val="00D86D9E"/>
    <w:rsid w:val="00D87013"/>
    <w:rsid w:val="00D876A8"/>
    <w:rsid w:val="00D87F26"/>
    <w:rsid w:val="00D913F0"/>
    <w:rsid w:val="00D93063"/>
    <w:rsid w:val="00D933B0"/>
    <w:rsid w:val="00D951FC"/>
    <w:rsid w:val="00D977E8"/>
    <w:rsid w:val="00D97B16"/>
    <w:rsid w:val="00DA0F3F"/>
    <w:rsid w:val="00DA2E2B"/>
    <w:rsid w:val="00DA3C31"/>
    <w:rsid w:val="00DA6AD9"/>
    <w:rsid w:val="00DB1C89"/>
    <w:rsid w:val="00DB3763"/>
    <w:rsid w:val="00DB4029"/>
    <w:rsid w:val="00DB5F4D"/>
    <w:rsid w:val="00DB6392"/>
    <w:rsid w:val="00DB66F2"/>
    <w:rsid w:val="00DB6DA5"/>
    <w:rsid w:val="00DB7708"/>
    <w:rsid w:val="00DC076B"/>
    <w:rsid w:val="00DC186F"/>
    <w:rsid w:val="00DC252F"/>
    <w:rsid w:val="00DC6050"/>
    <w:rsid w:val="00DD43EA"/>
    <w:rsid w:val="00DE017E"/>
    <w:rsid w:val="00DE481A"/>
    <w:rsid w:val="00DE6F44"/>
    <w:rsid w:val="00DF1B58"/>
    <w:rsid w:val="00E009DA"/>
    <w:rsid w:val="00E037D9"/>
    <w:rsid w:val="00E04927"/>
    <w:rsid w:val="00E070A3"/>
    <w:rsid w:val="00E108A6"/>
    <w:rsid w:val="00E11A48"/>
    <w:rsid w:val="00E130EB"/>
    <w:rsid w:val="00E134DA"/>
    <w:rsid w:val="00E15587"/>
    <w:rsid w:val="00E162CD"/>
    <w:rsid w:val="00E17FA5"/>
    <w:rsid w:val="00E21BFE"/>
    <w:rsid w:val="00E26930"/>
    <w:rsid w:val="00E27257"/>
    <w:rsid w:val="00E27F4F"/>
    <w:rsid w:val="00E44991"/>
    <w:rsid w:val="00E449D0"/>
    <w:rsid w:val="00E44A34"/>
    <w:rsid w:val="00E4506A"/>
    <w:rsid w:val="00E53F99"/>
    <w:rsid w:val="00E56510"/>
    <w:rsid w:val="00E62EA8"/>
    <w:rsid w:val="00E67717"/>
    <w:rsid w:val="00E67A6E"/>
    <w:rsid w:val="00E71B43"/>
    <w:rsid w:val="00E81612"/>
    <w:rsid w:val="00E87D18"/>
    <w:rsid w:val="00E87D62"/>
    <w:rsid w:val="00E97333"/>
    <w:rsid w:val="00E97AB4"/>
    <w:rsid w:val="00EA26D5"/>
    <w:rsid w:val="00EA486E"/>
    <w:rsid w:val="00EA4FA3"/>
    <w:rsid w:val="00EB001B"/>
    <w:rsid w:val="00EB3082"/>
    <w:rsid w:val="00EB6C33"/>
    <w:rsid w:val="00ED229B"/>
    <w:rsid w:val="00ED479D"/>
    <w:rsid w:val="00ED6019"/>
    <w:rsid w:val="00ED70D5"/>
    <w:rsid w:val="00ED7830"/>
    <w:rsid w:val="00EE18C9"/>
    <w:rsid w:val="00EE2E45"/>
    <w:rsid w:val="00EE3909"/>
    <w:rsid w:val="00EF4205"/>
    <w:rsid w:val="00EF45B2"/>
    <w:rsid w:val="00EF5939"/>
    <w:rsid w:val="00EF72A8"/>
    <w:rsid w:val="00F01714"/>
    <w:rsid w:val="00F0258F"/>
    <w:rsid w:val="00F02D06"/>
    <w:rsid w:val="00F056E5"/>
    <w:rsid w:val="00F06FDD"/>
    <w:rsid w:val="00F10819"/>
    <w:rsid w:val="00F11219"/>
    <w:rsid w:val="00F16F35"/>
    <w:rsid w:val="00F17559"/>
    <w:rsid w:val="00F2229D"/>
    <w:rsid w:val="00F2291A"/>
    <w:rsid w:val="00F25ABB"/>
    <w:rsid w:val="00F27963"/>
    <w:rsid w:val="00F30103"/>
    <w:rsid w:val="00F30446"/>
    <w:rsid w:val="00F34474"/>
    <w:rsid w:val="00F4135D"/>
    <w:rsid w:val="00F41F1B"/>
    <w:rsid w:val="00F4297E"/>
    <w:rsid w:val="00F46BD9"/>
    <w:rsid w:val="00F60BE0"/>
    <w:rsid w:val="00F6280E"/>
    <w:rsid w:val="00F7050A"/>
    <w:rsid w:val="00F71547"/>
    <w:rsid w:val="00F7177B"/>
    <w:rsid w:val="00F75237"/>
    <w:rsid w:val="00F75533"/>
    <w:rsid w:val="00F8036D"/>
    <w:rsid w:val="00F809DC"/>
    <w:rsid w:val="00F86EB0"/>
    <w:rsid w:val="00F92E60"/>
    <w:rsid w:val="00FA04C4"/>
    <w:rsid w:val="00FA3811"/>
    <w:rsid w:val="00FA3B9F"/>
    <w:rsid w:val="00FA3F06"/>
    <w:rsid w:val="00FA4449"/>
    <w:rsid w:val="00FA4A26"/>
    <w:rsid w:val="00FA7084"/>
    <w:rsid w:val="00FA7BEF"/>
    <w:rsid w:val="00FB1105"/>
    <w:rsid w:val="00FB1929"/>
    <w:rsid w:val="00FB5FD9"/>
    <w:rsid w:val="00FC6862"/>
    <w:rsid w:val="00FD33AB"/>
    <w:rsid w:val="00FD3E49"/>
    <w:rsid w:val="00FD4724"/>
    <w:rsid w:val="00FD4A68"/>
    <w:rsid w:val="00FD68ED"/>
    <w:rsid w:val="00FE2824"/>
    <w:rsid w:val="00FE2F0E"/>
    <w:rsid w:val="00FE661F"/>
    <w:rsid w:val="00FF0400"/>
    <w:rsid w:val="00FF3D6B"/>
    <w:rsid w:val="00FF4F2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E1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PMingLiU" w:hAnsi="Arial"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813D30"/>
    <w:pPr>
      <w:keepNext/>
      <w:numPr>
        <w:numId w:val="3"/>
      </w:numPr>
      <w:spacing w:before="240" w:after="120" w:line="240" w:lineRule="auto"/>
      <w:outlineLvl w:val="0"/>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813D30"/>
    <w:pPr>
      <w:keepNext/>
      <w:numPr>
        <w:ilvl w:val="1"/>
        <w:numId w:val="14"/>
      </w:numPr>
      <w:spacing w:before="240" w:after="120"/>
      <w:outlineLvl w:val="1"/>
    </w:pPr>
    <w:rPr>
      <w:b/>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link w:val="Header"/>
    <w:rsid w:val="008402F2"/>
    <w:rPr>
      <w:sz w:val="22"/>
      <w:szCs w:val="22"/>
    </w:rPr>
  </w:style>
  <w:style w:type="paragraph" w:styleId="Footer">
    <w:name w:val="footer"/>
    <w:basedOn w:val="Normal"/>
    <w:link w:val="FooterChar"/>
    <w:autoRedefine/>
    <w:uiPriority w:val="99"/>
    <w:unhideWhenUsed/>
    <w:rsid w:val="00E070A3"/>
    <w:pPr>
      <w:tabs>
        <w:tab w:val="right" w:pos="10080"/>
      </w:tabs>
      <w:spacing w:after="0" w:line="240" w:lineRule="auto"/>
    </w:pPr>
    <w:rPr>
      <w:sz w:val="16"/>
    </w:rPr>
  </w:style>
  <w:style w:type="character" w:customStyle="1" w:styleId="FooterChar">
    <w:name w:val="Footer Char"/>
    <w:link w:val="Footer"/>
    <w:uiPriority w:val="99"/>
    <w:rsid w:val="00E070A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C50140"/>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14"/>
      </w:numPr>
      <w:spacing w:before="240"/>
      <w:outlineLvl w:val="0"/>
    </w:pPr>
    <w:rPr>
      <w:b/>
      <w:sz w:val="28"/>
    </w:rPr>
  </w:style>
  <w:style w:type="paragraph" w:customStyle="1" w:styleId="SubStepAlpha">
    <w:name w:val="SubStep Alpha"/>
    <w:basedOn w:val="Normal"/>
    <w:qFormat/>
    <w:rsid w:val="00012C22"/>
    <w:pPr>
      <w:numPr>
        <w:ilvl w:val="2"/>
        <w:numId w:val="14"/>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231DC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numId w:val="0"/>
      </w:numPr>
      <w:tabs>
        <w:tab w:val="num" w:pos="935"/>
      </w:tabs>
      <w:ind w:left="935" w:hanging="935"/>
    </w:pPr>
    <w:rPr>
      <w:sz w:val="24"/>
    </w:rPr>
  </w:style>
  <w:style w:type="character" w:customStyle="1" w:styleId="Heading4Char">
    <w:name w:val="Heading 4 Char"/>
    <w:link w:val="Heading4"/>
    <w:semiHidden/>
    <w:rsid w:val="00BF76BE"/>
    <w:rPr>
      <w:rFonts w:eastAsia="Times New Roman"/>
      <w:b/>
      <w:bCs/>
      <w:sz w:val="28"/>
      <w:szCs w:val="28"/>
    </w:rPr>
  </w:style>
  <w:style w:type="character" w:customStyle="1" w:styleId="Heading5Char">
    <w:name w:val="Heading 5 Char"/>
    <w:link w:val="Heading5"/>
    <w:semiHidden/>
    <w:rsid w:val="00BF76BE"/>
    <w:rPr>
      <w:rFonts w:eastAsia="Times New Roman"/>
      <w:b/>
      <w:bCs/>
      <w:i/>
      <w:iCs/>
      <w:sz w:val="26"/>
      <w:szCs w:val="26"/>
    </w:rPr>
  </w:style>
  <w:style w:type="character" w:customStyle="1" w:styleId="Heading6Char">
    <w:name w:val="Heading 6 Char"/>
    <w:link w:val="Heading6"/>
    <w:semiHidden/>
    <w:rsid w:val="00BF76BE"/>
    <w:rPr>
      <w:rFonts w:eastAsia="Times New Roman"/>
      <w:b/>
      <w:bCs/>
      <w:sz w:val="22"/>
      <w:szCs w:val="22"/>
    </w:rPr>
  </w:style>
  <w:style w:type="character" w:customStyle="1" w:styleId="Heading7Char">
    <w:name w:val="Heading 7 Char"/>
    <w:link w:val="Heading7"/>
    <w:semiHidden/>
    <w:rsid w:val="00BF76BE"/>
    <w:rPr>
      <w:rFonts w:eastAsia="Times New Roman"/>
      <w:szCs w:val="24"/>
    </w:rPr>
  </w:style>
  <w:style w:type="character" w:customStyle="1" w:styleId="Heading8Char">
    <w:name w:val="Heading 8 Char"/>
    <w:link w:val="Heading8"/>
    <w:semiHidden/>
    <w:rsid w:val="00BF76BE"/>
    <w:rPr>
      <w:rFonts w:eastAsia="Times New Roman"/>
      <w:i/>
      <w:iCs/>
      <w:szCs w:val="24"/>
    </w:rPr>
  </w:style>
  <w:style w:type="character" w:customStyle="1" w:styleId="Heading9Char">
    <w:name w:val="Heading 9 Char"/>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link w:val="MacroText"/>
    <w:semiHidden/>
    <w:rsid w:val="00231DCA"/>
    <w:rPr>
      <w:rFonts w:ascii="Courier New" w:eastAsia="Times New Roman" w:hAnsi="Courier New" w:cs="Courier New"/>
      <w:lang w:val="ru-RU"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link w:val="CMD"/>
    <w:rsid w:val="00C73E03"/>
    <w:rPr>
      <w:rFonts w:ascii="Courier New" w:hAnsi="Courier New"/>
      <w:szCs w:val="22"/>
    </w:rPr>
  </w:style>
  <w:style w:type="character" w:customStyle="1" w:styleId="CMDBoldChar">
    <w:name w:val="CMD Bold Char"/>
    <w:link w:val="CMDBold"/>
    <w:rsid w:val="00C73E03"/>
    <w:rPr>
      <w:rFonts w:ascii="Courier New" w:hAnsi="Courier New"/>
      <w:b/>
      <w:szCs w:val="22"/>
    </w:rPr>
  </w:style>
  <w:style w:type="character" w:customStyle="1" w:styleId="BodyTextBoldChar">
    <w:name w:val="Body Text Bold Char"/>
    <w:link w:val="BodyTextBold"/>
    <w:rsid w:val="00C73E03"/>
    <w:rPr>
      <w:rFonts w:eastAsia="Times New Roman" w:cs="Arial"/>
      <w:b/>
      <w:szCs w:val="24"/>
    </w:rPr>
  </w:style>
  <w:style w:type="character" w:styleId="Hyperlink">
    <w:name w:val="Hyperlink"/>
    <w:unhideWhenUsed/>
    <w:rsid w:val="00647F93"/>
    <w:rPr>
      <w:color w:val="0000FF"/>
      <w:u w:val="single"/>
    </w:rPr>
  </w:style>
  <w:style w:type="character" w:styleId="FollowedHyperlink">
    <w:name w:val="FollowedHyperlink"/>
    <w:basedOn w:val="DefaultParagraphFont"/>
    <w:semiHidden/>
    <w:unhideWhenUsed/>
    <w:rsid w:val="00EA26D5"/>
    <w:rPr>
      <w:color w:val="800080" w:themeColor="followedHyperlink"/>
      <w:u w:val="single"/>
    </w:rPr>
  </w:style>
  <w:style w:type="paragraph" w:styleId="Revision">
    <w:name w:val="Revision"/>
    <w:hidden/>
    <w:uiPriority w:val="99"/>
    <w:semiHidden/>
    <w:rsid w:val="00AE2097"/>
    <w:rPr>
      <w:sz w:val="22"/>
      <w:szCs w:val="22"/>
    </w:rPr>
  </w:style>
  <w:style w:type="paragraph" w:styleId="NormalWeb">
    <w:name w:val="Normal (Web)"/>
    <w:basedOn w:val="Normal"/>
    <w:uiPriority w:val="99"/>
    <w:semiHidden/>
    <w:unhideWhenUsed/>
    <w:rsid w:val="00654A17"/>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PMingLiU" w:hAnsi="Arial"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813D30"/>
    <w:pPr>
      <w:keepNext/>
      <w:numPr>
        <w:numId w:val="3"/>
      </w:numPr>
      <w:spacing w:before="240" w:after="120" w:line="240" w:lineRule="auto"/>
      <w:outlineLvl w:val="0"/>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813D30"/>
    <w:pPr>
      <w:keepNext/>
      <w:numPr>
        <w:ilvl w:val="1"/>
        <w:numId w:val="14"/>
      </w:numPr>
      <w:spacing w:before="240" w:after="120"/>
      <w:outlineLvl w:val="1"/>
    </w:pPr>
    <w:rPr>
      <w:b/>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link w:val="Header"/>
    <w:rsid w:val="008402F2"/>
    <w:rPr>
      <w:sz w:val="22"/>
      <w:szCs w:val="22"/>
    </w:rPr>
  </w:style>
  <w:style w:type="paragraph" w:styleId="Footer">
    <w:name w:val="footer"/>
    <w:basedOn w:val="Normal"/>
    <w:link w:val="FooterChar"/>
    <w:autoRedefine/>
    <w:uiPriority w:val="99"/>
    <w:unhideWhenUsed/>
    <w:rsid w:val="00E070A3"/>
    <w:pPr>
      <w:tabs>
        <w:tab w:val="right" w:pos="10080"/>
      </w:tabs>
      <w:spacing w:after="0" w:line="240" w:lineRule="auto"/>
    </w:pPr>
    <w:rPr>
      <w:sz w:val="16"/>
    </w:rPr>
  </w:style>
  <w:style w:type="character" w:customStyle="1" w:styleId="FooterChar">
    <w:name w:val="Footer Char"/>
    <w:link w:val="Footer"/>
    <w:uiPriority w:val="99"/>
    <w:rsid w:val="00E070A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C50140"/>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14"/>
      </w:numPr>
      <w:spacing w:before="240"/>
      <w:outlineLvl w:val="0"/>
    </w:pPr>
    <w:rPr>
      <w:b/>
      <w:sz w:val="28"/>
    </w:rPr>
  </w:style>
  <w:style w:type="paragraph" w:customStyle="1" w:styleId="SubStepAlpha">
    <w:name w:val="SubStep Alpha"/>
    <w:basedOn w:val="Normal"/>
    <w:qFormat/>
    <w:rsid w:val="00012C22"/>
    <w:pPr>
      <w:numPr>
        <w:ilvl w:val="2"/>
        <w:numId w:val="14"/>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231DC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numId w:val="0"/>
      </w:numPr>
      <w:tabs>
        <w:tab w:val="num" w:pos="935"/>
      </w:tabs>
      <w:ind w:left="935" w:hanging="935"/>
    </w:pPr>
    <w:rPr>
      <w:sz w:val="24"/>
    </w:rPr>
  </w:style>
  <w:style w:type="character" w:customStyle="1" w:styleId="Heading4Char">
    <w:name w:val="Heading 4 Char"/>
    <w:link w:val="Heading4"/>
    <w:semiHidden/>
    <w:rsid w:val="00BF76BE"/>
    <w:rPr>
      <w:rFonts w:eastAsia="Times New Roman"/>
      <w:b/>
      <w:bCs/>
      <w:sz w:val="28"/>
      <w:szCs w:val="28"/>
    </w:rPr>
  </w:style>
  <w:style w:type="character" w:customStyle="1" w:styleId="Heading5Char">
    <w:name w:val="Heading 5 Char"/>
    <w:link w:val="Heading5"/>
    <w:semiHidden/>
    <w:rsid w:val="00BF76BE"/>
    <w:rPr>
      <w:rFonts w:eastAsia="Times New Roman"/>
      <w:b/>
      <w:bCs/>
      <w:i/>
      <w:iCs/>
      <w:sz w:val="26"/>
      <w:szCs w:val="26"/>
    </w:rPr>
  </w:style>
  <w:style w:type="character" w:customStyle="1" w:styleId="Heading6Char">
    <w:name w:val="Heading 6 Char"/>
    <w:link w:val="Heading6"/>
    <w:semiHidden/>
    <w:rsid w:val="00BF76BE"/>
    <w:rPr>
      <w:rFonts w:eastAsia="Times New Roman"/>
      <w:b/>
      <w:bCs/>
      <w:sz w:val="22"/>
      <w:szCs w:val="22"/>
    </w:rPr>
  </w:style>
  <w:style w:type="character" w:customStyle="1" w:styleId="Heading7Char">
    <w:name w:val="Heading 7 Char"/>
    <w:link w:val="Heading7"/>
    <w:semiHidden/>
    <w:rsid w:val="00BF76BE"/>
    <w:rPr>
      <w:rFonts w:eastAsia="Times New Roman"/>
      <w:szCs w:val="24"/>
    </w:rPr>
  </w:style>
  <w:style w:type="character" w:customStyle="1" w:styleId="Heading8Char">
    <w:name w:val="Heading 8 Char"/>
    <w:link w:val="Heading8"/>
    <w:semiHidden/>
    <w:rsid w:val="00BF76BE"/>
    <w:rPr>
      <w:rFonts w:eastAsia="Times New Roman"/>
      <w:i/>
      <w:iCs/>
      <w:szCs w:val="24"/>
    </w:rPr>
  </w:style>
  <w:style w:type="character" w:customStyle="1" w:styleId="Heading9Char">
    <w:name w:val="Heading 9 Char"/>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link w:val="MacroText"/>
    <w:semiHidden/>
    <w:rsid w:val="00231DCA"/>
    <w:rPr>
      <w:rFonts w:ascii="Courier New" w:eastAsia="Times New Roman" w:hAnsi="Courier New" w:cs="Courier New"/>
      <w:lang w:val="ru-RU"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link w:val="CMD"/>
    <w:rsid w:val="00C73E03"/>
    <w:rPr>
      <w:rFonts w:ascii="Courier New" w:hAnsi="Courier New"/>
      <w:szCs w:val="22"/>
    </w:rPr>
  </w:style>
  <w:style w:type="character" w:customStyle="1" w:styleId="CMDBoldChar">
    <w:name w:val="CMD Bold Char"/>
    <w:link w:val="CMDBold"/>
    <w:rsid w:val="00C73E03"/>
    <w:rPr>
      <w:rFonts w:ascii="Courier New" w:hAnsi="Courier New"/>
      <w:b/>
      <w:szCs w:val="22"/>
    </w:rPr>
  </w:style>
  <w:style w:type="character" w:customStyle="1" w:styleId="BodyTextBoldChar">
    <w:name w:val="Body Text Bold Char"/>
    <w:link w:val="BodyTextBold"/>
    <w:rsid w:val="00C73E03"/>
    <w:rPr>
      <w:rFonts w:eastAsia="Times New Roman" w:cs="Arial"/>
      <w:b/>
      <w:szCs w:val="24"/>
    </w:rPr>
  </w:style>
  <w:style w:type="character" w:styleId="Hyperlink">
    <w:name w:val="Hyperlink"/>
    <w:unhideWhenUsed/>
    <w:rsid w:val="00647F93"/>
    <w:rPr>
      <w:color w:val="0000FF"/>
      <w:u w:val="single"/>
    </w:rPr>
  </w:style>
  <w:style w:type="character" w:styleId="FollowedHyperlink">
    <w:name w:val="FollowedHyperlink"/>
    <w:basedOn w:val="DefaultParagraphFont"/>
    <w:semiHidden/>
    <w:unhideWhenUsed/>
    <w:rsid w:val="00EA26D5"/>
    <w:rPr>
      <w:color w:val="800080" w:themeColor="followedHyperlink"/>
      <w:u w:val="single"/>
    </w:rPr>
  </w:style>
  <w:style w:type="paragraph" w:styleId="Revision">
    <w:name w:val="Revision"/>
    <w:hidden/>
    <w:uiPriority w:val="99"/>
    <w:semiHidden/>
    <w:rsid w:val="00AE2097"/>
    <w:rPr>
      <w:sz w:val="22"/>
      <w:szCs w:val="22"/>
    </w:rPr>
  </w:style>
  <w:style w:type="paragraph" w:styleId="NormalWeb">
    <w:name w:val="Normal (Web)"/>
    <w:basedOn w:val="Normal"/>
    <w:uiPriority w:val="99"/>
    <w:semiHidden/>
    <w:unhideWhenUsed/>
    <w:rsid w:val="00654A17"/>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990668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213228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tatic-course-assets.s3.amazonaws.com/CyberOps/cyberops_workstation.ova" TargetMode="External"/><Relationship Id="rId4" Type="http://schemas.microsoft.com/office/2007/relationships/stylesWithEffects" Target="stylesWithEffects.xml"/><Relationship Id="rId9" Type="http://schemas.openxmlformats.org/officeDocument/2006/relationships/hyperlink" Target="http://www.oracle.com/technetwork/server-storage/virtualbox/downloads/index.html"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a\Documents\_Business%20Files\CiscoAcademy-Labwork\CCNA%20Security\CCNA_Security_P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EEF075-2B26-46C7-966B-C349966D8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CCNA_Security_PT-Template.dotx</Template>
  <TotalTime>16</TotalTime>
  <Pages>5</Pages>
  <Words>1085</Words>
  <Characters>7840</Characters>
  <Application>Microsoft Office Word</Application>
  <DocSecurity>0</DocSecurity>
  <Lines>135</Lines>
  <Paragraphs>81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Daniele Paolo Alberghetti</dc:creator>
  <cp:lastModifiedBy>SDWM</cp:lastModifiedBy>
  <cp:revision>6</cp:revision>
  <cp:lastPrinted>2017-11-15T14:46:00Z</cp:lastPrinted>
  <dcterms:created xsi:type="dcterms:W3CDTF">2018-06-15T21:12:00Z</dcterms:created>
  <dcterms:modified xsi:type="dcterms:W3CDTF">2019-03-07T07:10:00Z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