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C82" w14:textId="5E77F25D" w:rsidR="0002636A" w:rsidRPr="009C5213" w:rsidRDefault="00595218" w:rsidP="00280B39">
      <w:pPr>
        <w:pStyle w:val="LabTitle"/>
        <w:rPr>
          <w:rFonts w:eastAsia="SimSun"/>
          <w:b w:val="0"/>
          <w:lang w:eastAsia="zh-CN"/>
        </w:rPr>
      </w:pPr>
      <w:r>
        <w:t>Задание</w:t>
      </w:r>
      <w:r w:rsidR="00A52223">
        <w:t xml:space="preserve"> в </w:t>
      </w:r>
      <w:r>
        <w:t>аудитории. Опытный хаке</w:t>
      </w:r>
      <w:r w:rsidR="009C5213">
        <w:t>р покажет нам, как это делается</w:t>
      </w:r>
    </w:p>
    <w:p w14:paraId="4BAD7FBF" w14:textId="77777777" w:rsidR="009D2C27" w:rsidRDefault="009D2C27" w:rsidP="00216DDE">
      <w:pPr>
        <w:pStyle w:val="LabSection"/>
      </w:pPr>
      <w:r>
        <w:t>Задачи</w:t>
      </w:r>
    </w:p>
    <w:p w14:paraId="02835035" w14:textId="5A9B273D" w:rsidR="003C2298" w:rsidRPr="003C7F8F" w:rsidRDefault="00595218" w:rsidP="008D553D">
      <w:pPr>
        <w:pStyle w:val="BodyTextL25"/>
      </w:pPr>
      <w:r>
        <w:t>Понимание уязвимостей беспроводной связи</w:t>
      </w:r>
      <w:r w:rsidR="00A52223">
        <w:t xml:space="preserve"> и </w:t>
      </w:r>
      <w:r>
        <w:t>других распространенных технологий</w:t>
      </w:r>
    </w:p>
    <w:p w14:paraId="32BD4E31" w14:textId="2B001412" w:rsidR="00C07FD9" w:rsidRDefault="009D2C27" w:rsidP="00216DDE">
      <w:pPr>
        <w:pStyle w:val="LabSection"/>
      </w:pPr>
      <w:r>
        <w:t>Общие сведения</w:t>
      </w:r>
      <w:r w:rsidR="00A52223">
        <w:t xml:space="preserve"> и </w:t>
      </w:r>
      <w:r>
        <w:t>сценарий</w:t>
      </w:r>
    </w:p>
    <w:p w14:paraId="7607330A" w14:textId="00B6DC03" w:rsidR="00723DED" w:rsidRDefault="007B6840" w:rsidP="009E009A">
      <w:pPr>
        <w:pStyle w:val="BodyTextL25"/>
      </w:pPr>
      <w:r>
        <w:t>Практически любая защищенная система, используемая</w:t>
      </w:r>
      <w:r w:rsidR="00A52223">
        <w:t xml:space="preserve"> в </w:t>
      </w:r>
      <w:r>
        <w:t>настоящее время, может быть уязвима для определенных типов кибератак.</w:t>
      </w:r>
    </w:p>
    <w:p w14:paraId="18034E72" w14:textId="390D4829" w:rsidR="007D2AFE" w:rsidRDefault="007D2AFE" w:rsidP="003448FD">
      <w:pPr>
        <w:pStyle w:val="LabSection"/>
      </w:pPr>
      <w:r>
        <w:t>Необходимые ресурсы</w:t>
      </w:r>
    </w:p>
    <w:p w14:paraId="51E51958" w14:textId="360D61F0" w:rsidR="0002636A" w:rsidRDefault="007B5099" w:rsidP="0002636A">
      <w:pPr>
        <w:pStyle w:val="Bulletlevel1"/>
      </w:pPr>
      <w:r>
        <w:t>ПК или мобильное устройство</w:t>
      </w:r>
      <w:r w:rsidR="00A52223">
        <w:t xml:space="preserve"> с </w:t>
      </w:r>
      <w:r>
        <w:t>доступом</w:t>
      </w:r>
      <w:r w:rsidR="00A52223">
        <w:t xml:space="preserve"> к </w:t>
      </w:r>
      <w:r>
        <w:t>Интернету</w:t>
      </w:r>
    </w:p>
    <w:p w14:paraId="2459F672" w14:textId="68519DB0" w:rsidR="00723DED" w:rsidRDefault="00B303CB" w:rsidP="0065683B">
      <w:pPr>
        <w:pStyle w:val="StepHead"/>
      </w:pPr>
      <w:r>
        <w:t>Просмотр видео TEDx «Опытный хакер показывает нам, как это делается; Паблос Холман</w:t>
      </w:r>
      <w:r w:rsidR="00A52223">
        <w:t xml:space="preserve"> в </w:t>
      </w:r>
      <w:r>
        <w:t>TEDxMidwests»</w:t>
      </w:r>
    </w:p>
    <w:p w14:paraId="72041B9E" w14:textId="55B5460F" w:rsidR="008E5FF8" w:rsidRDefault="00B303CB" w:rsidP="00D334B6">
      <w:pPr>
        <w:pStyle w:val="SubStepAlpha"/>
      </w:pPr>
      <w:r>
        <w:t>Щелкните ссылку ниже</w:t>
      </w:r>
      <w:r w:rsidR="00A52223">
        <w:t xml:space="preserve"> и </w:t>
      </w:r>
      <w:r>
        <w:t>просмотрите видео.</w:t>
      </w:r>
    </w:p>
    <w:p w14:paraId="5AE4CFFF" w14:textId="351A0363" w:rsidR="00B303CB" w:rsidRPr="00B94484" w:rsidRDefault="00172394" w:rsidP="001F0BA9">
      <w:pPr>
        <w:pStyle w:val="BodyTextL50"/>
      </w:pPr>
      <w:hyperlink r:id="rId8" w:history="1">
        <w:r w:rsidR="001D3C7E">
          <w:rPr>
            <w:rStyle w:val="af2"/>
          </w:rPr>
          <w:t>Опытный хакер показывает нам, как это делается; Паблос Холман</w:t>
        </w:r>
        <w:r w:rsidR="00A52223">
          <w:rPr>
            <w:rStyle w:val="af2"/>
          </w:rPr>
          <w:t xml:space="preserve"> в </w:t>
        </w:r>
        <w:r w:rsidR="001D3C7E">
          <w:rPr>
            <w:rStyle w:val="af2"/>
          </w:rPr>
          <w:t>TEDxMidwests</w:t>
        </w:r>
      </w:hyperlink>
    </w:p>
    <w:p w14:paraId="7F14E3C0" w14:textId="0DD038DD" w:rsidR="003C7F8F" w:rsidRDefault="00FD49C7" w:rsidP="001F0BA9">
      <w:pPr>
        <w:pStyle w:val="BodyTextL50"/>
      </w:pPr>
      <w:r>
        <w:t>В видеоролике г-н Холман рассматривает различные уязвимости систем безопасности, которые обычно считаются защищенными, тем не менее, как он показывает</w:t>
      </w:r>
      <w:r w:rsidR="00A52223">
        <w:t xml:space="preserve"> в </w:t>
      </w:r>
      <w:r>
        <w:t>своей презентации, они все уязвимы для атак.</w:t>
      </w:r>
    </w:p>
    <w:p w14:paraId="7BBDD040" w14:textId="4E8BB389" w:rsidR="00D36B7E" w:rsidRDefault="003C7F8F" w:rsidP="003C7F8F">
      <w:pPr>
        <w:pStyle w:val="SubStepAlpha"/>
      </w:pPr>
      <w:r>
        <w:t>Выберите один из видов взлома, которые рассматривает г-н Холман</w:t>
      </w:r>
      <w:r w:rsidR="00A52223">
        <w:t xml:space="preserve"> в </w:t>
      </w:r>
      <w:r>
        <w:t>видеоролике,</w:t>
      </w:r>
      <w:r w:rsidR="00A52223">
        <w:t xml:space="preserve"> и </w:t>
      </w:r>
      <w:r>
        <w:t>с помощью предпочтительной поисковой системы найдите дополнительную информацию об этом методе.</w:t>
      </w:r>
    </w:p>
    <w:p w14:paraId="3BAF1ED8" w14:textId="28A6A5B3" w:rsidR="003C7F8F" w:rsidRDefault="003C7F8F" w:rsidP="00B94484">
      <w:pPr>
        <w:pStyle w:val="SubStepAlpha"/>
      </w:pPr>
      <w:r>
        <w:t>Применительно</w:t>
      </w:r>
      <w:r w:rsidR="00A52223">
        <w:t xml:space="preserve"> к </w:t>
      </w:r>
      <w:r>
        <w:t>методу взлома, выбранному на шаге 1b, ответьте на следующие вопросы. Будьте готовы обсудить результаты своей работы</w:t>
      </w:r>
      <w:r w:rsidR="00A52223">
        <w:t xml:space="preserve"> в </w:t>
      </w:r>
      <w:r>
        <w:t>аудитории.</w:t>
      </w:r>
    </w:p>
    <w:p w14:paraId="31EC4B58" w14:textId="1E1B4CAB" w:rsidR="001F0BA9" w:rsidRPr="00FD49C7" w:rsidRDefault="001F0BA9" w:rsidP="001F0BA9">
      <w:pPr>
        <w:pStyle w:val="StepHead"/>
      </w:pPr>
      <w:r>
        <w:t>Answer the following questions.</w:t>
      </w:r>
    </w:p>
    <w:p w14:paraId="1F49E89C" w14:textId="5C759452" w:rsidR="008A251A" w:rsidRDefault="008A251A" w:rsidP="001F0BA9">
      <w:pPr>
        <w:pStyle w:val="SubStepAlpha"/>
      </w:pPr>
      <w:r>
        <w:t>Какая уязвимость была использована?</w:t>
      </w:r>
    </w:p>
    <w:p w14:paraId="7A18909F" w14:textId="68199180" w:rsidR="008A251A" w:rsidRPr="001F0BA9" w:rsidRDefault="0023770A" w:rsidP="00490253">
      <w:pPr>
        <w:pStyle w:val="BodyTextL50"/>
      </w:pPr>
      <w:r>
        <w:rPr>
          <w:u w:val="single"/>
        </w:rPr>
        <w:t xml:space="preserve">Ответ: </w:t>
      </w:r>
      <w:proofErr w:type="spellStart"/>
      <w:r w:rsidR="005834EB" w:rsidRPr="00490253">
        <w:rPr>
          <w:u w:val="single"/>
          <w:lang w:val="en-US"/>
        </w:rPr>
        <w:t>xss</w:t>
      </w:r>
      <w:proofErr w:type="spellEnd"/>
    </w:p>
    <w:p w14:paraId="6A8376A2" w14:textId="7EDFC774" w:rsidR="00FF7774" w:rsidRDefault="00FF7774" w:rsidP="001F0BA9">
      <w:pPr>
        <w:pStyle w:val="SubStepAlpha"/>
      </w:pPr>
      <w:r>
        <w:t>Какую информацию</w:t>
      </w:r>
      <w:r w:rsidR="00A52223">
        <w:t xml:space="preserve"> и </w:t>
      </w:r>
      <w:r>
        <w:t>данные может получить хакер, используя эту уязвимость?</w:t>
      </w:r>
    </w:p>
    <w:p w14:paraId="4A13A135" w14:textId="26DC58DC" w:rsidR="00FF7774" w:rsidRPr="00490253" w:rsidRDefault="0023770A" w:rsidP="001F0BA9">
      <w:pPr>
        <w:pStyle w:val="BodyTextL50"/>
        <w:rPr>
          <w:u w:val="single"/>
        </w:rPr>
      </w:pPr>
      <w:r>
        <w:rPr>
          <w:u w:val="single"/>
        </w:rPr>
        <w:t xml:space="preserve">Ответ: </w:t>
      </w:r>
      <w:r w:rsidR="00490253" w:rsidRPr="00490253">
        <w:rPr>
          <w:u w:val="single"/>
          <w:lang w:val="en-US"/>
        </w:rPr>
        <w:t>Cookie</w:t>
      </w:r>
      <w:r w:rsidR="00490253" w:rsidRPr="0023770A">
        <w:rPr>
          <w:u w:val="single"/>
        </w:rPr>
        <w:t xml:space="preserve">, </w:t>
      </w:r>
      <w:r w:rsidR="00490253" w:rsidRPr="00490253">
        <w:rPr>
          <w:u w:val="single"/>
        </w:rPr>
        <w:t>доступ к аккаунту</w:t>
      </w:r>
    </w:p>
    <w:p w14:paraId="3F26C35D" w14:textId="1E7C15C1" w:rsidR="00FF7774" w:rsidRDefault="003C7F8F" w:rsidP="001F0BA9">
      <w:pPr>
        <w:pStyle w:val="SubStepAlpha"/>
      </w:pPr>
      <w:r>
        <w:t>Как выполняется такой взлом?</w:t>
      </w:r>
    </w:p>
    <w:p w14:paraId="559CB53B" w14:textId="6E49C8DC" w:rsidR="003C7F8F" w:rsidRPr="004C53CF" w:rsidRDefault="0023770A" w:rsidP="001F0BA9">
      <w:pPr>
        <w:pStyle w:val="BodyTextL50"/>
        <w:rPr>
          <w:u w:val="single"/>
        </w:rPr>
      </w:pPr>
      <w:r>
        <w:rPr>
          <w:u w:val="single"/>
        </w:rPr>
        <w:t>Ответ</w:t>
      </w:r>
      <w:proofErr w:type="gramStart"/>
      <w:r>
        <w:rPr>
          <w:u w:val="single"/>
        </w:rPr>
        <w:t xml:space="preserve">: </w:t>
      </w:r>
      <w:r w:rsidR="004C53CF" w:rsidRPr="004C53CF">
        <w:rPr>
          <w:u w:val="single"/>
        </w:rPr>
        <w:t>С помощью</w:t>
      </w:r>
      <w:proofErr w:type="gramEnd"/>
      <w:r w:rsidR="004C53CF" w:rsidRPr="004C53CF">
        <w:rPr>
          <w:u w:val="single"/>
        </w:rPr>
        <w:t xml:space="preserve"> внедрения кода в страницу</w:t>
      </w:r>
    </w:p>
    <w:p w14:paraId="7B73FAB9" w14:textId="31C87673" w:rsidR="003C7F8F" w:rsidRDefault="003C7F8F" w:rsidP="00A71239">
      <w:pPr>
        <w:pStyle w:val="SubStepAlpha"/>
        <w:keepNext/>
      </w:pPr>
      <w:r>
        <w:t>Чем именно вас заинтересовал этот конкретный способ взлома?</w:t>
      </w:r>
    </w:p>
    <w:p w14:paraId="612AC837" w14:textId="1FAB9111" w:rsidR="003C7F8F" w:rsidRPr="0023770A" w:rsidRDefault="0023770A" w:rsidP="001F0BA9">
      <w:pPr>
        <w:pStyle w:val="BodyTextL50"/>
        <w:rPr>
          <w:u w:val="single"/>
        </w:rPr>
      </w:pPr>
      <w:r>
        <w:rPr>
          <w:u w:val="single"/>
        </w:rPr>
        <w:t xml:space="preserve">Ответ: </w:t>
      </w:r>
      <w:r w:rsidR="004C53CF" w:rsidRPr="0023770A">
        <w:rPr>
          <w:u w:val="single"/>
        </w:rPr>
        <w:t>Он его легко пропустить при разработки сайта, и не очень сложно эксплуатировать.</w:t>
      </w:r>
    </w:p>
    <w:p w14:paraId="1BD4A915" w14:textId="6B8E22C7" w:rsidR="003C7F8F" w:rsidRDefault="003C7F8F" w:rsidP="009C5213">
      <w:pPr>
        <w:pStyle w:val="SubStepAlpha"/>
        <w:keepNext/>
        <w:ind w:left="714" w:hanging="357"/>
      </w:pPr>
      <w:r>
        <w:t>Как можно предотвратить этот конкретный способ взлома?</w:t>
      </w:r>
    </w:p>
    <w:p w14:paraId="4867540F" w14:textId="13E8F772" w:rsidR="004C53CF" w:rsidRPr="0023770A" w:rsidRDefault="0023770A" w:rsidP="004C53CF">
      <w:pPr>
        <w:pStyle w:val="BodyTextL50"/>
        <w:rPr>
          <w:u w:val="single"/>
        </w:rPr>
      </w:pPr>
      <w:r>
        <w:rPr>
          <w:u w:val="single"/>
        </w:rPr>
        <w:t xml:space="preserve">Ответ: </w:t>
      </w:r>
      <w:proofErr w:type="spellStart"/>
      <w:r w:rsidR="004C53CF" w:rsidRPr="0023770A">
        <w:rPr>
          <w:u w:val="single"/>
        </w:rPr>
        <w:t>Валидировать</w:t>
      </w:r>
      <w:proofErr w:type="spellEnd"/>
      <w:r w:rsidR="004C53CF" w:rsidRPr="0023770A">
        <w:rPr>
          <w:u w:val="single"/>
        </w:rPr>
        <w:t xml:space="preserve"> поля, обрабатывать данные определенным образом </w:t>
      </w:r>
    </w:p>
    <w:p w14:paraId="3F109D97" w14:textId="78070ADC" w:rsidR="003C7F8F" w:rsidRPr="001F0BA9" w:rsidRDefault="003C7F8F" w:rsidP="001F0BA9">
      <w:pPr>
        <w:pStyle w:val="BodyTextL50"/>
      </w:pPr>
    </w:p>
    <w:sectPr w:rsidR="003C7F8F" w:rsidRPr="001F0BA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8BCD" w14:textId="77777777" w:rsidR="00172394" w:rsidRDefault="00172394" w:rsidP="001E63EA">
      <w:pPr>
        <w:spacing w:after="0" w:line="240" w:lineRule="auto"/>
      </w:pPr>
      <w:r>
        <w:separator/>
      </w:r>
    </w:p>
    <w:p w14:paraId="0BD0362E" w14:textId="77777777" w:rsidR="00172394" w:rsidRDefault="00172394"/>
  </w:endnote>
  <w:endnote w:type="continuationSeparator" w:id="0">
    <w:p w14:paraId="230096C4" w14:textId="77777777" w:rsidR="00172394" w:rsidRDefault="00172394" w:rsidP="001E63EA">
      <w:pPr>
        <w:spacing w:after="0" w:line="240" w:lineRule="auto"/>
      </w:pPr>
      <w:r>
        <w:continuationSeparator/>
      </w:r>
    </w:p>
    <w:p w14:paraId="68A49FD0" w14:textId="77777777" w:rsidR="00172394" w:rsidRDefault="00172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49FA" w14:textId="5315A5CC" w:rsidR="00583E1F" w:rsidRPr="0090659A" w:rsidRDefault="00D82699" w:rsidP="000D2DFD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9C5213">
      <w:rPr>
        <w:rFonts w:eastAsia="SimSun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D2D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D2D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7707" w14:textId="0CE5485C" w:rsidR="00583E1F" w:rsidRPr="0090659A" w:rsidRDefault="00D82699" w:rsidP="000D2DFD">
    <w:pPr>
      <w:pStyle w:val="a5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Cisco и/или ее дочерние компании. Все права защищены. </w:t>
    </w:r>
    <w:r w:rsidR="009C5213">
      <w:rPr>
        <w:rFonts w:eastAsia="SimSun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D2DF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D2D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3C67" w14:textId="77777777" w:rsidR="00172394" w:rsidRDefault="00172394" w:rsidP="001E63EA">
      <w:pPr>
        <w:spacing w:after="0" w:line="240" w:lineRule="auto"/>
      </w:pPr>
      <w:r>
        <w:separator/>
      </w:r>
    </w:p>
    <w:p w14:paraId="76EB073E" w14:textId="77777777" w:rsidR="00172394" w:rsidRDefault="00172394"/>
  </w:footnote>
  <w:footnote w:type="continuationSeparator" w:id="0">
    <w:p w14:paraId="5BE89E37" w14:textId="77777777" w:rsidR="00172394" w:rsidRDefault="00172394" w:rsidP="001E63EA">
      <w:pPr>
        <w:spacing w:after="0" w:line="240" w:lineRule="auto"/>
      </w:pPr>
      <w:r>
        <w:continuationSeparator/>
      </w:r>
    </w:p>
    <w:p w14:paraId="060A7FD9" w14:textId="77777777" w:rsidR="00172394" w:rsidRDefault="00172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E15C" w14:textId="76E60720" w:rsidR="00583E1F" w:rsidRDefault="003B7E21" w:rsidP="00C52BA6">
    <w:pPr>
      <w:pStyle w:val="PageHead"/>
    </w:pPr>
    <w:r>
      <w:t>Задание</w:t>
    </w:r>
    <w:r w:rsidR="00A52223">
      <w:t xml:space="preserve"> в </w:t>
    </w:r>
    <w:r>
      <w:t>аудитории. Опытный хакер покажет нам, как это делается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9F16" w14:textId="069D4054" w:rsidR="00583E1F" w:rsidRDefault="00D82699">
    <w:pPr>
      <w:pStyle w:val="a3"/>
    </w:pPr>
    <w:r w:rsidRPr="003503B9">
      <w:rPr>
        <w:noProof/>
        <w:lang w:val="en-US" w:eastAsia="zh-CN"/>
      </w:rPr>
      <w:drawing>
        <wp:inline distT="0" distB="0" distL="0" distR="0" wp14:anchorId="3F4170D8" wp14:editId="74FB0236">
          <wp:extent cx="2514600" cy="579755"/>
          <wp:effectExtent l="0" t="0" r="0" b="0"/>
          <wp:docPr id="1" name="Picture 1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B97875" w14:textId="77777777" w:rsidR="00D82699" w:rsidRDefault="00D826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964D5"/>
    <w:multiLevelType w:val="hybridMultilevel"/>
    <w:tmpl w:val="12A81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616B"/>
    <w:multiLevelType w:val="multilevel"/>
    <w:tmpl w:val="8E98F5BA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 w15:restartNumberingAfterBreak="0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6360"/>
    <w:multiLevelType w:val="multilevel"/>
    <w:tmpl w:val="729E9E22"/>
    <w:styleLink w:val="PartStepSubStepList"/>
    <w:lvl w:ilvl="0">
      <w:start w:val="1"/>
      <w:numFmt w:val="decimal"/>
      <w:suff w:val="space"/>
      <w:lvlText w:val="Часть %1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suff w:val="space"/>
      <w:lvlText w:val="Шаг %2.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791B1E"/>
    <w:multiLevelType w:val="hybridMultilevel"/>
    <w:tmpl w:val="F3129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95C1C"/>
    <w:multiLevelType w:val="hybridMultilevel"/>
    <w:tmpl w:val="D688A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1892"/>
    <w:multiLevelType w:val="hybridMultilevel"/>
    <w:tmpl w:val="9A423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0"/>
  </w:num>
  <w:num w:numId="6">
    <w:abstractNumId w:val="20"/>
  </w:num>
  <w:num w:numId="7">
    <w:abstractNumId w:val="13"/>
  </w:num>
  <w:num w:numId="8">
    <w:abstractNumId w:val="7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9">
    <w:abstractNumId w:val="0"/>
  </w:num>
  <w:num w:numId="10">
    <w:abstractNumId w:val="11"/>
  </w:num>
  <w:num w:numId="11">
    <w:abstractNumId w:val="16"/>
  </w:num>
  <w:num w:numId="12">
    <w:abstractNumId w:val="19"/>
  </w:num>
  <w:num w:numId="13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1"/>
  </w:num>
  <w:num w:numId="15">
    <w:abstractNumId w:val="6"/>
  </w:num>
  <w:num w:numId="16">
    <w:abstractNumId w:val="8"/>
  </w:num>
  <w:num w:numId="17">
    <w:abstractNumId w:val="17"/>
  </w:num>
  <w:num w:numId="18">
    <w:abstractNumId w:val="4"/>
  </w:num>
  <w:num w:numId="19">
    <w:abstractNumId w:val="2"/>
  </w:num>
  <w:num w:numId="20">
    <w:abstractNumId w:val="7"/>
  </w:num>
  <w:num w:numId="21">
    <w:abstractNumId w:val="18"/>
  </w:num>
  <w:num w:numId="22">
    <w:abstractNumId w:val="14"/>
  </w:num>
  <w:num w:numId="23">
    <w:abstractNumId w:val="12"/>
  </w:num>
  <w:num w:numId="24">
    <w:abstractNumId w:val="7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25">
    <w:abstractNumId w:val="7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26">
    <w:abstractNumId w:val="1"/>
  </w:num>
  <w:num w:numId="27">
    <w:abstractNumId w:val="7"/>
    <w:lvlOverride w:ilvl="0">
      <w:lvl w:ilvl="0">
        <w:start w:val="1"/>
        <w:numFmt w:val="decimal"/>
        <w:suff w:val="space"/>
        <w:lvlText w:val="Часть %1."/>
        <w:lvlJc w:val="left"/>
        <w:pPr>
          <w:ind w:left="5760" w:hanging="1080"/>
        </w:pPr>
        <w:rPr>
          <w:rFonts w:hint="default"/>
        </w:rPr>
      </w:lvl>
    </w:lvlOverride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3BBE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36A45"/>
    <w:rsid w:val="00040514"/>
    <w:rsid w:val="00041AF6"/>
    <w:rsid w:val="00041E66"/>
    <w:rsid w:val="00044E62"/>
    <w:rsid w:val="00046C4E"/>
    <w:rsid w:val="00050BA4"/>
    <w:rsid w:val="00051738"/>
    <w:rsid w:val="00052113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663A"/>
    <w:rsid w:val="000B7DE5"/>
    <w:rsid w:val="000D2DFD"/>
    <w:rsid w:val="000D55B4"/>
    <w:rsid w:val="000E0409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394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057A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3C7E"/>
    <w:rsid w:val="001D5B6F"/>
    <w:rsid w:val="001E08C9"/>
    <w:rsid w:val="001E0AB8"/>
    <w:rsid w:val="001E38E0"/>
    <w:rsid w:val="001E4E72"/>
    <w:rsid w:val="001E5C9E"/>
    <w:rsid w:val="001E62B3"/>
    <w:rsid w:val="001E63EA"/>
    <w:rsid w:val="001F0171"/>
    <w:rsid w:val="001F0BA9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3770A"/>
    <w:rsid w:val="00241997"/>
    <w:rsid w:val="00242E3A"/>
    <w:rsid w:val="002447ED"/>
    <w:rsid w:val="00245F1D"/>
    <w:rsid w:val="002506CF"/>
    <w:rsid w:val="0025107F"/>
    <w:rsid w:val="0025428A"/>
    <w:rsid w:val="00254CA5"/>
    <w:rsid w:val="00256B61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32CA"/>
    <w:rsid w:val="002768DC"/>
    <w:rsid w:val="00280B39"/>
    <w:rsid w:val="00280CB2"/>
    <w:rsid w:val="00281994"/>
    <w:rsid w:val="002856FD"/>
    <w:rsid w:val="00292870"/>
    <w:rsid w:val="0029347E"/>
    <w:rsid w:val="00295BDA"/>
    <w:rsid w:val="002A0B76"/>
    <w:rsid w:val="002A2A69"/>
    <w:rsid w:val="002A39C9"/>
    <w:rsid w:val="002A4A8D"/>
    <w:rsid w:val="002A4CF8"/>
    <w:rsid w:val="002A6C56"/>
    <w:rsid w:val="002B1605"/>
    <w:rsid w:val="002B1790"/>
    <w:rsid w:val="002B2757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E7D20"/>
    <w:rsid w:val="002F45FF"/>
    <w:rsid w:val="002F5932"/>
    <w:rsid w:val="002F6D17"/>
    <w:rsid w:val="0030212F"/>
    <w:rsid w:val="00302887"/>
    <w:rsid w:val="003056EB"/>
    <w:rsid w:val="003071FF"/>
    <w:rsid w:val="0030787B"/>
    <w:rsid w:val="00307E14"/>
    <w:rsid w:val="00310652"/>
    <w:rsid w:val="0031337C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819"/>
    <w:rsid w:val="003749E3"/>
    <w:rsid w:val="00374CA9"/>
    <w:rsid w:val="00374D56"/>
    <w:rsid w:val="00375A29"/>
    <w:rsid w:val="0038581C"/>
    <w:rsid w:val="0039147C"/>
    <w:rsid w:val="00392C65"/>
    <w:rsid w:val="00392ED5"/>
    <w:rsid w:val="003944C3"/>
    <w:rsid w:val="003A0A00"/>
    <w:rsid w:val="003A0BF1"/>
    <w:rsid w:val="003A19DC"/>
    <w:rsid w:val="003A1B45"/>
    <w:rsid w:val="003B46E1"/>
    <w:rsid w:val="003B46FC"/>
    <w:rsid w:val="003B5767"/>
    <w:rsid w:val="003B63E8"/>
    <w:rsid w:val="003B7605"/>
    <w:rsid w:val="003B7E21"/>
    <w:rsid w:val="003C2298"/>
    <w:rsid w:val="003C5542"/>
    <w:rsid w:val="003C6BCA"/>
    <w:rsid w:val="003C7902"/>
    <w:rsid w:val="003C7DEA"/>
    <w:rsid w:val="003C7F8F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0253"/>
    <w:rsid w:val="00492BF2"/>
    <w:rsid w:val="004936C2"/>
    <w:rsid w:val="0049379C"/>
    <w:rsid w:val="00496A62"/>
    <w:rsid w:val="004A08AE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A92"/>
    <w:rsid w:val="004C4F83"/>
    <w:rsid w:val="004C53CF"/>
    <w:rsid w:val="004C5466"/>
    <w:rsid w:val="004D01F2"/>
    <w:rsid w:val="004D3339"/>
    <w:rsid w:val="004D353F"/>
    <w:rsid w:val="004D36D7"/>
    <w:rsid w:val="004D5416"/>
    <w:rsid w:val="004D682B"/>
    <w:rsid w:val="004E0125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4EB"/>
    <w:rsid w:val="00583E1F"/>
    <w:rsid w:val="00583ED2"/>
    <w:rsid w:val="00593386"/>
    <w:rsid w:val="00595218"/>
    <w:rsid w:val="005960AA"/>
    <w:rsid w:val="00596998"/>
    <w:rsid w:val="0059701A"/>
    <w:rsid w:val="00597A86"/>
    <w:rsid w:val="005A0C58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04FA6"/>
    <w:rsid w:val="006066EF"/>
    <w:rsid w:val="006131CE"/>
    <w:rsid w:val="0061336B"/>
    <w:rsid w:val="0061534E"/>
    <w:rsid w:val="00615441"/>
    <w:rsid w:val="00617D6E"/>
    <w:rsid w:val="0062075E"/>
    <w:rsid w:val="00620AFB"/>
    <w:rsid w:val="00622271"/>
    <w:rsid w:val="00622D61"/>
    <w:rsid w:val="00624198"/>
    <w:rsid w:val="00626704"/>
    <w:rsid w:val="00642815"/>
    <w:rsid w:val="006428E5"/>
    <w:rsid w:val="00643641"/>
    <w:rsid w:val="00644958"/>
    <w:rsid w:val="006453FA"/>
    <w:rsid w:val="00646D56"/>
    <w:rsid w:val="00653FA5"/>
    <w:rsid w:val="0065683B"/>
    <w:rsid w:val="006575A3"/>
    <w:rsid w:val="00660D2E"/>
    <w:rsid w:val="00663B8F"/>
    <w:rsid w:val="00664188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3E5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6F6866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2923"/>
    <w:rsid w:val="007436BF"/>
    <w:rsid w:val="007443E9"/>
    <w:rsid w:val="00744ABE"/>
    <w:rsid w:val="00745DCE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6840"/>
    <w:rsid w:val="007B79B3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2AC6"/>
    <w:rsid w:val="00843F6F"/>
    <w:rsid w:val="00846494"/>
    <w:rsid w:val="008479AD"/>
    <w:rsid w:val="00847B20"/>
    <w:rsid w:val="008509D3"/>
    <w:rsid w:val="00853418"/>
    <w:rsid w:val="0085531D"/>
    <w:rsid w:val="00856A79"/>
    <w:rsid w:val="00857CF6"/>
    <w:rsid w:val="00860F13"/>
    <w:rsid w:val="008610ED"/>
    <w:rsid w:val="00861C6A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51A"/>
    <w:rsid w:val="008A2749"/>
    <w:rsid w:val="008A3A90"/>
    <w:rsid w:val="008B06D4"/>
    <w:rsid w:val="008B48F0"/>
    <w:rsid w:val="008B4F20"/>
    <w:rsid w:val="008B7FFD"/>
    <w:rsid w:val="008C1A57"/>
    <w:rsid w:val="008C2642"/>
    <w:rsid w:val="008C2920"/>
    <w:rsid w:val="008C4307"/>
    <w:rsid w:val="008D23DF"/>
    <w:rsid w:val="008D2417"/>
    <w:rsid w:val="008D553D"/>
    <w:rsid w:val="008D73BF"/>
    <w:rsid w:val="008D7F09"/>
    <w:rsid w:val="008E5B64"/>
    <w:rsid w:val="008E5FF8"/>
    <w:rsid w:val="008E7DAA"/>
    <w:rsid w:val="008F0094"/>
    <w:rsid w:val="008F340F"/>
    <w:rsid w:val="008F3F5A"/>
    <w:rsid w:val="008F63E4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1E91"/>
    <w:rsid w:val="00942124"/>
    <w:rsid w:val="00943BF9"/>
    <w:rsid w:val="00947140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C4976"/>
    <w:rsid w:val="009C5213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9F7ED3"/>
    <w:rsid w:val="00A014A3"/>
    <w:rsid w:val="00A03B24"/>
    <w:rsid w:val="00A0412D"/>
    <w:rsid w:val="00A05AD6"/>
    <w:rsid w:val="00A06DC9"/>
    <w:rsid w:val="00A13AA8"/>
    <w:rsid w:val="00A205C5"/>
    <w:rsid w:val="00A21211"/>
    <w:rsid w:val="00A243B5"/>
    <w:rsid w:val="00A25925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223"/>
    <w:rsid w:val="00A52FAB"/>
    <w:rsid w:val="00A57E10"/>
    <w:rsid w:val="00A60146"/>
    <w:rsid w:val="00A61CDF"/>
    <w:rsid w:val="00A622C4"/>
    <w:rsid w:val="00A6283D"/>
    <w:rsid w:val="00A71239"/>
    <w:rsid w:val="00A7495F"/>
    <w:rsid w:val="00A754B4"/>
    <w:rsid w:val="00A807C1"/>
    <w:rsid w:val="00A83374"/>
    <w:rsid w:val="00A91A58"/>
    <w:rsid w:val="00A95ED1"/>
    <w:rsid w:val="00A96172"/>
    <w:rsid w:val="00AA3C6D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6A11"/>
    <w:rsid w:val="00AD7110"/>
    <w:rsid w:val="00AD75B6"/>
    <w:rsid w:val="00AE54D8"/>
    <w:rsid w:val="00AE56C0"/>
    <w:rsid w:val="00AF0219"/>
    <w:rsid w:val="00B00914"/>
    <w:rsid w:val="00B02A8E"/>
    <w:rsid w:val="00B05033"/>
    <w:rsid w:val="00B052EE"/>
    <w:rsid w:val="00B05B31"/>
    <w:rsid w:val="00B1081F"/>
    <w:rsid w:val="00B136FA"/>
    <w:rsid w:val="00B13B4E"/>
    <w:rsid w:val="00B16E11"/>
    <w:rsid w:val="00B27499"/>
    <w:rsid w:val="00B3010D"/>
    <w:rsid w:val="00B303CB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C01"/>
    <w:rsid w:val="00B5397B"/>
    <w:rsid w:val="00B62809"/>
    <w:rsid w:val="00B62C63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2F96"/>
    <w:rsid w:val="00B9337F"/>
    <w:rsid w:val="00B93F49"/>
    <w:rsid w:val="00B94484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0D6B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80618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6910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6B7E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0643"/>
    <w:rsid w:val="00D81719"/>
    <w:rsid w:val="00D8269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A3399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40F3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FA3"/>
    <w:rsid w:val="00EB001B"/>
    <w:rsid w:val="00EB3082"/>
    <w:rsid w:val="00EB6C33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6BD9"/>
    <w:rsid w:val="00F520A6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C0581"/>
    <w:rsid w:val="00FC6205"/>
    <w:rsid w:val="00FD33AB"/>
    <w:rsid w:val="00FD4724"/>
    <w:rsid w:val="00FD49C7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6E344"/>
  <w15:docId w15:val="{F02EC7EC-7C1B-084F-97B9-73742E6E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a"/>
    <w:qFormat/>
    <w:rsid w:val="004C4A92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54CA5"/>
    <w:pPr>
      <w:keepNext/>
      <w:numPr>
        <w:ilvl w:val="1"/>
        <w:numId w:val="28"/>
      </w:numPr>
      <w:spacing w:before="240" w:after="120"/>
      <w:outlineLvl w:val="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D82699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D82699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a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a"/>
    <w:next w:val="BodyTextL25"/>
    <w:qFormat/>
    <w:rsid w:val="003C2298"/>
    <w:pPr>
      <w:keepNext/>
      <w:numPr>
        <w:numId w:val="2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1F0BA9"/>
    <w:pPr>
      <w:numPr>
        <w:ilvl w:val="2"/>
        <w:numId w:val="2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0">
    <w:name w:val="Заголовок 3 Знак"/>
    <w:link w:val="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8">
    <w:name w:val="index 8"/>
    <w:basedOn w:val="a"/>
    <w:next w:val="a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af2">
    <w:name w:val="Hyperlink"/>
    <w:basedOn w:val="a0"/>
    <w:uiPriority w:val="99"/>
    <w:unhideWhenUsed/>
    <w:rsid w:val="00E21898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af4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qKafI7Amd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F710E-E5AE-4965-9533-4D327DFD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C:\Users\spennock\AppData\Roaming\Microsoft\Templates\Lab_Template.dotx</Template>
  <TotalTime>14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Microsoft Office User</cp:lastModifiedBy>
  <cp:revision>12</cp:revision>
  <cp:lastPrinted>2017-07-11T15:28:00Z</cp:lastPrinted>
  <dcterms:created xsi:type="dcterms:W3CDTF">2018-06-15T21:11:00Z</dcterms:created>
  <dcterms:modified xsi:type="dcterms:W3CDTF">2022-02-19T12:55:00Z</dcterms:modified>
</cp:coreProperties>
</file>