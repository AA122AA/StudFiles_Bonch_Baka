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58F0" w14:textId="77777777" w:rsidR="007B7EE4" w:rsidRDefault="007B7EE4" w:rsidP="007B7EE4">
      <w:pPr>
        <w:pStyle w:val="af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4351D0D2" w14:textId="77777777" w:rsidR="007B7EE4" w:rsidRDefault="007B7EE4" w:rsidP="007B7EE4">
      <w:pPr>
        <w:pStyle w:val="af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34C4D5C4" w14:textId="77777777" w:rsidR="007B7EE4" w:rsidRDefault="007B7EE4" w:rsidP="007B7EE4">
      <w:pPr>
        <w:pStyle w:val="af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7E4992FF" w14:textId="77777777" w:rsidR="007B7EE4" w:rsidRDefault="007B7EE4" w:rsidP="007B7EE4">
      <w:pPr>
        <w:pStyle w:val="af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679935D3" w14:textId="77777777" w:rsidR="007B7EE4" w:rsidRDefault="007B7EE4" w:rsidP="007B7EE4">
      <w:pPr>
        <w:pStyle w:val="af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7BB2BCC9" w14:textId="77777777" w:rsidR="007B7EE4" w:rsidRDefault="007B7EE4" w:rsidP="007B7EE4">
      <w:pPr>
        <w:pStyle w:val="af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130162C2" w14:textId="77777777" w:rsidR="007B7EE4" w:rsidRDefault="007B7EE4" w:rsidP="007B7EE4">
      <w:pPr>
        <w:pStyle w:val="aff0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37366A25" w14:textId="77777777" w:rsidR="007B7EE4" w:rsidRDefault="007B7EE4" w:rsidP="007B7EE4">
      <w:pPr>
        <w:pStyle w:val="aff0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3D92D3BA" w14:textId="77777777" w:rsidR="007B7EE4" w:rsidRDefault="007B7EE4" w:rsidP="007B7EE4">
      <w:pPr>
        <w:pStyle w:val="af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44D14895" w14:textId="77777777" w:rsidR="007B7EE4" w:rsidRDefault="007B7EE4" w:rsidP="007B7EE4">
      <w:pPr>
        <w:pStyle w:val="af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2BDA56F2" w14:textId="77777777" w:rsidR="007B7EE4" w:rsidRDefault="007B7EE4" w:rsidP="007B7EE4">
      <w:pPr>
        <w:pStyle w:val="af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Безопасность компьютерных сетей</w:t>
      </w:r>
    </w:p>
    <w:p w14:paraId="72463B15" w14:textId="638BB3BA" w:rsidR="007B7EE4" w:rsidRPr="007B7EE4" w:rsidRDefault="007B7EE4" w:rsidP="007B7EE4">
      <w:pPr>
        <w:pStyle w:val="aff0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2</w:t>
      </w:r>
    </w:p>
    <w:p w14:paraId="6A63EEE6" w14:textId="77777777" w:rsidR="007B7EE4" w:rsidRDefault="007B7EE4" w:rsidP="007B7EE4">
      <w:pPr>
        <w:pStyle w:val="aff0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t>Шифрование</w:t>
      </w:r>
      <w:r w:rsidRPr="0088459C">
        <w:t xml:space="preserve"> и </w:t>
      </w:r>
      <w:r>
        <w:t>расшифровка данных</w:t>
      </w:r>
      <w:r w:rsidRPr="0088459C">
        <w:t xml:space="preserve"> с </w:t>
      </w:r>
      <w:r>
        <w:t>помощью хакерских инструментов</w:t>
      </w:r>
      <w:r>
        <w:rPr>
          <w:color w:val="000000"/>
          <w:sz w:val="28"/>
          <w:szCs w:val="28"/>
        </w:rPr>
        <w:t xml:space="preserve"> </w:t>
      </w:r>
    </w:p>
    <w:p w14:paraId="639AD28F" w14:textId="77777777" w:rsidR="007B7EE4" w:rsidRDefault="007B7EE4" w:rsidP="007B7EE4">
      <w:pPr>
        <w:pStyle w:val="aff0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AE2BC3A" w14:textId="16D0CED0" w:rsidR="007B7EE4" w:rsidRDefault="007B7EE4" w:rsidP="007B7EE4">
      <w:pPr>
        <w:pStyle w:val="af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175BF5B5" w14:textId="77777777" w:rsidR="007B7EE4" w:rsidRDefault="007B7EE4" w:rsidP="007B7EE4">
      <w:pPr>
        <w:pStyle w:val="aff0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3DEDE550" w14:textId="77777777" w:rsidR="007B7EE4" w:rsidRDefault="007B7EE4" w:rsidP="007B7EE4">
      <w:pPr>
        <w:pStyle w:val="aff0"/>
        <w:spacing w:before="360" w:beforeAutospacing="0" w:after="0" w:afterAutospacing="0"/>
        <w:ind w:left="4111"/>
        <w:rPr>
          <w:i/>
          <w:iCs/>
          <w:color w:val="000000"/>
          <w:sz w:val="28"/>
          <w:szCs w:val="28"/>
        </w:rPr>
      </w:pPr>
    </w:p>
    <w:p w14:paraId="6A830F9E" w14:textId="77777777" w:rsidR="007B7EE4" w:rsidRDefault="007B7EE4" w:rsidP="007B7EE4">
      <w:pPr>
        <w:pStyle w:val="aff0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Студент:</w:t>
      </w:r>
    </w:p>
    <w:p w14:paraId="40FB0D45" w14:textId="77777777" w:rsidR="007B7EE4" w:rsidRDefault="007B7EE4" w:rsidP="007B7EE4">
      <w:pPr>
        <w:pStyle w:val="aff0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7A38E6FB" w14:textId="77777777" w:rsidR="007B7EE4" w:rsidRDefault="007B7EE4" w:rsidP="007B7EE4">
      <w:pPr>
        <w:pStyle w:val="aff0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74021FFE" w14:textId="77777777" w:rsidR="007B7EE4" w:rsidRDefault="007B7EE4" w:rsidP="007B7EE4">
      <w:pPr>
        <w:pStyle w:val="aff0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Проверил:</w:t>
      </w:r>
    </w:p>
    <w:p w14:paraId="10925A5F" w14:textId="77777777" w:rsidR="007B7EE4" w:rsidRDefault="007B7EE4" w:rsidP="007B7EE4">
      <w:pPr>
        <w:pStyle w:val="aff0"/>
        <w:spacing w:before="0" w:beforeAutospacing="0" w:after="0" w:afterAutospacing="0"/>
        <w:ind w:left="41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Ушаков И. А.</w:t>
      </w:r>
    </w:p>
    <w:p w14:paraId="6D7F0F80" w14:textId="77777777" w:rsidR="00AA18C5" w:rsidRDefault="00AA18C5">
      <w:pPr>
        <w:spacing w:before="0" w:after="0" w:line="240" w:lineRule="auto"/>
        <w:rPr>
          <w:b/>
          <w:sz w:val="32"/>
        </w:rPr>
      </w:pPr>
      <w:r>
        <w:br w:type="page"/>
      </w:r>
    </w:p>
    <w:p w14:paraId="7DC4AAD6" w14:textId="69F16A11" w:rsidR="00A53125" w:rsidRPr="0088459C" w:rsidRDefault="00164274" w:rsidP="00A53125">
      <w:pPr>
        <w:pStyle w:val="LabTitle"/>
        <w:rPr>
          <w:rFonts w:eastAsiaTheme="minorEastAsia" w:cs="Arial"/>
          <w:b w:val="0"/>
          <w:lang w:eastAsia="zh-CN"/>
        </w:rPr>
      </w:pPr>
      <w:r>
        <w:lastRenderedPageBreak/>
        <w:t>Лабораторная работа. Шифрование</w:t>
      </w:r>
      <w:r w:rsidR="00267F41" w:rsidRPr="0088459C">
        <w:t xml:space="preserve"> и</w:t>
      </w:r>
      <w:r w:rsidR="0088459C" w:rsidRPr="0088459C">
        <w:t> </w:t>
      </w:r>
      <w:r>
        <w:t>расшифровка данных</w:t>
      </w:r>
      <w:r w:rsidR="00267F41" w:rsidRPr="0088459C">
        <w:t xml:space="preserve"> с</w:t>
      </w:r>
      <w:r w:rsidR="0088459C" w:rsidRPr="0088459C">
        <w:t> </w:t>
      </w:r>
      <w:r w:rsidR="0088459C">
        <w:t>помощью хакерских инструментов</w:t>
      </w:r>
    </w:p>
    <w:p w14:paraId="6ABDAF4B" w14:textId="77777777" w:rsidR="009D2C27" w:rsidRPr="00724761" w:rsidRDefault="009D2C27" w:rsidP="00813D30">
      <w:pPr>
        <w:pStyle w:val="LabSection"/>
        <w:numPr>
          <w:ilvl w:val="0"/>
          <w:numId w:val="0"/>
        </w:numPr>
      </w:pPr>
      <w:r>
        <w:t>Задачи</w:t>
      </w:r>
    </w:p>
    <w:p w14:paraId="716733A2" w14:textId="39CEA6C9" w:rsidR="005D3E53" w:rsidRPr="00724761" w:rsidRDefault="005D3E53" w:rsidP="005D3E53">
      <w:pPr>
        <w:pStyle w:val="BodyTextL25Bold"/>
      </w:pPr>
      <w:r>
        <w:t>Часть 1. Создание</w:t>
      </w:r>
      <w:r w:rsidR="00267F41" w:rsidRPr="0088459C">
        <w:t xml:space="preserve"> и</w:t>
      </w:r>
      <w:r w:rsidR="0088459C" w:rsidRPr="0088459C">
        <w:t> </w:t>
      </w:r>
      <w:r>
        <w:t>шифрование файлов</w:t>
      </w:r>
    </w:p>
    <w:p w14:paraId="48C2D7F2" w14:textId="1525992D" w:rsidR="00D75BB7" w:rsidRPr="00724761" w:rsidRDefault="00CE5174" w:rsidP="00CE5174">
      <w:pPr>
        <w:pStyle w:val="BodyTextL25Bold"/>
        <w:ind w:left="0" w:firstLine="360"/>
      </w:pPr>
      <w:r>
        <w:t>Часть 2. Восстановление паролей зашифрованного ZIP-файла</w:t>
      </w:r>
    </w:p>
    <w:p w14:paraId="1F34CDFB" w14:textId="26E708ED" w:rsidR="00231DCA" w:rsidRPr="00724761" w:rsidRDefault="000E7BDF" w:rsidP="00813D30">
      <w:pPr>
        <w:pStyle w:val="LabSection"/>
        <w:rPr>
          <w:rFonts w:eastAsia="Arial"/>
        </w:rPr>
      </w:pPr>
      <w:r>
        <w:t>Общие сведения</w:t>
      </w:r>
      <w:r w:rsidR="00267F41" w:rsidRPr="0088459C">
        <w:t xml:space="preserve"> и</w:t>
      </w:r>
      <w:r w:rsidR="0088459C" w:rsidRPr="0088459C">
        <w:t> </w:t>
      </w:r>
      <w:r>
        <w:t>сценарий</w:t>
      </w:r>
    </w:p>
    <w:p w14:paraId="1AD0952F" w14:textId="24145DD5" w:rsidR="007F1596" w:rsidRPr="0088459C" w:rsidRDefault="007F1596" w:rsidP="00231DCA">
      <w:pPr>
        <w:pStyle w:val="BodyTextL25"/>
        <w:rPr>
          <w:rFonts w:eastAsiaTheme="minorEastAsia"/>
          <w:lang w:eastAsia="zh-CN"/>
        </w:rPr>
      </w:pPr>
      <w:r>
        <w:t>Что делать, если вы работаете</w:t>
      </w:r>
      <w:r w:rsidR="00267F41" w:rsidRPr="0088459C">
        <w:t xml:space="preserve"> в</w:t>
      </w:r>
      <w:r w:rsidR="0088459C" w:rsidRPr="0088459C">
        <w:t> </w:t>
      </w:r>
      <w:r>
        <w:t>крупной корпорации,</w:t>
      </w:r>
      <w:r w:rsidR="00267F41" w:rsidRPr="0088459C">
        <w:t xml:space="preserve"> в</w:t>
      </w:r>
      <w:r w:rsidR="0088459C" w:rsidRPr="0088459C">
        <w:t> </w:t>
      </w:r>
      <w:r>
        <w:t>которой действует корпоративная политика относительно съемных носителей?</w:t>
      </w:r>
      <w:r w:rsidR="00267F41" w:rsidRPr="0088459C">
        <w:t xml:space="preserve"> В</w:t>
      </w:r>
      <w:r w:rsidR="0088459C" w:rsidRPr="0088459C">
        <w:t> </w:t>
      </w:r>
      <w:r>
        <w:t>частности, указано, что только зашифрованные ZIP-документы можно скопировать на портативные</w:t>
      </w:r>
      <w:r w:rsidR="0088459C">
        <w:t xml:space="preserve"> USB-накопители.</w:t>
      </w:r>
    </w:p>
    <w:p w14:paraId="760640E5" w14:textId="63BD2B5C" w:rsidR="00EF1731" w:rsidRPr="00724761" w:rsidRDefault="001E3EDE" w:rsidP="00231DCA">
      <w:pPr>
        <w:pStyle w:val="BodyTextL25"/>
      </w:pPr>
      <w:r>
        <w:t>В этом сценарии финансовый директор уехал из города</w:t>
      </w:r>
      <w:r w:rsidR="00267F41" w:rsidRPr="0088459C">
        <w:t xml:space="preserve"> в</w:t>
      </w:r>
      <w:r w:rsidR="0088459C" w:rsidRPr="0088459C">
        <w:t> </w:t>
      </w:r>
      <w:r>
        <w:t>командировку</w:t>
      </w:r>
      <w:r w:rsidR="00267F41" w:rsidRPr="0088459C">
        <w:t xml:space="preserve"> и</w:t>
      </w:r>
      <w:r w:rsidR="0088459C" w:rsidRPr="0088459C">
        <w:t> </w:t>
      </w:r>
      <w:r>
        <w:t>связался</w:t>
      </w:r>
      <w:r w:rsidR="00267F41" w:rsidRPr="0088459C">
        <w:t xml:space="preserve"> с</w:t>
      </w:r>
      <w:r w:rsidR="0088459C" w:rsidRPr="0088459C">
        <w:t> </w:t>
      </w:r>
      <w:r>
        <w:t>вами, запросив неотложную помощь. Будучи</w:t>
      </w:r>
      <w:r w:rsidR="00267F41" w:rsidRPr="0088459C">
        <w:t xml:space="preserve"> в</w:t>
      </w:r>
      <w:r w:rsidR="0088459C" w:rsidRPr="0088459C">
        <w:t> </w:t>
      </w:r>
      <w:r>
        <w:t>командировке вне города, он попытался распаковать важные документы из зашифрованного ZIP-файла на USB-накопителе. Однако пароль, предоставленный для открытия ZIP-файл, недействителен. Финансовый директор связался</w:t>
      </w:r>
      <w:r w:rsidR="00267F41" w:rsidRPr="0088459C">
        <w:t xml:space="preserve"> с</w:t>
      </w:r>
      <w:r w:rsidR="0088459C" w:rsidRPr="0088459C">
        <w:t> </w:t>
      </w:r>
      <w:r>
        <w:t>вами, чтобы выяснить, можете ли вы что-то сделать</w:t>
      </w:r>
      <w:r w:rsidR="00267F41" w:rsidRPr="0088459C">
        <w:t xml:space="preserve"> в</w:t>
      </w:r>
      <w:r w:rsidR="0088459C" w:rsidRPr="0088459C">
        <w:t> </w:t>
      </w:r>
      <w:r>
        <w:t>этой ситуации.</w:t>
      </w:r>
    </w:p>
    <w:p w14:paraId="0F4039B5" w14:textId="6A991FDE" w:rsidR="007F1596" w:rsidRPr="0088459C" w:rsidRDefault="007F1596" w:rsidP="00231DCA">
      <w:pPr>
        <w:pStyle w:val="BodyTextL25"/>
        <w:rPr>
          <w:rFonts w:eastAsiaTheme="minorEastAsia"/>
          <w:lang w:eastAsia="zh-CN"/>
        </w:rPr>
      </w:pPr>
      <w:r>
        <w:rPr>
          <w:b/>
        </w:rPr>
        <w:t>Примечание</w:t>
      </w:r>
      <w:r>
        <w:t>. Предоставленный сценарий простой</w:t>
      </w:r>
      <w:r w:rsidR="00267F41" w:rsidRPr="0088459C">
        <w:t xml:space="preserve"> и</w:t>
      </w:r>
      <w:r w:rsidR="0088459C" w:rsidRPr="0088459C">
        <w:t> </w:t>
      </w:r>
      <w:r>
        <w:t>служит только</w:t>
      </w:r>
      <w:r w:rsidR="00267F41" w:rsidRPr="0088459C">
        <w:t xml:space="preserve"> в</w:t>
      </w:r>
      <w:r w:rsidR="0088459C" w:rsidRPr="0088459C">
        <w:t> </w:t>
      </w:r>
      <w:r>
        <w:t>качестве примера.</w:t>
      </w:r>
    </w:p>
    <w:p w14:paraId="340DE34D" w14:textId="5AEC6848" w:rsidR="001E3EDE" w:rsidRPr="0088459C" w:rsidRDefault="007F1596" w:rsidP="00231DCA">
      <w:pPr>
        <w:pStyle w:val="BodyTextL25"/>
        <w:rPr>
          <w:rFonts w:eastAsiaTheme="minorEastAsia"/>
          <w:lang w:eastAsia="zh-CN"/>
        </w:rPr>
      </w:pPr>
      <w:r>
        <w:t>Иногда доступны инструменты для восстановления потерянных паролей. Это особенно верно</w:t>
      </w:r>
      <w:r w:rsidR="00267F41" w:rsidRPr="0088459C">
        <w:t xml:space="preserve"> в</w:t>
      </w:r>
      <w:r w:rsidR="0088459C" w:rsidRPr="0088459C">
        <w:t> </w:t>
      </w:r>
      <w:r>
        <w:t>ситуациях, аналогичных описанной, когда аналитик по кибербезопасности может получить полезные сведения от финансового директора, например</w:t>
      </w:r>
      <w:r w:rsidR="00267F41" w:rsidRPr="0088459C">
        <w:t xml:space="preserve"> о</w:t>
      </w:r>
      <w:r w:rsidR="0088459C" w:rsidRPr="0088459C">
        <w:t> </w:t>
      </w:r>
      <w:r>
        <w:t>длине пароля</w:t>
      </w:r>
      <w:r w:rsidR="00267F41" w:rsidRPr="0088459C">
        <w:t xml:space="preserve"> и</w:t>
      </w:r>
      <w:r w:rsidR="0088459C" w:rsidRPr="0088459C">
        <w:t> </w:t>
      </w:r>
      <w:r>
        <w:t>представление</w:t>
      </w:r>
      <w:r w:rsidR="00267F41" w:rsidRPr="0088459C">
        <w:t xml:space="preserve"> о</w:t>
      </w:r>
      <w:r w:rsidR="0088459C" w:rsidRPr="0088459C">
        <w:t> </w:t>
      </w:r>
      <w:r>
        <w:t xml:space="preserve">том, каким он может быть. Знание соответствующей информации значительно облегчает </w:t>
      </w:r>
      <w:r w:rsidR="0088459C">
        <w:t>попытки восстановления паролей.</w:t>
      </w:r>
    </w:p>
    <w:p w14:paraId="2FB078B7" w14:textId="0539AB33" w:rsidR="001E3EDE" w:rsidRPr="00724761" w:rsidRDefault="007F1596" w:rsidP="00231DCA">
      <w:pPr>
        <w:pStyle w:val="BodyTextL25"/>
      </w:pPr>
      <w:r>
        <w:t>Среди программ для восстановления паролей ― hashcat, John the Ripper, Lophtcrack</w:t>
      </w:r>
      <w:r w:rsidR="00267F41" w:rsidRPr="0088459C">
        <w:t xml:space="preserve"> и</w:t>
      </w:r>
      <w:r w:rsidR="0088459C" w:rsidRPr="0088459C">
        <w:t> </w:t>
      </w:r>
      <w:r>
        <w:t>другие.</w:t>
      </w:r>
      <w:r w:rsidR="00267F41" w:rsidRPr="0088459C">
        <w:t xml:space="preserve"> В</w:t>
      </w:r>
      <w:r w:rsidR="0088459C" w:rsidRPr="0088459C">
        <w:t> </w:t>
      </w:r>
      <w:r>
        <w:t>нашем случае мы будем использовать</w:t>
      </w:r>
      <w:r w:rsidR="001E3EDE" w:rsidRPr="00724761">
        <w:rPr>
          <w:b/>
        </w:rPr>
        <w:t xml:space="preserve"> fcrackzip</w:t>
      </w:r>
      <w:r>
        <w:t xml:space="preserve"> — это простая служебная программа Linux для восстановления паролей зашифрованных ZIP-файлов.</w:t>
      </w:r>
    </w:p>
    <w:p w14:paraId="228AAE03" w14:textId="7B9BD505" w:rsidR="00AD568E" w:rsidRPr="00724761" w:rsidRDefault="001E3EDE" w:rsidP="00231DCA">
      <w:pPr>
        <w:pStyle w:val="BodyTextL25"/>
      </w:pPr>
      <w:r>
        <w:t>Помните, что эти же инструменты могут быть использованы киберпреступниками для обнаружения неизвестных паролей. Хотя</w:t>
      </w:r>
      <w:r w:rsidR="00267F41" w:rsidRPr="0088459C">
        <w:t xml:space="preserve"> у</w:t>
      </w:r>
      <w:r w:rsidR="0088459C" w:rsidRPr="0088459C">
        <w:t> </w:t>
      </w:r>
      <w:r>
        <w:t>них нет доступа</w:t>
      </w:r>
      <w:r w:rsidR="00267F41" w:rsidRPr="0088459C">
        <w:t xml:space="preserve"> к</w:t>
      </w:r>
      <w:r w:rsidR="0088459C" w:rsidRPr="0088459C">
        <w:t> </w:t>
      </w:r>
      <w:r>
        <w:t>некоторым полезным сведениям, затратив некоторое время, можно обнаружить пароли для открытия зашифрованных ZIP-файлов. Количество затрачиваемого времени зависит от сложности</w:t>
      </w:r>
      <w:r w:rsidR="00267F41" w:rsidRPr="0088459C">
        <w:t xml:space="preserve"> и</w:t>
      </w:r>
      <w:r w:rsidR="0088459C" w:rsidRPr="0088459C">
        <w:t> </w:t>
      </w:r>
      <w:r>
        <w:t>длины пароля. Более длинные</w:t>
      </w:r>
      <w:r w:rsidR="00267F41" w:rsidRPr="0088459C">
        <w:t xml:space="preserve"> и</w:t>
      </w:r>
      <w:r w:rsidR="0088459C" w:rsidRPr="0088459C">
        <w:t> </w:t>
      </w:r>
      <w:r>
        <w:t>более сложные пароли (сочетание различных типов символов) более надежны.</w:t>
      </w:r>
    </w:p>
    <w:p w14:paraId="51E65A7E" w14:textId="0C999D21" w:rsidR="00AD568E" w:rsidRPr="00724761" w:rsidRDefault="00927B55" w:rsidP="00231DCA">
      <w:pPr>
        <w:pStyle w:val="BodyTextL25"/>
      </w:pPr>
      <w:r>
        <w:t>В этой лабораторной работе вам предстоит:</w:t>
      </w:r>
    </w:p>
    <w:p w14:paraId="790A1D7D" w14:textId="7F1623C0" w:rsidR="00A05B7A" w:rsidRPr="00724761" w:rsidRDefault="00927B55" w:rsidP="00117778">
      <w:pPr>
        <w:pStyle w:val="BodyTextL25"/>
        <w:numPr>
          <w:ilvl w:val="0"/>
          <w:numId w:val="6"/>
        </w:numPr>
      </w:pPr>
      <w:r>
        <w:t>создать</w:t>
      </w:r>
      <w:r w:rsidR="00267F41" w:rsidRPr="0088459C">
        <w:t xml:space="preserve"> и</w:t>
      </w:r>
      <w:r w:rsidR="0088459C" w:rsidRPr="0088459C">
        <w:t> </w:t>
      </w:r>
      <w:r>
        <w:t>зашифровать образцы текстовых файлов;</w:t>
      </w:r>
    </w:p>
    <w:p w14:paraId="7FA70B25" w14:textId="7BD34978" w:rsidR="00A05B7A" w:rsidRPr="00724761" w:rsidRDefault="00927B55" w:rsidP="00117778">
      <w:pPr>
        <w:pStyle w:val="BodyTextL25"/>
        <w:numPr>
          <w:ilvl w:val="0"/>
          <w:numId w:val="6"/>
        </w:numPr>
      </w:pPr>
      <w:r>
        <w:t>расшифровать зашифрованный ZIP-файл.</w:t>
      </w:r>
    </w:p>
    <w:p w14:paraId="3E9534AF" w14:textId="6A3EC986" w:rsidR="00F852D6" w:rsidRPr="00724761" w:rsidRDefault="007F1596" w:rsidP="007F1596">
      <w:pPr>
        <w:pStyle w:val="BodyTextL25"/>
      </w:pPr>
      <w:r>
        <w:rPr>
          <w:b/>
        </w:rPr>
        <w:t>Примечание</w:t>
      </w:r>
      <w:r w:rsidRPr="0088459C">
        <w:rPr>
          <w:bCs/>
        </w:rPr>
        <w:t>.</w:t>
      </w:r>
      <w:r>
        <w:t xml:space="preserve"> Эту лабораторную работу следует использовать только</w:t>
      </w:r>
      <w:r w:rsidR="00267F41" w:rsidRPr="0088459C">
        <w:t xml:space="preserve"> в</w:t>
      </w:r>
      <w:r w:rsidR="0088459C" w:rsidRPr="0088459C">
        <w:t> </w:t>
      </w:r>
      <w:r>
        <w:t>учебных целях. Методы, представленные здесь, НЕ должны использоваться для защиты действительно конфиденциальных данных.</w:t>
      </w:r>
    </w:p>
    <w:p w14:paraId="09FAB575" w14:textId="77777777" w:rsidR="00AE2097" w:rsidRPr="00724761" w:rsidRDefault="00AE2097" w:rsidP="00813D30">
      <w:pPr>
        <w:pStyle w:val="LabSection"/>
      </w:pPr>
      <w:r>
        <w:t>Необходимые ресурсы</w:t>
      </w:r>
    </w:p>
    <w:p w14:paraId="48197C67" w14:textId="77777777" w:rsidR="00A677DB" w:rsidRDefault="00A677DB" w:rsidP="00A677DB">
      <w:pPr>
        <w:pStyle w:val="Bulletlevel1"/>
      </w:pPr>
      <w:r>
        <w:t>Виртуальная машина рабочей станции CyberOps</w:t>
      </w:r>
    </w:p>
    <w:p w14:paraId="50895076" w14:textId="1BEFE3DF" w:rsidR="00C17EE4" w:rsidRDefault="00A677DB" w:rsidP="0072260A">
      <w:pPr>
        <w:pStyle w:val="Bulletlevel1"/>
      </w:pPr>
      <w:r>
        <w:t>Доступ</w:t>
      </w:r>
      <w:r w:rsidR="00267F41" w:rsidRPr="0088459C">
        <w:t xml:space="preserve"> к</w:t>
      </w:r>
      <w:r w:rsidR="0088459C" w:rsidRPr="0088459C">
        <w:t> </w:t>
      </w:r>
      <w:r>
        <w:t>Интернету</w:t>
      </w:r>
    </w:p>
    <w:p w14:paraId="1B26FA58" w14:textId="1D3AF60F" w:rsidR="002F62A0" w:rsidRPr="002F7A08" w:rsidRDefault="002F62A0" w:rsidP="0088459C">
      <w:pPr>
        <w:pStyle w:val="PartHead"/>
      </w:pPr>
      <w:r>
        <w:t>Создание</w:t>
      </w:r>
      <w:r w:rsidR="00267F41" w:rsidRPr="0088459C">
        <w:t xml:space="preserve"> и</w:t>
      </w:r>
      <w:r w:rsidR="0088459C" w:rsidRPr="0088459C">
        <w:t> </w:t>
      </w:r>
      <w:r>
        <w:t>шифрование файлов</w:t>
      </w:r>
    </w:p>
    <w:p w14:paraId="20DDAD87" w14:textId="1C150E08" w:rsidR="002F62A0" w:rsidRPr="00724761" w:rsidRDefault="002F62A0" w:rsidP="002F62A0">
      <w:pPr>
        <w:pStyle w:val="BodyTextL25"/>
      </w:pPr>
      <w:r>
        <w:t>В этой части лабораторной работы вы создадите несколько текстовых файлов, которые будут использоваться для создания зашифрованных ZIP-файлов на следующем шаге.</w:t>
      </w:r>
    </w:p>
    <w:p w14:paraId="7937775D" w14:textId="1649CB20" w:rsidR="009C2276" w:rsidRPr="00724761" w:rsidRDefault="00C74A9C" w:rsidP="009C2276">
      <w:pPr>
        <w:pStyle w:val="StepHead"/>
      </w:pPr>
      <w:r>
        <w:lastRenderedPageBreak/>
        <w:t>Создание текстовых файлов.</w:t>
      </w:r>
    </w:p>
    <w:p w14:paraId="6E45F13C" w14:textId="77777777" w:rsidR="005C2625" w:rsidRDefault="005C2625" w:rsidP="00960DDC">
      <w:pPr>
        <w:pStyle w:val="SubStepAlpha"/>
      </w:pPr>
      <w:r>
        <w:t>Запустите виртуальную машину рабочей станции CyberOps.</w:t>
      </w:r>
    </w:p>
    <w:p w14:paraId="7D321710" w14:textId="3B4CC39C" w:rsidR="00960DDC" w:rsidRDefault="00A83FB9" w:rsidP="00960DDC">
      <w:pPr>
        <w:pStyle w:val="SubStepAlpha"/>
      </w:pPr>
      <w:r>
        <w:t>Откройте окно терминала. Убедитесь, что вы находитесь</w:t>
      </w:r>
      <w:r w:rsidR="00267F41" w:rsidRPr="0088459C">
        <w:t xml:space="preserve"> в</w:t>
      </w:r>
      <w:r w:rsidR="0088459C" w:rsidRPr="0088459C">
        <w:t> </w:t>
      </w:r>
      <w:r>
        <w:t>главном каталоге analyst.</w:t>
      </w:r>
      <w:r w:rsidR="00267F41" w:rsidRPr="0088459C">
        <w:t xml:space="preserve"> В</w:t>
      </w:r>
      <w:r w:rsidR="0088459C" w:rsidRPr="0088459C">
        <w:t> </w:t>
      </w:r>
      <w:r>
        <w:t xml:space="preserve">противном случае введите </w:t>
      </w:r>
      <w:r w:rsidR="005C2625">
        <w:rPr>
          <w:b/>
        </w:rPr>
        <w:t>cd ~</w:t>
      </w:r>
      <w:r w:rsidR="00267F41" w:rsidRPr="0088459C">
        <w:t xml:space="preserve"> в</w:t>
      </w:r>
      <w:r w:rsidR="0088459C" w:rsidRPr="0088459C">
        <w:t> </w:t>
      </w:r>
      <w:r>
        <w:t>командной строке терминала.</w:t>
      </w:r>
    </w:p>
    <w:p w14:paraId="3587D39B" w14:textId="0E1C378B" w:rsidR="00FB5BA8" w:rsidRPr="004A1CD0" w:rsidRDefault="00960DDC" w:rsidP="00550DB2">
      <w:pPr>
        <w:pStyle w:val="SubStepAlpha"/>
      </w:pPr>
      <w:r>
        <w:t>Создайте новую папку</w:t>
      </w:r>
      <w:r w:rsidR="00267F41" w:rsidRPr="0088459C">
        <w:t xml:space="preserve"> с</w:t>
      </w:r>
      <w:r w:rsidR="0088459C" w:rsidRPr="0088459C">
        <w:t> </w:t>
      </w:r>
      <w:r>
        <w:t xml:space="preserve">именем Zip-Files, используя команду </w:t>
      </w:r>
      <w:r>
        <w:rPr>
          <w:b/>
        </w:rPr>
        <w:t>mkdir Zip-Files</w:t>
      </w:r>
      <w:r>
        <w:t>.</w:t>
      </w:r>
    </w:p>
    <w:p w14:paraId="6821DB54" w14:textId="640986A9" w:rsidR="00550DB2" w:rsidRPr="004A1CD0" w:rsidRDefault="00550DB2" w:rsidP="00550DB2">
      <w:pPr>
        <w:pStyle w:val="SubStepAlpha"/>
      </w:pPr>
      <w:r>
        <w:t>Перейдите</w:t>
      </w:r>
      <w:r w:rsidR="00267F41" w:rsidRPr="0088459C">
        <w:t xml:space="preserve"> в</w:t>
      </w:r>
      <w:r w:rsidR="0088459C" w:rsidRPr="0088459C">
        <w:t> </w:t>
      </w:r>
      <w:r>
        <w:t>этот каталог, используя команду</w:t>
      </w:r>
      <w:r w:rsidRPr="00724761">
        <w:rPr>
          <w:b/>
        </w:rPr>
        <w:t xml:space="preserve"> cd Zip-Files</w:t>
      </w:r>
      <w:r>
        <w:t>.</w:t>
      </w:r>
    </w:p>
    <w:p w14:paraId="2C4E21BA" w14:textId="1A27FA90" w:rsidR="00550DB2" w:rsidRPr="004A1CD0" w:rsidRDefault="00550DB2" w:rsidP="00550DB2">
      <w:pPr>
        <w:pStyle w:val="SubStepAlpha"/>
      </w:pPr>
      <w:r>
        <w:t>Введите следующие команды для создания трех текстовых файлов.</w:t>
      </w:r>
    </w:p>
    <w:p w14:paraId="55373199" w14:textId="0EB81A12" w:rsidR="00A2780B" w:rsidRPr="00A2780B" w:rsidRDefault="00A2780B" w:rsidP="006522AD">
      <w:pPr>
        <w:pStyle w:val="CMD"/>
      </w:pPr>
      <w:r>
        <w:t xml:space="preserve">[analyst@secOps Zip-Files]$ </w:t>
      </w:r>
      <w:r>
        <w:rPr>
          <w:b/>
        </w:rPr>
        <w:t>echo Это образец текстового файла &gt; sample-1.txt</w:t>
      </w:r>
    </w:p>
    <w:p w14:paraId="417697DE" w14:textId="3723223A" w:rsidR="00A2780B" w:rsidRPr="00A2780B" w:rsidRDefault="00A2780B" w:rsidP="006522AD">
      <w:pPr>
        <w:pStyle w:val="CMD"/>
      </w:pPr>
      <w:r>
        <w:t xml:space="preserve">[analyst@secOps Zip-Files]$ </w:t>
      </w:r>
      <w:r>
        <w:rPr>
          <w:b/>
        </w:rPr>
        <w:t>echo Это образец текстового файла &gt; sample-2.txt</w:t>
      </w:r>
    </w:p>
    <w:p w14:paraId="2780CF6E" w14:textId="2EEDF218" w:rsidR="006522AD" w:rsidRPr="006522AD" w:rsidRDefault="00A2780B" w:rsidP="006522AD">
      <w:pPr>
        <w:pStyle w:val="CMD"/>
        <w:rPr>
          <w:rFonts w:ascii="Arial" w:hAnsi="Arial"/>
        </w:rPr>
      </w:pPr>
      <w:r>
        <w:t xml:space="preserve">[analyst@secOps Zip-Files]$ </w:t>
      </w:r>
      <w:r>
        <w:rPr>
          <w:b/>
        </w:rPr>
        <w:t>echo Это образец текстового файла &gt; sample-3.txt</w:t>
      </w:r>
    </w:p>
    <w:p w14:paraId="6BE53723" w14:textId="30F05420" w:rsidR="006522AD" w:rsidRDefault="006522AD" w:rsidP="00C74A9C">
      <w:pPr>
        <w:pStyle w:val="SubStepAlpha"/>
        <w:keepNext/>
      </w:pPr>
      <w:r>
        <w:t>Убедитесь, что файлы созданы,</w:t>
      </w:r>
      <w:r w:rsidR="00267F41" w:rsidRPr="0088459C">
        <w:t xml:space="preserve"> с</w:t>
      </w:r>
      <w:r w:rsidR="0088459C" w:rsidRPr="0088459C">
        <w:t> </w:t>
      </w:r>
      <w:r>
        <w:t xml:space="preserve">помощью команды </w:t>
      </w:r>
      <w:r>
        <w:rPr>
          <w:b/>
        </w:rPr>
        <w:t>ls</w:t>
      </w:r>
      <w:r>
        <w:t>.</w:t>
      </w:r>
    </w:p>
    <w:p w14:paraId="5C7D8C61" w14:textId="27890FDE" w:rsidR="00C74A9C" w:rsidRDefault="00C74A9C" w:rsidP="00C74A9C">
      <w:pPr>
        <w:pStyle w:val="Visual"/>
      </w:pPr>
      <w:r w:rsidRPr="00C74A9C">
        <w:rPr>
          <w:noProof/>
          <w:lang w:val="en-US" w:eastAsia="zh-CN"/>
        </w:rPr>
        <w:drawing>
          <wp:inline distT="0" distB="0" distL="0" distR="0" wp14:anchorId="50326CC6" wp14:editId="3C7C5D89">
            <wp:extent cx="5486400" cy="1168581"/>
            <wp:effectExtent l="0" t="0" r="0" b="0"/>
            <wp:docPr id="4" name="Picture 4" descr="Terminal window with the results of ls -l comma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AE3C" w14:textId="4376E411" w:rsidR="009C2276" w:rsidRPr="00724761" w:rsidRDefault="009C2276" w:rsidP="009C2276">
      <w:pPr>
        <w:pStyle w:val="StepHead"/>
      </w:pPr>
      <w:r>
        <w:t>Запакуйте</w:t>
      </w:r>
      <w:r w:rsidR="00267F41" w:rsidRPr="0088459C">
        <w:t xml:space="preserve"> в</w:t>
      </w:r>
      <w:r w:rsidR="0088459C" w:rsidRPr="0088459C">
        <w:t> </w:t>
      </w:r>
      <w:r>
        <w:t>архив</w:t>
      </w:r>
      <w:r w:rsidR="00267F41" w:rsidRPr="0088459C">
        <w:t xml:space="preserve"> и</w:t>
      </w:r>
      <w:r w:rsidR="0088459C" w:rsidRPr="0088459C">
        <w:t> </w:t>
      </w:r>
      <w:r>
        <w:t>зашифруйте текстовые файлы.</w:t>
      </w:r>
    </w:p>
    <w:p w14:paraId="6EFE7CD0" w14:textId="2C54D59D" w:rsidR="00550DB2" w:rsidRPr="0088459C" w:rsidRDefault="00BB4032" w:rsidP="00F72786">
      <w:pPr>
        <w:pStyle w:val="BodyTextL25"/>
        <w:keepNext/>
        <w:rPr>
          <w:rFonts w:eastAsiaTheme="minorEastAsia"/>
          <w:b/>
          <w:lang w:eastAsia="zh-CN"/>
        </w:rPr>
      </w:pPr>
      <w:r>
        <w:t>Затем мы создадим несколько зашифрованных ZIP-файлов</w:t>
      </w:r>
      <w:r w:rsidR="00267F41" w:rsidRPr="0088459C">
        <w:t xml:space="preserve"> с</w:t>
      </w:r>
      <w:r w:rsidR="0088459C" w:rsidRPr="0088459C">
        <w:t> </w:t>
      </w:r>
      <w:r>
        <w:t>использованием паролей различной длины. Для этого все три текстовых файла будут зашифрованы</w:t>
      </w:r>
      <w:r w:rsidR="00267F41" w:rsidRPr="0088459C">
        <w:t xml:space="preserve"> с</w:t>
      </w:r>
      <w:r w:rsidR="0088459C" w:rsidRPr="0088459C">
        <w:t> </w:t>
      </w:r>
      <w:r>
        <w:t xml:space="preserve">помощью служебной программы </w:t>
      </w:r>
      <w:r w:rsidR="009C2276" w:rsidRPr="00724761">
        <w:rPr>
          <w:b/>
        </w:rPr>
        <w:t>zip</w:t>
      </w:r>
      <w:r w:rsidR="0088459C">
        <w:t>.</w:t>
      </w:r>
    </w:p>
    <w:p w14:paraId="68A925E6" w14:textId="77A53E32" w:rsidR="00BB4032" w:rsidRPr="004A1CD0" w:rsidRDefault="00BB4032" w:rsidP="00550DB2">
      <w:pPr>
        <w:pStyle w:val="SubStepAlpha"/>
      </w:pPr>
      <w:r>
        <w:t>Создайте зашифрованный ZIP-файл</w:t>
      </w:r>
      <w:r w:rsidR="00267F41" w:rsidRPr="0088459C">
        <w:t xml:space="preserve"> с</w:t>
      </w:r>
      <w:r w:rsidR="0088459C" w:rsidRPr="0088459C">
        <w:t> </w:t>
      </w:r>
      <w:r>
        <w:t>именем</w:t>
      </w:r>
      <w:r w:rsidRPr="00724761">
        <w:rPr>
          <w:b/>
        </w:rPr>
        <w:t xml:space="preserve"> file-1.zip</w:t>
      </w:r>
      <w:r>
        <w:t>, содержащий три текстовых файла</w:t>
      </w:r>
      <w:r w:rsidR="00267F41" w:rsidRPr="0088459C">
        <w:t xml:space="preserve"> с</w:t>
      </w:r>
      <w:r w:rsidR="0088459C" w:rsidRPr="0088459C">
        <w:t> </w:t>
      </w:r>
      <w:r>
        <w:t>помощью следующей команды:</w:t>
      </w:r>
    </w:p>
    <w:p w14:paraId="6679D10E" w14:textId="357F6B62" w:rsidR="00BB4032" w:rsidRPr="00345D7C" w:rsidRDefault="00E65F23" w:rsidP="00E65F23">
      <w:pPr>
        <w:pStyle w:val="CMD"/>
        <w:rPr>
          <w:b/>
          <w:lang w:val="en-US"/>
        </w:rPr>
      </w:pPr>
      <w:r w:rsidRPr="00345D7C">
        <w:rPr>
          <w:lang w:val="en-US"/>
        </w:rPr>
        <w:t>[</w:t>
      </w:r>
      <w:proofErr w:type="spellStart"/>
      <w:r w:rsidRPr="00345D7C">
        <w:rPr>
          <w:lang w:val="en-US"/>
        </w:rPr>
        <w:t>analyst@secOps</w:t>
      </w:r>
      <w:proofErr w:type="spellEnd"/>
      <w:r w:rsidRPr="00345D7C">
        <w:rPr>
          <w:lang w:val="en-US"/>
        </w:rPr>
        <w:t xml:space="preserve"> Zip-</w:t>
      </w:r>
      <w:proofErr w:type="gramStart"/>
      <w:r w:rsidRPr="00345D7C">
        <w:rPr>
          <w:lang w:val="en-US"/>
        </w:rPr>
        <w:t>Files]$</w:t>
      </w:r>
      <w:proofErr w:type="gramEnd"/>
      <w:r w:rsidRPr="00345D7C">
        <w:rPr>
          <w:lang w:val="en-US"/>
        </w:rPr>
        <w:t xml:space="preserve"> </w:t>
      </w:r>
      <w:r w:rsidRPr="00345D7C">
        <w:rPr>
          <w:b/>
          <w:lang w:val="en-US"/>
        </w:rPr>
        <w:t>zip –e file-1.zip sample*</w:t>
      </w:r>
    </w:p>
    <w:p w14:paraId="18ADC7ED" w14:textId="2A0FC693" w:rsidR="00BB4032" w:rsidRPr="00724761" w:rsidRDefault="00BB4032" w:rsidP="00971CA3">
      <w:pPr>
        <w:pStyle w:val="SubStepAlpha"/>
        <w:keepNext/>
      </w:pPr>
      <w:r>
        <w:t xml:space="preserve">При появлении запроса пароля введите </w:t>
      </w:r>
      <w:proofErr w:type="spellStart"/>
      <w:r>
        <w:t>односимвольный</w:t>
      </w:r>
      <w:proofErr w:type="spellEnd"/>
      <w:r>
        <w:t xml:space="preserve"> пароль по своему выбору.</w:t>
      </w:r>
      <w:r w:rsidR="00267F41" w:rsidRPr="0088459C">
        <w:t xml:space="preserve"> В</w:t>
      </w:r>
      <w:r w:rsidR="0088459C" w:rsidRPr="0088459C">
        <w:t> </w:t>
      </w:r>
      <w:r>
        <w:t xml:space="preserve">этом примере введена буква </w:t>
      </w:r>
      <w:r w:rsidRPr="00724761">
        <w:rPr>
          <w:b/>
        </w:rPr>
        <w:t>B</w:t>
      </w:r>
      <w:r>
        <w:t>. Введите ту же букву при появлении запроса подтверждения.</w:t>
      </w:r>
    </w:p>
    <w:p w14:paraId="64586368" w14:textId="526EB3EC" w:rsidR="00BB4032" w:rsidRPr="00724761" w:rsidRDefault="00BB4032" w:rsidP="00A677DB">
      <w:pPr>
        <w:pStyle w:val="SubStepAlpha"/>
        <w:numPr>
          <w:ilvl w:val="0"/>
          <w:numId w:val="0"/>
        </w:numPr>
        <w:jc w:val="center"/>
      </w:pPr>
      <w:r w:rsidRPr="00724761">
        <w:rPr>
          <w:noProof/>
          <w:lang w:val="en-US" w:eastAsia="zh-CN"/>
        </w:rPr>
        <w:drawing>
          <wp:inline distT="0" distB="0" distL="0" distR="0" wp14:anchorId="1AB107F3" wp14:editId="5365F6DF">
            <wp:extent cx="5486400" cy="1285301"/>
            <wp:effectExtent l="0" t="0" r="0" b="0"/>
            <wp:docPr id="5" name="Picture 5" descr="Screen shot of terminal window with the prompt for a password and the verification of the passwo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27BE" w14:textId="28FCC949" w:rsidR="00837536" w:rsidRPr="00724761" w:rsidRDefault="00BB4032" w:rsidP="00971CA3">
      <w:pPr>
        <w:pStyle w:val="SubStepAlpha"/>
        <w:keepNext/>
      </w:pPr>
      <w:r>
        <w:t>Повторите процедуру для создания</w:t>
      </w:r>
      <w:r w:rsidR="00267F41">
        <w:t xml:space="preserve"> 4 </w:t>
      </w:r>
      <w:r>
        <w:t>других файлов</w:t>
      </w:r>
    </w:p>
    <w:p w14:paraId="1535E929" w14:textId="1857A046" w:rsidR="00837536" w:rsidRPr="00724761" w:rsidRDefault="00BB4032" w:rsidP="00971CA3">
      <w:pPr>
        <w:pStyle w:val="SubStepNum"/>
        <w:keepNext/>
        <w:numPr>
          <w:ilvl w:val="0"/>
          <w:numId w:val="7"/>
        </w:numPr>
        <w:contextualSpacing/>
      </w:pPr>
      <w:r>
        <w:rPr>
          <w:b/>
        </w:rPr>
        <w:t>file-2.zip</w:t>
      </w:r>
      <w:r w:rsidR="00267F41" w:rsidRPr="0088459C">
        <w:t xml:space="preserve"> с</w:t>
      </w:r>
      <w:r w:rsidR="0088459C" w:rsidRPr="0088459C">
        <w:t> </w:t>
      </w:r>
      <w:r w:rsidR="00F231FD">
        <w:t>двухсимвольным паролем по вашему выбору.</w:t>
      </w:r>
      <w:r w:rsidR="00267F41" w:rsidRPr="0088459C">
        <w:t xml:space="preserve"> В</w:t>
      </w:r>
      <w:r w:rsidR="0088459C" w:rsidRPr="0088459C">
        <w:t> </w:t>
      </w:r>
      <w:r w:rsidR="00F231FD">
        <w:t>нашем примере используется</w:t>
      </w:r>
      <w:r>
        <w:rPr>
          <w:b/>
        </w:rPr>
        <w:t xml:space="preserve"> R2</w:t>
      </w:r>
      <w:r w:rsidR="00837536" w:rsidRPr="00724761">
        <w:t>.</w:t>
      </w:r>
    </w:p>
    <w:p w14:paraId="255A9503" w14:textId="53A5E7B0" w:rsidR="00837536" w:rsidRPr="00724761" w:rsidRDefault="00837536" w:rsidP="00971CA3">
      <w:pPr>
        <w:pStyle w:val="SubStepNum"/>
        <w:keepNext/>
        <w:numPr>
          <w:ilvl w:val="0"/>
          <w:numId w:val="7"/>
        </w:numPr>
        <w:contextualSpacing/>
      </w:pPr>
      <w:r>
        <w:rPr>
          <w:b/>
        </w:rPr>
        <w:t>file-3.zip</w:t>
      </w:r>
      <w:r w:rsidR="00267F41" w:rsidRPr="0088459C">
        <w:rPr>
          <w:b/>
        </w:rPr>
        <w:t xml:space="preserve"> </w:t>
      </w:r>
      <w:r w:rsidR="00267F41" w:rsidRPr="0088459C">
        <w:t>с</w:t>
      </w:r>
      <w:r w:rsidR="0088459C" w:rsidRPr="0088459C">
        <w:rPr>
          <w:b/>
        </w:rPr>
        <w:t> </w:t>
      </w:r>
      <w:r w:rsidR="00F231FD">
        <w:t>трехсимвольным паролем по вашему выбору.</w:t>
      </w:r>
      <w:r w:rsidR="00267F41" w:rsidRPr="0088459C">
        <w:t xml:space="preserve"> В</w:t>
      </w:r>
      <w:r w:rsidR="0088459C" w:rsidRPr="0088459C">
        <w:t> </w:t>
      </w:r>
      <w:r w:rsidR="00F231FD">
        <w:t>нашем примере используется</w:t>
      </w:r>
      <w:r>
        <w:rPr>
          <w:b/>
        </w:rPr>
        <w:t xml:space="preserve"> 0B1</w:t>
      </w:r>
      <w:r w:rsidRPr="00724761">
        <w:t>.</w:t>
      </w:r>
    </w:p>
    <w:p w14:paraId="5D49C168" w14:textId="3E0CE5E9" w:rsidR="00837536" w:rsidRPr="00724761" w:rsidRDefault="00837536" w:rsidP="0088459C">
      <w:pPr>
        <w:pStyle w:val="SubStepNum"/>
        <w:keepNext/>
        <w:numPr>
          <w:ilvl w:val="0"/>
          <w:numId w:val="7"/>
        </w:numPr>
        <w:contextualSpacing/>
      </w:pPr>
      <w:r>
        <w:rPr>
          <w:b/>
        </w:rPr>
        <w:t>file-4.zip</w:t>
      </w:r>
      <w:r w:rsidR="00267F41" w:rsidRPr="0088459C">
        <w:t xml:space="preserve"> с</w:t>
      </w:r>
      <w:r w:rsidR="0088459C" w:rsidRPr="0088459C">
        <w:t> </w:t>
      </w:r>
      <w:r w:rsidR="00F231FD">
        <w:t>4-символьным паролем по вашему выбору.</w:t>
      </w:r>
      <w:r w:rsidR="00267F41" w:rsidRPr="0088459C">
        <w:t xml:space="preserve"> В</w:t>
      </w:r>
      <w:r w:rsidR="0088459C" w:rsidRPr="0088459C">
        <w:t> </w:t>
      </w:r>
      <w:r w:rsidR="00F231FD">
        <w:t>нашем примере используется</w:t>
      </w:r>
      <w:r>
        <w:rPr>
          <w:b/>
        </w:rPr>
        <w:t xml:space="preserve"> Y0Da</w:t>
      </w:r>
      <w:r w:rsidRPr="00724761">
        <w:t>.</w:t>
      </w:r>
    </w:p>
    <w:p w14:paraId="48E7257B" w14:textId="77CAC5CF" w:rsidR="00837536" w:rsidRDefault="00837536" w:rsidP="00E65F23">
      <w:pPr>
        <w:pStyle w:val="SubStepNum"/>
        <w:numPr>
          <w:ilvl w:val="0"/>
          <w:numId w:val="7"/>
        </w:numPr>
        <w:contextualSpacing/>
      </w:pPr>
      <w:r>
        <w:rPr>
          <w:b/>
        </w:rPr>
        <w:t>file-5.zip</w:t>
      </w:r>
      <w:r w:rsidR="00267F41" w:rsidRPr="0088459C">
        <w:t xml:space="preserve"> с</w:t>
      </w:r>
      <w:r w:rsidR="0088459C" w:rsidRPr="0088459C">
        <w:t> </w:t>
      </w:r>
      <w:r w:rsidR="00F231FD">
        <w:t>5-символьным паролем по вашему выбору.</w:t>
      </w:r>
      <w:r w:rsidR="00267F41" w:rsidRPr="0088459C">
        <w:t xml:space="preserve"> В</w:t>
      </w:r>
      <w:r w:rsidR="0088459C" w:rsidRPr="0088459C">
        <w:t> </w:t>
      </w:r>
      <w:r w:rsidR="00F231FD">
        <w:t>нашем примере используется</w:t>
      </w:r>
      <w:r>
        <w:rPr>
          <w:b/>
        </w:rPr>
        <w:t xml:space="preserve"> C-3P0</w:t>
      </w:r>
      <w:r w:rsidRPr="00724761">
        <w:t>.</w:t>
      </w:r>
    </w:p>
    <w:p w14:paraId="39F9FD48" w14:textId="40E7EEDF" w:rsidR="00837536" w:rsidRPr="00724761" w:rsidRDefault="00837536" w:rsidP="00971CA3">
      <w:pPr>
        <w:pStyle w:val="SubStepAlpha"/>
        <w:keepNext/>
      </w:pPr>
      <w:r>
        <w:lastRenderedPageBreak/>
        <w:t>Убедитесь, что все ZIP-файлы были созданы</w:t>
      </w:r>
      <w:r w:rsidR="00267F41" w:rsidRPr="0088459C">
        <w:t xml:space="preserve"> с</w:t>
      </w:r>
      <w:r w:rsidR="0088459C" w:rsidRPr="0088459C">
        <w:t> </w:t>
      </w:r>
      <w:r>
        <w:t xml:space="preserve">помощью команды </w:t>
      </w:r>
      <w:r>
        <w:rPr>
          <w:b/>
        </w:rPr>
        <w:t>ls -l f*</w:t>
      </w:r>
      <w:r>
        <w:t>.</w:t>
      </w:r>
    </w:p>
    <w:p w14:paraId="7E42E74F" w14:textId="74FE482A" w:rsidR="002B37A9" w:rsidRDefault="00BA752F" w:rsidP="00837536">
      <w:pPr>
        <w:pStyle w:val="SubStepAlpha"/>
        <w:numPr>
          <w:ilvl w:val="0"/>
          <w:numId w:val="0"/>
        </w:numPr>
        <w:jc w:val="center"/>
      </w:pPr>
      <w:r w:rsidRPr="00BA752F">
        <w:rPr>
          <w:noProof/>
          <w:lang w:val="en-US" w:eastAsia="zh-CN"/>
        </w:rPr>
        <w:drawing>
          <wp:inline distT="0" distB="0" distL="0" distR="0" wp14:anchorId="35054C6B" wp14:editId="3C7E1144">
            <wp:extent cx="5486400" cy="1286691"/>
            <wp:effectExtent l="0" t="0" r="0" b="8890"/>
            <wp:docPr id="7" name="Picture 7" descr="Screenshot of the Terminal window showing the results of the ls -l f* comma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0718" w14:textId="19CA870E" w:rsidR="00837536" w:rsidRDefault="00837536" w:rsidP="00971CA3">
      <w:pPr>
        <w:pStyle w:val="SubStepAlpha"/>
        <w:keepNext/>
      </w:pPr>
      <w:r>
        <w:t>Попробуйте открыть zip-файл</w:t>
      </w:r>
      <w:r w:rsidR="00267F41" w:rsidRPr="0088459C">
        <w:t xml:space="preserve"> с</w:t>
      </w:r>
      <w:r w:rsidR="0088459C" w:rsidRPr="0088459C">
        <w:t> </w:t>
      </w:r>
      <w:r>
        <w:t>помощью неверного пароля, как показано.</w:t>
      </w:r>
    </w:p>
    <w:p w14:paraId="5711AFFE" w14:textId="123EA387" w:rsidR="006C04E4" w:rsidRPr="00345D7C" w:rsidRDefault="006C04E4" w:rsidP="006C04E4">
      <w:pPr>
        <w:pStyle w:val="CMD"/>
        <w:keepNext/>
        <w:rPr>
          <w:lang w:val="en-US"/>
        </w:rPr>
      </w:pPr>
      <w:r w:rsidRPr="00345D7C">
        <w:rPr>
          <w:lang w:val="en-US"/>
        </w:rPr>
        <w:t>[</w:t>
      </w:r>
      <w:proofErr w:type="spellStart"/>
      <w:r w:rsidRPr="00345D7C">
        <w:rPr>
          <w:lang w:val="en-US"/>
        </w:rPr>
        <w:t>analyst@secOps</w:t>
      </w:r>
      <w:proofErr w:type="spellEnd"/>
      <w:r w:rsidRPr="00345D7C">
        <w:rPr>
          <w:lang w:val="en-US"/>
        </w:rPr>
        <w:t xml:space="preserve"> Zip-</w:t>
      </w:r>
      <w:proofErr w:type="gramStart"/>
      <w:r w:rsidRPr="00345D7C">
        <w:rPr>
          <w:lang w:val="en-US"/>
        </w:rPr>
        <w:t>Files]$</w:t>
      </w:r>
      <w:proofErr w:type="gramEnd"/>
      <w:r w:rsidRPr="00345D7C">
        <w:rPr>
          <w:lang w:val="en-US"/>
        </w:rPr>
        <w:t xml:space="preserve"> </w:t>
      </w:r>
      <w:r w:rsidRPr="00345D7C">
        <w:rPr>
          <w:b/>
          <w:lang w:val="en-US"/>
        </w:rPr>
        <w:t>unzip file-1.zip</w:t>
      </w:r>
    </w:p>
    <w:p w14:paraId="568BC784" w14:textId="445289ED" w:rsidR="00653099" w:rsidRPr="00724761" w:rsidRDefault="00653099" w:rsidP="00971CA3">
      <w:pPr>
        <w:pStyle w:val="Visual"/>
      </w:pPr>
      <w:r w:rsidRPr="00724761">
        <w:rPr>
          <w:noProof/>
          <w:lang w:val="en-US" w:eastAsia="zh-CN"/>
        </w:rPr>
        <w:drawing>
          <wp:inline distT="0" distB="0" distL="0" distR="0" wp14:anchorId="0DA6E62C" wp14:editId="48E0A690">
            <wp:extent cx="5486400" cy="2275027"/>
            <wp:effectExtent l="0" t="0" r="0" b="0"/>
            <wp:docPr id="8" name="Picture 8" descr="Screen shot of the Terminal Window with  the results of the command unzip file-1.zip using incorrect passwor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C145" w14:textId="2B45BDAC" w:rsidR="00CE5174" w:rsidRPr="002F7A08" w:rsidRDefault="00CE5174" w:rsidP="00CE5174">
      <w:pPr>
        <w:pStyle w:val="PartHead"/>
      </w:pPr>
      <w:r>
        <w:t>Восстановление паролей зашифрованных ZIP-файлов</w:t>
      </w:r>
    </w:p>
    <w:p w14:paraId="1D6CB0FF" w14:textId="1F3476AC" w:rsidR="0018295B" w:rsidRPr="00724761" w:rsidRDefault="00CE5174" w:rsidP="0018295B">
      <w:pPr>
        <w:pStyle w:val="BodyTextL25"/>
      </w:pPr>
      <w:r>
        <w:t>В этой части лабораторной работы потерянные пароли из зашифрованных ZIP-файлов будут восстановлены</w:t>
      </w:r>
      <w:r w:rsidR="00267F41" w:rsidRPr="0088459C">
        <w:t xml:space="preserve"> с</w:t>
      </w:r>
      <w:r w:rsidR="0088459C" w:rsidRPr="0088459C">
        <w:t> </w:t>
      </w:r>
      <w:r>
        <w:t xml:space="preserve">помощью служебной программы </w:t>
      </w:r>
      <w:r w:rsidR="007D6633" w:rsidRPr="00724761">
        <w:rPr>
          <w:b/>
        </w:rPr>
        <w:t>fcrackzip</w:t>
      </w:r>
      <w:r>
        <w:t>. Fcrackzip выполняет поиск</w:t>
      </w:r>
      <w:r w:rsidR="00267F41" w:rsidRPr="0088459C">
        <w:t xml:space="preserve"> в</w:t>
      </w:r>
      <w:r w:rsidR="0088459C" w:rsidRPr="0088459C">
        <w:t> </w:t>
      </w:r>
      <w:r>
        <w:t>каждом ZIP-файле, предоставленном для зашифрованных файлов,</w:t>
      </w:r>
      <w:r w:rsidR="00267F41" w:rsidRPr="0088459C">
        <w:t xml:space="preserve"> и</w:t>
      </w:r>
      <w:r w:rsidR="0088459C" w:rsidRPr="0088459C">
        <w:t> </w:t>
      </w:r>
      <w:r>
        <w:t>пытается угадать пароль методом полного перебора.</w:t>
      </w:r>
    </w:p>
    <w:p w14:paraId="454CA9D5" w14:textId="73F1A437" w:rsidR="00E12CC4" w:rsidRPr="00724761" w:rsidRDefault="00E12CC4" w:rsidP="0018295B">
      <w:pPr>
        <w:pStyle w:val="BodyTextL25"/>
      </w:pPr>
      <w:r>
        <w:t>ZIP-файлы</w:t>
      </w:r>
      <w:r w:rsidR="00267F41" w:rsidRPr="0088459C">
        <w:t xml:space="preserve"> с</w:t>
      </w:r>
      <w:r w:rsidR="0088459C" w:rsidRPr="0088459C">
        <w:t> </w:t>
      </w:r>
      <w:r>
        <w:t>паролями различной длины были созданы, чтобы выяснить, как длина пароля влияет на время, необходимое, чтобы раскрыть пароль.</w:t>
      </w:r>
    </w:p>
    <w:p w14:paraId="264A6394" w14:textId="64B03C87" w:rsidR="00CE5174" w:rsidRPr="00724761" w:rsidRDefault="007D6633" w:rsidP="00CE5174">
      <w:pPr>
        <w:pStyle w:val="StepHead"/>
      </w:pPr>
      <w:r>
        <w:lastRenderedPageBreak/>
        <w:t>Введение</w:t>
      </w:r>
      <w:r w:rsidR="00267F41" w:rsidRPr="0088459C">
        <w:t xml:space="preserve"> в</w:t>
      </w:r>
      <w:r w:rsidR="0088459C" w:rsidRPr="0088459C">
        <w:t> </w:t>
      </w:r>
      <w:r>
        <w:t>fcrackzip</w:t>
      </w:r>
    </w:p>
    <w:p w14:paraId="0EDADB2B" w14:textId="187E51BB" w:rsidR="00CE5174" w:rsidRPr="004A1CD0" w:rsidRDefault="007D6633" w:rsidP="00971CA3">
      <w:pPr>
        <w:pStyle w:val="SubStepAlpha"/>
        <w:keepNext/>
      </w:pPr>
      <w:r>
        <w:t>В окне терминала введите команду</w:t>
      </w:r>
      <w:r>
        <w:rPr>
          <w:b/>
        </w:rPr>
        <w:t xml:space="preserve"> fcrackzip –h</w:t>
      </w:r>
      <w:r>
        <w:t xml:space="preserve"> для просмотра соответствующих параметров команды.</w:t>
      </w:r>
    </w:p>
    <w:p w14:paraId="24FB0F42" w14:textId="3BB0A3AD" w:rsidR="007D6633" w:rsidRPr="00724761" w:rsidRDefault="007D6633" w:rsidP="0088459C">
      <w:pPr>
        <w:pStyle w:val="Visual"/>
        <w:spacing w:before="120"/>
      </w:pPr>
      <w:r w:rsidRPr="00724761">
        <w:rPr>
          <w:noProof/>
          <w:lang w:val="en-US" w:eastAsia="zh-CN"/>
        </w:rPr>
        <w:drawing>
          <wp:inline distT="0" distB="0" distL="0" distR="0" wp14:anchorId="0283F00E" wp14:editId="522D8158">
            <wp:extent cx="5486400" cy="3669809"/>
            <wp:effectExtent l="0" t="0" r="0" b="6985"/>
            <wp:docPr id="9" name="Picture 9" descr="Screenshot of the Terminal window with the results of the command, fcrackzip -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E224" w14:textId="700AB41F" w:rsidR="007D6633" w:rsidRPr="00724761" w:rsidRDefault="007D6633" w:rsidP="007D6633">
      <w:pPr>
        <w:pStyle w:val="BodyTextL25"/>
        <w:ind w:left="720"/>
      </w:pPr>
      <w:r>
        <w:t xml:space="preserve">В наших примерах будут использованы параметры команды </w:t>
      </w:r>
      <w:r>
        <w:rPr>
          <w:b/>
        </w:rPr>
        <w:t>–v</w:t>
      </w:r>
      <w:r w:rsidR="00A96A16">
        <w:rPr>
          <w:b/>
        </w:rPr>
        <w:t>-u</w:t>
      </w:r>
      <w:r w:rsidR="00267F41" w:rsidRPr="0088459C">
        <w:t xml:space="preserve"> и</w:t>
      </w:r>
      <w:r w:rsidR="0088459C" w:rsidRPr="0088459C">
        <w:t> </w:t>
      </w:r>
      <w:r w:rsidR="00A96A16">
        <w:rPr>
          <w:b/>
        </w:rPr>
        <w:t>-l</w:t>
      </w:r>
      <w:r>
        <w:t>. Параметр -l будет указан последним, потому что он задает длину пароля. Вы можете поэкспериментировать</w:t>
      </w:r>
      <w:r w:rsidR="00267F41" w:rsidRPr="0088459C">
        <w:t xml:space="preserve"> с</w:t>
      </w:r>
      <w:r w:rsidR="0088459C" w:rsidRPr="0088459C">
        <w:t> </w:t>
      </w:r>
      <w:r>
        <w:t>другими параметрами.</w:t>
      </w:r>
    </w:p>
    <w:p w14:paraId="11DFDD2D" w14:textId="3A8D4930" w:rsidR="005C44AF" w:rsidRPr="00724761" w:rsidRDefault="005C44AF" w:rsidP="005C44AF">
      <w:pPr>
        <w:pStyle w:val="StepHead"/>
      </w:pPr>
      <w:r>
        <w:t>Восстановление паролей</w:t>
      </w:r>
      <w:r w:rsidR="00267F41" w:rsidRPr="0088459C">
        <w:t xml:space="preserve"> с</w:t>
      </w:r>
      <w:r w:rsidR="0088459C" w:rsidRPr="0088459C">
        <w:t> </w:t>
      </w:r>
      <w:r>
        <w:t>помощью fcrackzip</w:t>
      </w:r>
    </w:p>
    <w:p w14:paraId="44AD3DF1" w14:textId="27C69936" w:rsidR="007D6633" w:rsidRPr="004A1CD0" w:rsidRDefault="00454899" w:rsidP="00971CA3">
      <w:pPr>
        <w:pStyle w:val="SubStepAlpha"/>
        <w:keepNext/>
      </w:pPr>
      <w:r>
        <w:t xml:space="preserve">Теперь попытайтесь восстановить пароль файла </w:t>
      </w:r>
      <w:r w:rsidR="007D6633" w:rsidRPr="00724761">
        <w:rPr>
          <w:b/>
        </w:rPr>
        <w:t>file-1.zip</w:t>
      </w:r>
      <w:r>
        <w:t>. Напоминаем, что он был зашифрован</w:t>
      </w:r>
      <w:r w:rsidR="00267F41" w:rsidRPr="0088459C">
        <w:t xml:space="preserve"> с</w:t>
      </w:r>
      <w:r w:rsidR="0088459C" w:rsidRPr="0088459C">
        <w:t> </w:t>
      </w:r>
      <w:r>
        <w:t>использованием пароля длиной</w:t>
      </w:r>
      <w:r w:rsidR="00267F41" w:rsidRPr="0088459C">
        <w:t xml:space="preserve"> в</w:t>
      </w:r>
      <w:r w:rsidR="0088459C" w:rsidRPr="0088459C">
        <w:t> </w:t>
      </w:r>
      <w:r>
        <w:t xml:space="preserve">один символ. Поэтому используйте следующую команду </w:t>
      </w:r>
      <w:r>
        <w:rPr>
          <w:b/>
        </w:rPr>
        <w:t>fcrackzip</w:t>
      </w:r>
      <w:r>
        <w:t>:</w:t>
      </w:r>
    </w:p>
    <w:p w14:paraId="23808560" w14:textId="7D5A4986" w:rsidR="007D6633" w:rsidRPr="0088459C" w:rsidRDefault="00F72786" w:rsidP="00F72786">
      <w:pPr>
        <w:pStyle w:val="CMD"/>
        <w:rPr>
          <w:lang w:val="en-US"/>
        </w:rPr>
      </w:pPr>
      <w:r w:rsidRPr="0088459C">
        <w:rPr>
          <w:lang w:val="en-US"/>
        </w:rPr>
        <w:t>[</w:t>
      </w:r>
      <w:proofErr w:type="spellStart"/>
      <w:r w:rsidRPr="0088459C">
        <w:rPr>
          <w:lang w:val="en-US"/>
        </w:rPr>
        <w:t>analyst@secOps</w:t>
      </w:r>
      <w:proofErr w:type="spellEnd"/>
      <w:r w:rsidRPr="0088459C">
        <w:rPr>
          <w:lang w:val="en-US"/>
        </w:rPr>
        <w:t xml:space="preserve"> Zip-</w:t>
      </w:r>
      <w:proofErr w:type="gramStart"/>
      <w:r w:rsidRPr="0088459C">
        <w:rPr>
          <w:lang w:val="en-US"/>
        </w:rPr>
        <w:t>Files]$</w:t>
      </w:r>
      <w:proofErr w:type="gramEnd"/>
      <w:r w:rsidRPr="0088459C">
        <w:rPr>
          <w:lang w:val="en-US"/>
        </w:rPr>
        <w:t xml:space="preserve"> </w:t>
      </w:r>
      <w:proofErr w:type="spellStart"/>
      <w:r w:rsidRPr="0088459C">
        <w:rPr>
          <w:b/>
          <w:lang w:val="en-US"/>
        </w:rPr>
        <w:t>fcrackzip</w:t>
      </w:r>
      <w:proofErr w:type="spellEnd"/>
      <w:r w:rsidRPr="0088459C">
        <w:rPr>
          <w:b/>
          <w:lang w:val="en-US"/>
        </w:rPr>
        <w:t xml:space="preserve"> -</w:t>
      </w:r>
      <w:proofErr w:type="spellStart"/>
      <w:r w:rsidRPr="0088459C">
        <w:rPr>
          <w:b/>
          <w:lang w:val="en-US"/>
        </w:rPr>
        <w:t>vul</w:t>
      </w:r>
      <w:proofErr w:type="spellEnd"/>
      <w:r w:rsidRPr="0088459C">
        <w:rPr>
          <w:b/>
          <w:lang w:val="en-US"/>
        </w:rPr>
        <w:t xml:space="preserve"> 1-4 file-1.zip </w:t>
      </w:r>
    </w:p>
    <w:p w14:paraId="2FC5CCD6" w14:textId="36988E73" w:rsidR="007D6633" w:rsidRDefault="00A96A16" w:rsidP="0088459C">
      <w:pPr>
        <w:pStyle w:val="Visual"/>
        <w:spacing w:before="120"/>
        <w:rPr>
          <w:b/>
        </w:rPr>
      </w:pPr>
      <w:r>
        <w:rPr>
          <w:noProof/>
          <w:lang w:val="en-US" w:eastAsia="zh-CN"/>
        </w:rPr>
        <w:drawing>
          <wp:inline distT="0" distB="0" distL="0" distR="0" wp14:anchorId="2EEF5D40" wp14:editId="0D8B9E4A">
            <wp:extent cx="5486400" cy="1325336"/>
            <wp:effectExtent l="0" t="0" r="0" b="8255"/>
            <wp:docPr id="19" name="Picture 19" descr="Screen shot of the terminal window after issuing the command, fcrackzip -vul 1-4 file-1.zi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9657" w14:textId="3EAB1B5C" w:rsidR="00345D7C" w:rsidRPr="00724761" w:rsidRDefault="00345D7C" w:rsidP="0088459C">
      <w:pPr>
        <w:pStyle w:val="Visual"/>
        <w:spacing w:before="120"/>
        <w:rPr>
          <w:b/>
        </w:rPr>
      </w:pPr>
      <w:r w:rsidRPr="00345D7C">
        <w:rPr>
          <w:b/>
          <w:noProof/>
        </w:rPr>
        <w:lastRenderedPageBreak/>
        <w:drawing>
          <wp:inline distT="0" distB="0" distL="0" distR="0" wp14:anchorId="45456047" wp14:editId="118B650E">
            <wp:extent cx="6388100" cy="127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ED7C" w14:textId="1367672B" w:rsidR="0018295B" w:rsidRPr="00724761" w:rsidRDefault="0018295B" w:rsidP="00CE428B">
      <w:pPr>
        <w:pStyle w:val="BodyTextL25"/>
        <w:ind w:left="720"/>
      </w:pPr>
      <w:r>
        <w:rPr>
          <w:b/>
        </w:rPr>
        <w:t>Примечание</w:t>
      </w:r>
      <w:r w:rsidRPr="0088459C">
        <w:rPr>
          <w:bCs/>
        </w:rPr>
        <w:t>.</w:t>
      </w:r>
      <w:r w:rsidRPr="00724761">
        <w:t xml:space="preserve"> Возможно, была задана длина пароля менее 1–4 символов.</w:t>
      </w:r>
    </w:p>
    <w:p w14:paraId="52A02448" w14:textId="77777777" w:rsidR="00971CA3" w:rsidRDefault="00983C5F" w:rsidP="00971CA3">
      <w:pPr>
        <w:pStyle w:val="BodyTextL50"/>
        <w:keepNext/>
      </w:pPr>
      <w:r>
        <w:t>Сколько времени требуется для раскрытия пароля?</w:t>
      </w:r>
    </w:p>
    <w:p w14:paraId="393F30CE" w14:textId="25FDF492" w:rsidR="00983C5F" w:rsidRDefault="00971CA3" w:rsidP="00971CA3">
      <w:pPr>
        <w:pStyle w:val="BodyTextL50"/>
      </w:pPr>
      <w:r>
        <w:t>____________________________________________________________________________________</w:t>
      </w:r>
    </w:p>
    <w:p w14:paraId="62E31C53" w14:textId="3436C97E" w:rsidR="0018295B" w:rsidRPr="004A1CD0" w:rsidRDefault="00454899" w:rsidP="00971CA3">
      <w:pPr>
        <w:pStyle w:val="SubStepAlpha"/>
        <w:keepNext/>
      </w:pPr>
      <w:r>
        <w:t xml:space="preserve">Теперь попытайтесь восстановить пароль файла </w:t>
      </w:r>
      <w:r w:rsidR="0018295B" w:rsidRPr="00724761">
        <w:rPr>
          <w:b/>
        </w:rPr>
        <w:t>file-2.zip</w:t>
      </w:r>
      <w:r>
        <w:t xml:space="preserve">. Напоминаем, что для шифрования использовался двухсимвольный пароль. Поэтому используйте следующую команду </w:t>
      </w:r>
      <w:r w:rsidR="0018295B" w:rsidRPr="00724761">
        <w:rPr>
          <w:b/>
        </w:rPr>
        <w:t>fcrackzip</w:t>
      </w:r>
      <w:r>
        <w:t>:</w:t>
      </w:r>
    </w:p>
    <w:p w14:paraId="3DC28308" w14:textId="2328F030" w:rsidR="0018295B" w:rsidRPr="0088459C" w:rsidRDefault="00F72786" w:rsidP="00F72786">
      <w:pPr>
        <w:pStyle w:val="CMD"/>
        <w:rPr>
          <w:lang w:val="en-US"/>
        </w:rPr>
      </w:pPr>
      <w:r w:rsidRPr="0088459C">
        <w:rPr>
          <w:lang w:val="en-US"/>
        </w:rPr>
        <w:t>[</w:t>
      </w:r>
      <w:proofErr w:type="spellStart"/>
      <w:r w:rsidRPr="0088459C">
        <w:rPr>
          <w:lang w:val="en-US"/>
        </w:rPr>
        <w:t>analyst@secOps</w:t>
      </w:r>
      <w:proofErr w:type="spellEnd"/>
      <w:r w:rsidRPr="0088459C">
        <w:rPr>
          <w:lang w:val="en-US"/>
        </w:rPr>
        <w:t xml:space="preserve"> Zip-</w:t>
      </w:r>
      <w:proofErr w:type="gramStart"/>
      <w:r w:rsidRPr="0088459C">
        <w:rPr>
          <w:lang w:val="en-US"/>
        </w:rPr>
        <w:t>Files]$</w:t>
      </w:r>
      <w:proofErr w:type="gramEnd"/>
      <w:r w:rsidRPr="0088459C">
        <w:rPr>
          <w:lang w:val="en-US"/>
        </w:rPr>
        <w:t xml:space="preserve"> </w:t>
      </w:r>
      <w:proofErr w:type="spellStart"/>
      <w:r w:rsidRPr="0088459C">
        <w:rPr>
          <w:b/>
          <w:lang w:val="en-US"/>
        </w:rPr>
        <w:t>fcrackzip</w:t>
      </w:r>
      <w:proofErr w:type="spellEnd"/>
      <w:r w:rsidRPr="0088459C">
        <w:rPr>
          <w:b/>
          <w:lang w:val="en-US"/>
        </w:rPr>
        <w:t xml:space="preserve"> –</w:t>
      </w:r>
      <w:proofErr w:type="spellStart"/>
      <w:r w:rsidRPr="0088459C">
        <w:rPr>
          <w:b/>
          <w:lang w:val="en-US"/>
        </w:rPr>
        <w:t>vul</w:t>
      </w:r>
      <w:proofErr w:type="spellEnd"/>
      <w:r w:rsidRPr="0088459C">
        <w:rPr>
          <w:b/>
          <w:lang w:val="en-US"/>
        </w:rPr>
        <w:t xml:space="preserve"> 1-4 file-2.zip </w:t>
      </w:r>
    </w:p>
    <w:p w14:paraId="6A298C71" w14:textId="2BB074B9" w:rsidR="0018295B" w:rsidRDefault="00A96A16" w:rsidP="00F72786">
      <w:pPr>
        <w:pStyle w:val="Visual"/>
        <w:rPr>
          <w:b/>
        </w:rPr>
      </w:pPr>
      <w:r>
        <w:rPr>
          <w:noProof/>
          <w:lang w:val="en-US" w:eastAsia="zh-CN"/>
        </w:rPr>
        <w:drawing>
          <wp:inline distT="0" distB="0" distL="0" distR="0" wp14:anchorId="0EDCC784" wp14:editId="21F579B5">
            <wp:extent cx="5486400" cy="1319349"/>
            <wp:effectExtent l="0" t="0" r="0" b="0"/>
            <wp:docPr id="20" name="Picture 20" descr="Screen shot of the terminal window after issuing the command, fcrackzip -vul 1-4 file-2.zi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9E3F" w14:textId="2E3C2FB7" w:rsidR="00345D7C" w:rsidRPr="00724761" w:rsidRDefault="00345D7C" w:rsidP="00F72786">
      <w:pPr>
        <w:pStyle w:val="Visual"/>
        <w:rPr>
          <w:b/>
        </w:rPr>
      </w:pPr>
      <w:r w:rsidRPr="00345D7C">
        <w:rPr>
          <w:b/>
          <w:noProof/>
        </w:rPr>
        <w:drawing>
          <wp:inline distT="0" distB="0" distL="0" distR="0" wp14:anchorId="55FF4DC8" wp14:editId="3E57C461">
            <wp:extent cx="605790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0A06" w14:textId="77777777" w:rsidR="00971CA3" w:rsidRDefault="004A1CD0" w:rsidP="00971CA3">
      <w:pPr>
        <w:pStyle w:val="BodyTextL50"/>
        <w:keepNext/>
      </w:pPr>
      <w:r>
        <w:t>Сколько времени требуется для раскрытия пароля?</w:t>
      </w:r>
    </w:p>
    <w:p w14:paraId="27CF8A9C" w14:textId="70F7022D" w:rsidR="004A1CD0" w:rsidRDefault="00971CA3" w:rsidP="00971CA3">
      <w:pPr>
        <w:pStyle w:val="BodyTextL50"/>
      </w:pPr>
      <w:r>
        <w:t>____________________________________________________________________________________</w:t>
      </w:r>
    </w:p>
    <w:p w14:paraId="32713A33" w14:textId="09D6DC8E" w:rsidR="0018295B" w:rsidRPr="004A1CD0" w:rsidRDefault="0018295B" w:rsidP="0018295B">
      <w:pPr>
        <w:pStyle w:val="SubStepAlpha"/>
      </w:pPr>
      <w:r>
        <w:t>Повторите процедуру</w:t>
      </w:r>
      <w:r w:rsidR="00267F41" w:rsidRPr="0088459C">
        <w:t xml:space="preserve"> и</w:t>
      </w:r>
      <w:r w:rsidR="0088459C" w:rsidRPr="0088459C">
        <w:t> </w:t>
      </w:r>
      <w:r>
        <w:t xml:space="preserve">восстановите пароль файла </w:t>
      </w:r>
      <w:r w:rsidRPr="00724761">
        <w:rPr>
          <w:b/>
        </w:rPr>
        <w:t>file-3.zip</w:t>
      </w:r>
      <w:r>
        <w:t xml:space="preserve">. Напоминаем, что для шифрования использовался трехсимвольный пароль. Измерьте время, чтобы выяснить, как долго происходит раскрытие трехсимвольного пароля. Используйте следующую команду </w:t>
      </w:r>
      <w:r w:rsidRPr="00724761">
        <w:rPr>
          <w:b/>
        </w:rPr>
        <w:t>fcrackzip</w:t>
      </w:r>
      <w:r>
        <w:t>:</w:t>
      </w:r>
    </w:p>
    <w:p w14:paraId="3CD28F65" w14:textId="0BD368FC" w:rsidR="0018295B" w:rsidRPr="0088459C" w:rsidRDefault="00F72786" w:rsidP="00F72786">
      <w:pPr>
        <w:pStyle w:val="CMD"/>
        <w:rPr>
          <w:lang w:val="en-US"/>
        </w:rPr>
      </w:pPr>
      <w:r w:rsidRPr="0088459C">
        <w:rPr>
          <w:lang w:val="en-US"/>
        </w:rPr>
        <w:t>[</w:t>
      </w:r>
      <w:proofErr w:type="spellStart"/>
      <w:r w:rsidRPr="0088459C">
        <w:rPr>
          <w:lang w:val="en-US"/>
        </w:rPr>
        <w:t>analyst@secOps</w:t>
      </w:r>
      <w:proofErr w:type="spellEnd"/>
      <w:r w:rsidRPr="0088459C">
        <w:rPr>
          <w:lang w:val="en-US"/>
        </w:rPr>
        <w:t xml:space="preserve"> Zip-</w:t>
      </w:r>
      <w:proofErr w:type="gramStart"/>
      <w:r w:rsidRPr="0088459C">
        <w:rPr>
          <w:lang w:val="en-US"/>
        </w:rPr>
        <w:t>Files]$</w:t>
      </w:r>
      <w:proofErr w:type="gramEnd"/>
      <w:r w:rsidRPr="0088459C">
        <w:rPr>
          <w:lang w:val="en-US"/>
        </w:rPr>
        <w:t xml:space="preserve"> </w:t>
      </w:r>
      <w:proofErr w:type="spellStart"/>
      <w:r w:rsidRPr="0088459C">
        <w:rPr>
          <w:b/>
          <w:lang w:val="en-US"/>
        </w:rPr>
        <w:t>fcrackzip</w:t>
      </w:r>
      <w:proofErr w:type="spellEnd"/>
      <w:r w:rsidRPr="0088459C">
        <w:rPr>
          <w:b/>
          <w:lang w:val="en-US"/>
        </w:rPr>
        <w:t xml:space="preserve"> –</w:t>
      </w:r>
      <w:proofErr w:type="spellStart"/>
      <w:r w:rsidRPr="0088459C">
        <w:rPr>
          <w:b/>
          <w:lang w:val="en-US"/>
        </w:rPr>
        <w:t>vul</w:t>
      </w:r>
      <w:proofErr w:type="spellEnd"/>
      <w:r w:rsidRPr="0088459C">
        <w:rPr>
          <w:b/>
          <w:lang w:val="en-US"/>
        </w:rPr>
        <w:t xml:space="preserve"> 1-4 file-3.zip</w:t>
      </w:r>
    </w:p>
    <w:p w14:paraId="74D3D980" w14:textId="48158518" w:rsidR="0018295B" w:rsidRDefault="000829A6" w:rsidP="00F72786">
      <w:pPr>
        <w:pStyle w:val="Visual"/>
        <w:rPr>
          <w:b/>
        </w:rPr>
      </w:pPr>
      <w:r>
        <w:rPr>
          <w:noProof/>
          <w:lang w:val="en-US" w:eastAsia="zh-CN"/>
        </w:rPr>
        <w:drawing>
          <wp:inline distT="0" distB="0" distL="0" distR="0" wp14:anchorId="0EC349C4" wp14:editId="5CF021E3">
            <wp:extent cx="5486400" cy="1319349"/>
            <wp:effectExtent l="0" t="0" r="0" b="0"/>
            <wp:docPr id="21" name="Picture 21" descr="Screen shot of the terminal window after issuing the command, fcrackzip -vul 1-4 file-3.zi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CAF9" w14:textId="5E5A7B6E" w:rsidR="00345D7C" w:rsidRPr="00724761" w:rsidRDefault="00345D7C" w:rsidP="00F72786">
      <w:pPr>
        <w:pStyle w:val="Visual"/>
        <w:rPr>
          <w:b/>
        </w:rPr>
      </w:pPr>
      <w:r w:rsidRPr="00345D7C">
        <w:rPr>
          <w:b/>
          <w:noProof/>
        </w:rPr>
        <w:lastRenderedPageBreak/>
        <w:drawing>
          <wp:inline distT="0" distB="0" distL="0" distR="0" wp14:anchorId="503E077F" wp14:editId="76B2797C">
            <wp:extent cx="6350000" cy="163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DF39" w14:textId="77777777" w:rsidR="00971CA3" w:rsidRDefault="004A1CD0" w:rsidP="00971CA3">
      <w:pPr>
        <w:pStyle w:val="BodyTextL50"/>
        <w:keepNext/>
      </w:pPr>
      <w:r>
        <w:t>Сколько времени требуется для раскрытия пароля?</w:t>
      </w:r>
    </w:p>
    <w:p w14:paraId="533EA9E3" w14:textId="00E183C4" w:rsidR="004A1CD0" w:rsidRDefault="004A1CD0" w:rsidP="00971CA3">
      <w:pPr>
        <w:pStyle w:val="BodyTextL50"/>
      </w:pPr>
      <w:r>
        <w:t>____________________________________________________________________________________</w:t>
      </w:r>
    </w:p>
    <w:p w14:paraId="74CFA24D" w14:textId="55848237" w:rsidR="00CE428B" w:rsidRPr="004A1CD0" w:rsidRDefault="00454899" w:rsidP="00971CA3">
      <w:pPr>
        <w:pStyle w:val="SubStepAlpha"/>
        <w:keepNext/>
      </w:pPr>
      <w:r>
        <w:t>Сколько времени требуется для взлома паролей из четырех символов? Повторите процедуру</w:t>
      </w:r>
      <w:r w:rsidR="00267F41" w:rsidRPr="0088459C">
        <w:t xml:space="preserve"> и</w:t>
      </w:r>
      <w:r w:rsidR="0088459C" w:rsidRPr="0088459C">
        <w:t> </w:t>
      </w:r>
      <w:r>
        <w:t xml:space="preserve">восстановите пароль файла </w:t>
      </w:r>
      <w:r w:rsidR="00CE428B" w:rsidRPr="00724761">
        <w:rPr>
          <w:b/>
        </w:rPr>
        <w:t>file-4.zip</w:t>
      </w:r>
      <w:r>
        <w:t>. Измерьте время, чтобы выяснить, как долго происходит раскрытие пароля</w:t>
      </w:r>
      <w:r w:rsidR="00267F41" w:rsidRPr="0088459C">
        <w:t xml:space="preserve"> с</w:t>
      </w:r>
      <w:r w:rsidR="0088459C" w:rsidRPr="0088459C">
        <w:t> </w:t>
      </w:r>
      <w:r>
        <w:t xml:space="preserve">помощью следующей команды </w:t>
      </w:r>
      <w:r w:rsidR="00CE428B" w:rsidRPr="00724761">
        <w:rPr>
          <w:b/>
        </w:rPr>
        <w:t>fcrackzip</w:t>
      </w:r>
      <w:r>
        <w:t>:</w:t>
      </w:r>
    </w:p>
    <w:p w14:paraId="5C924D3F" w14:textId="771C60C3" w:rsidR="00CE428B" w:rsidRPr="0088459C" w:rsidRDefault="00F72786" w:rsidP="00F72786">
      <w:pPr>
        <w:pStyle w:val="CMD"/>
        <w:rPr>
          <w:lang w:val="en-US"/>
        </w:rPr>
      </w:pPr>
      <w:r w:rsidRPr="0088459C">
        <w:rPr>
          <w:lang w:val="en-US"/>
        </w:rPr>
        <w:t>[</w:t>
      </w:r>
      <w:proofErr w:type="spellStart"/>
      <w:r w:rsidRPr="0088459C">
        <w:rPr>
          <w:lang w:val="en-US"/>
        </w:rPr>
        <w:t>analyst@secOps</w:t>
      </w:r>
      <w:proofErr w:type="spellEnd"/>
      <w:r w:rsidRPr="0088459C">
        <w:rPr>
          <w:lang w:val="en-US"/>
        </w:rPr>
        <w:t xml:space="preserve"> Zip-</w:t>
      </w:r>
      <w:proofErr w:type="gramStart"/>
      <w:r w:rsidRPr="0088459C">
        <w:rPr>
          <w:lang w:val="en-US"/>
        </w:rPr>
        <w:t>Files]$</w:t>
      </w:r>
      <w:proofErr w:type="gramEnd"/>
      <w:r w:rsidRPr="0088459C">
        <w:rPr>
          <w:lang w:val="en-US"/>
        </w:rPr>
        <w:t xml:space="preserve"> </w:t>
      </w:r>
      <w:proofErr w:type="spellStart"/>
      <w:r w:rsidRPr="0088459C">
        <w:rPr>
          <w:b/>
          <w:lang w:val="en-US"/>
        </w:rPr>
        <w:t>fcrackzip</w:t>
      </w:r>
      <w:proofErr w:type="spellEnd"/>
      <w:r w:rsidRPr="0088459C">
        <w:rPr>
          <w:b/>
          <w:lang w:val="en-US"/>
        </w:rPr>
        <w:t xml:space="preserve"> –</w:t>
      </w:r>
      <w:proofErr w:type="spellStart"/>
      <w:r w:rsidRPr="0088459C">
        <w:rPr>
          <w:b/>
          <w:lang w:val="en-US"/>
        </w:rPr>
        <w:t>vul</w:t>
      </w:r>
      <w:proofErr w:type="spellEnd"/>
      <w:r w:rsidRPr="0088459C">
        <w:rPr>
          <w:b/>
          <w:lang w:val="en-US"/>
        </w:rPr>
        <w:t xml:space="preserve"> 1-4 file-4.zip </w:t>
      </w:r>
    </w:p>
    <w:p w14:paraId="73AA4BAA" w14:textId="37EB8EE5" w:rsidR="00CE428B" w:rsidRDefault="000829A6" w:rsidP="00F72786">
      <w:pPr>
        <w:pStyle w:val="Visual"/>
        <w:rPr>
          <w:b/>
        </w:rPr>
      </w:pPr>
      <w:r>
        <w:rPr>
          <w:noProof/>
          <w:lang w:val="en-US" w:eastAsia="zh-CN"/>
        </w:rPr>
        <w:drawing>
          <wp:inline distT="0" distB="0" distL="0" distR="0" wp14:anchorId="08C30231" wp14:editId="2A730ED5">
            <wp:extent cx="5486400" cy="1319349"/>
            <wp:effectExtent l="0" t="0" r="0" b="0"/>
            <wp:docPr id="22" name="Picture 22" descr="Screen shot of the terminal window after issuing the command, fcrackzip -vul 1-4 file-4.zi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C2FA" w14:textId="57A20B23" w:rsidR="00345D7C" w:rsidRPr="00724761" w:rsidRDefault="00345D7C" w:rsidP="00F72786">
      <w:pPr>
        <w:pStyle w:val="Visual"/>
        <w:rPr>
          <w:b/>
        </w:rPr>
      </w:pPr>
      <w:r w:rsidRPr="00345D7C">
        <w:rPr>
          <w:b/>
          <w:noProof/>
        </w:rPr>
        <w:drawing>
          <wp:inline distT="0" distB="0" distL="0" distR="0" wp14:anchorId="7E922111" wp14:editId="470B83D5">
            <wp:extent cx="6261100" cy="1752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47B5" w14:textId="77777777" w:rsidR="00971CA3" w:rsidRDefault="004A1CD0" w:rsidP="00971CA3">
      <w:pPr>
        <w:pStyle w:val="BodyTextL50"/>
        <w:keepNext/>
      </w:pPr>
      <w:r>
        <w:t>Сколько времени требуется для раскрытия пароля?</w:t>
      </w:r>
    </w:p>
    <w:p w14:paraId="259BFE22" w14:textId="1C8A2E6D" w:rsidR="004A1CD0" w:rsidRPr="00F618E3" w:rsidRDefault="00F618E3" w:rsidP="00971CA3">
      <w:pPr>
        <w:pStyle w:val="BodyTextL50"/>
        <w:rPr>
          <w:color w:val="FF0000"/>
          <w:lang w:val="en-US"/>
        </w:rPr>
      </w:pPr>
      <w:r w:rsidRPr="00F618E3">
        <w:rPr>
          <w:color w:val="FF0000"/>
        </w:rPr>
        <w:t>0</w:t>
      </w:r>
      <w:r w:rsidRPr="00F618E3">
        <w:rPr>
          <w:color w:val="FF0000"/>
          <w:lang w:val="en-US"/>
        </w:rPr>
        <w:t>m2s</w:t>
      </w:r>
    </w:p>
    <w:p w14:paraId="27190A30" w14:textId="40F62583" w:rsidR="00CE428B" w:rsidRPr="004A1CD0" w:rsidRDefault="00454899" w:rsidP="00971CA3">
      <w:pPr>
        <w:pStyle w:val="SubStepAlpha"/>
        <w:keepNext/>
      </w:pPr>
      <w:r>
        <w:t>Сколько времени требуется для взлома паролей из пяти символов? Повторите процедуру</w:t>
      </w:r>
      <w:r w:rsidR="00267F41" w:rsidRPr="0088459C">
        <w:t xml:space="preserve"> и</w:t>
      </w:r>
      <w:r w:rsidR="0088459C" w:rsidRPr="0088459C">
        <w:t> </w:t>
      </w:r>
      <w:r>
        <w:t xml:space="preserve">восстановите пароль файла </w:t>
      </w:r>
      <w:r w:rsidR="00CE428B" w:rsidRPr="00724761">
        <w:rPr>
          <w:b/>
        </w:rPr>
        <w:t>file-5.zip</w:t>
      </w:r>
      <w:r>
        <w:t>. Длина пароля составляет</w:t>
      </w:r>
      <w:r w:rsidR="00267F41">
        <w:t xml:space="preserve"> 5 </w:t>
      </w:r>
      <w:r>
        <w:t xml:space="preserve">символов, поэтому необходимо назначить параметру команды </w:t>
      </w:r>
      <w:r w:rsidR="000829A6" w:rsidRPr="00727127">
        <w:rPr>
          <w:b/>
        </w:rPr>
        <w:t>-l</w:t>
      </w:r>
      <w:r>
        <w:t xml:space="preserve"> значение </w:t>
      </w:r>
      <w:r w:rsidR="000829A6" w:rsidRPr="00727127">
        <w:rPr>
          <w:b/>
        </w:rPr>
        <w:t>1-5</w:t>
      </w:r>
      <w:r>
        <w:t>. Еще раз узнаем, сколько времени займет обнаружение пароля</w:t>
      </w:r>
      <w:r w:rsidR="00267F41" w:rsidRPr="0088459C">
        <w:t xml:space="preserve"> с</w:t>
      </w:r>
      <w:r w:rsidR="0088459C" w:rsidRPr="0088459C">
        <w:t> </w:t>
      </w:r>
      <w:r>
        <w:t xml:space="preserve">помощью следующей команды </w:t>
      </w:r>
      <w:r w:rsidR="00CE428B" w:rsidRPr="00724761">
        <w:rPr>
          <w:b/>
        </w:rPr>
        <w:t>fcrackzip</w:t>
      </w:r>
      <w:r>
        <w:t>:</w:t>
      </w:r>
    </w:p>
    <w:p w14:paraId="06A89108" w14:textId="486F3F3F" w:rsidR="00CE428B" w:rsidRPr="0088459C" w:rsidRDefault="00F72786" w:rsidP="00F72786">
      <w:pPr>
        <w:pStyle w:val="CMD"/>
        <w:rPr>
          <w:lang w:val="en-US"/>
        </w:rPr>
      </w:pPr>
      <w:r w:rsidRPr="0088459C">
        <w:rPr>
          <w:lang w:val="en-US"/>
        </w:rPr>
        <w:t>[</w:t>
      </w:r>
      <w:proofErr w:type="spellStart"/>
      <w:r w:rsidRPr="0088459C">
        <w:rPr>
          <w:lang w:val="en-US"/>
        </w:rPr>
        <w:t>analyst@secOps</w:t>
      </w:r>
      <w:proofErr w:type="spellEnd"/>
      <w:r w:rsidRPr="0088459C">
        <w:rPr>
          <w:lang w:val="en-US"/>
        </w:rPr>
        <w:t xml:space="preserve"> Zip-</w:t>
      </w:r>
      <w:proofErr w:type="gramStart"/>
      <w:r w:rsidRPr="0088459C">
        <w:rPr>
          <w:lang w:val="en-US"/>
        </w:rPr>
        <w:t>Files]$</w:t>
      </w:r>
      <w:proofErr w:type="gramEnd"/>
      <w:r w:rsidRPr="0088459C">
        <w:rPr>
          <w:lang w:val="en-US"/>
        </w:rPr>
        <w:t xml:space="preserve"> </w:t>
      </w:r>
      <w:proofErr w:type="spellStart"/>
      <w:r w:rsidRPr="0088459C">
        <w:rPr>
          <w:b/>
          <w:lang w:val="en-US"/>
        </w:rPr>
        <w:t>fcrackzip</w:t>
      </w:r>
      <w:proofErr w:type="spellEnd"/>
      <w:r w:rsidRPr="0088459C">
        <w:rPr>
          <w:b/>
          <w:lang w:val="en-US"/>
        </w:rPr>
        <w:t xml:space="preserve"> –</w:t>
      </w:r>
      <w:proofErr w:type="spellStart"/>
      <w:r w:rsidRPr="0088459C">
        <w:rPr>
          <w:b/>
          <w:lang w:val="en-US"/>
        </w:rPr>
        <w:t>vul</w:t>
      </w:r>
      <w:proofErr w:type="spellEnd"/>
      <w:r w:rsidRPr="0088459C">
        <w:rPr>
          <w:b/>
          <w:lang w:val="en-US"/>
        </w:rPr>
        <w:t xml:space="preserve"> 1-5 file-5.zip</w:t>
      </w:r>
    </w:p>
    <w:p w14:paraId="0BD09F39" w14:textId="1FCD698F" w:rsidR="00CE428B" w:rsidRDefault="000829A6" w:rsidP="00724761">
      <w:pPr>
        <w:pStyle w:val="SubStepAlpha"/>
        <w:numPr>
          <w:ilvl w:val="0"/>
          <w:numId w:val="0"/>
        </w:numPr>
        <w:jc w:val="center"/>
        <w:rPr>
          <w:lang w:val="en-US"/>
        </w:rPr>
      </w:pPr>
      <w:r w:rsidRPr="0088459C">
        <w:rPr>
          <w:lang w:val="en-US"/>
        </w:rPr>
        <w:lastRenderedPageBreak/>
        <w:t xml:space="preserve"> </w:t>
      </w:r>
      <w:r>
        <w:rPr>
          <w:noProof/>
          <w:lang w:val="en-US" w:eastAsia="zh-CN"/>
        </w:rPr>
        <w:drawing>
          <wp:inline distT="0" distB="0" distL="0" distR="0" wp14:anchorId="3E0E13D1" wp14:editId="144BE7A5">
            <wp:extent cx="5486400" cy="1319349"/>
            <wp:effectExtent l="0" t="0" r="0" b="0"/>
            <wp:docPr id="23" name="Picture 23" descr="Screen shot of the terminal window after issuing the command, fcrackzip -vul 1-5 file-5.zi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4AFF" w14:textId="09527A66" w:rsidR="00345D7C" w:rsidRPr="00724761" w:rsidRDefault="00345D7C" w:rsidP="00724761">
      <w:pPr>
        <w:pStyle w:val="SubStepAlpha"/>
        <w:numPr>
          <w:ilvl w:val="0"/>
          <w:numId w:val="0"/>
        </w:numPr>
        <w:jc w:val="center"/>
        <w:rPr>
          <w:b/>
        </w:rPr>
      </w:pPr>
      <w:r w:rsidRPr="00345D7C">
        <w:rPr>
          <w:b/>
          <w:noProof/>
        </w:rPr>
        <w:drawing>
          <wp:inline distT="0" distB="0" distL="0" distR="0" wp14:anchorId="3C2E4E75" wp14:editId="5784A935">
            <wp:extent cx="6146800" cy="1739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2657" w14:textId="77777777" w:rsidR="00971CA3" w:rsidRDefault="004A1CD0" w:rsidP="00F231FD">
      <w:pPr>
        <w:pStyle w:val="BodyTextL50"/>
        <w:keepNext/>
      </w:pPr>
      <w:r>
        <w:t>Сколько времени требуется для раскрытия пароля?</w:t>
      </w:r>
    </w:p>
    <w:p w14:paraId="4D85F4E6" w14:textId="670DECCE" w:rsidR="004A1CD0" w:rsidRPr="00F618E3" w:rsidRDefault="00345D7C" w:rsidP="00F231FD">
      <w:pPr>
        <w:pStyle w:val="BodyTextL50"/>
        <w:rPr>
          <w:color w:val="FF0000"/>
          <w:lang w:val="en-US"/>
        </w:rPr>
      </w:pPr>
      <w:r w:rsidRPr="00F618E3">
        <w:rPr>
          <w:color w:val="FF0000"/>
        </w:rPr>
        <w:t>2</w:t>
      </w:r>
      <w:r w:rsidRPr="00F618E3">
        <w:rPr>
          <w:color w:val="FF0000"/>
          <w:lang w:val="en-US"/>
        </w:rPr>
        <w:t>m 1s</w:t>
      </w:r>
    </w:p>
    <w:p w14:paraId="04B80E1A" w14:textId="1F46F80C" w:rsidR="005C44AF" w:rsidRPr="00724761" w:rsidRDefault="005C44AF" w:rsidP="00F231FD">
      <w:pPr>
        <w:pStyle w:val="SubStepAlpha"/>
      </w:pPr>
      <w:r>
        <w:t>Восстановите 6-символьный пароль</w:t>
      </w:r>
      <w:r w:rsidR="00267F41" w:rsidRPr="0088459C">
        <w:t xml:space="preserve"> с</w:t>
      </w:r>
      <w:r w:rsidR="0088459C" w:rsidRPr="0088459C">
        <w:t> </w:t>
      </w:r>
      <w:r>
        <w:t>помощью команды fcrackzip</w:t>
      </w:r>
    </w:p>
    <w:p w14:paraId="2E0AF6E3" w14:textId="0A82F38E" w:rsidR="00483A6E" w:rsidRPr="00724761" w:rsidRDefault="00983C5F" w:rsidP="00CE428B">
      <w:pPr>
        <w:pStyle w:val="BodyTextL25"/>
        <w:ind w:left="720"/>
      </w:pPr>
      <w:r>
        <w:t>Похоже, для раскрытия более длинных паролей требуется больше времени, поэтому они оказываются более безопасными. Однако 6-символьный пароль не отпугнет киберпреступника.</w:t>
      </w:r>
    </w:p>
    <w:p w14:paraId="28659056" w14:textId="14496554" w:rsidR="00F231FD" w:rsidRDefault="00983C5F" w:rsidP="00F231FD">
      <w:pPr>
        <w:pStyle w:val="BodyTextL50"/>
        <w:keepNext/>
      </w:pPr>
      <w:r>
        <w:t>Как вы считаете, сколько времени потребуется для раскрытия 6-символьного пароля</w:t>
      </w:r>
      <w:r w:rsidR="00267F41" w:rsidRPr="0088459C">
        <w:t xml:space="preserve"> с</w:t>
      </w:r>
      <w:r w:rsidR="0088459C" w:rsidRPr="0088459C">
        <w:t> </w:t>
      </w:r>
      <w:r>
        <w:t>помощью fcrackzip?</w:t>
      </w:r>
    </w:p>
    <w:p w14:paraId="3822C7A2" w14:textId="79C2F239" w:rsidR="00983C5F" w:rsidRPr="00F618E3" w:rsidRDefault="00F618E3" w:rsidP="00F231FD">
      <w:pPr>
        <w:pStyle w:val="BodyTextL50"/>
        <w:rPr>
          <w:color w:val="FF0000"/>
        </w:rPr>
      </w:pPr>
      <w:r w:rsidRPr="00F618E3">
        <w:rPr>
          <w:color w:val="FF0000"/>
        </w:rPr>
        <w:t>Много</w:t>
      </w:r>
    </w:p>
    <w:p w14:paraId="75330133" w14:textId="1E6E024A" w:rsidR="00E12CC4" w:rsidRPr="00724761" w:rsidRDefault="00983C5F" w:rsidP="00F72786">
      <w:pPr>
        <w:pStyle w:val="BodyTextL50"/>
      </w:pPr>
      <w:r>
        <w:t>Для того чтобы ответить на этот вопрос, создайте файл</w:t>
      </w:r>
      <w:r w:rsidR="00267F41" w:rsidRPr="0088459C">
        <w:t xml:space="preserve"> с</w:t>
      </w:r>
      <w:r w:rsidR="0088459C" w:rsidRPr="0088459C">
        <w:t> </w:t>
      </w:r>
      <w:r>
        <w:t xml:space="preserve">именем </w:t>
      </w:r>
      <w:r>
        <w:rPr>
          <w:b/>
        </w:rPr>
        <w:t>file-6.zip</w:t>
      </w:r>
      <w:r w:rsidR="00267F41" w:rsidRPr="0088459C">
        <w:t xml:space="preserve"> с</w:t>
      </w:r>
      <w:r w:rsidR="0088459C" w:rsidRPr="0088459C">
        <w:t> </w:t>
      </w:r>
      <w:r>
        <w:t>использованием 6-символьного пароля по своему выбору.</w:t>
      </w:r>
      <w:r w:rsidR="00267F41" w:rsidRPr="0088459C">
        <w:t xml:space="preserve"> В</w:t>
      </w:r>
      <w:r w:rsidR="0088459C" w:rsidRPr="0088459C">
        <w:t> </w:t>
      </w:r>
      <w:r>
        <w:t>нашем примере использован</w:t>
      </w:r>
      <w:r w:rsidR="00483A6E" w:rsidRPr="00983C5F">
        <w:rPr>
          <w:b/>
        </w:rPr>
        <w:t xml:space="preserve"> JarJar</w:t>
      </w:r>
      <w:r>
        <w:t>.</w:t>
      </w:r>
    </w:p>
    <w:p w14:paraId="6177F35F" w14:textId="6EDA3A76" w:rsidR="007F1596" w:rsidRPr="009F1410" w:rsidRDefault="00F72786" w:rsidP="00F72786">
      <w:pPr>
        <w:pStyle w:val="CMD"/>
        <w:rPr>
          <w:rFonts w:cs="Courier New"/>
          <w:b/>
        </w:rPr>
      </w:pPr>
      <w:r>
        <w:t xml:space="preserve">[analyst@secOps Zip-Files]$ </w:t>
      </w:r>
      <w:r>
        <w:rPr>
          <w:b/>
        </w:rPr>
        <w:t>zip –e file-6.zip sample*</w:t>
      </w:r>
    </w:p>
    <w:p w14:paraId="6D74A405" w14:textId="1404D590" w:rsidR="00483A6E" w:rsidRPr="00983C5F" w:rsidRDefault="00483A6E" w:rsidP="00483A6E">
      <w:pPr>
        <w:pStyle w:val="SubStepAlpha"/>
      </w:pPr>
      <w:r>
        <w:t xml:space="preserve">Повторите процедуру, чтобы восстановить пароль файла </w:t>
      </w:r>
      <w:r w:rsidRPr="00724761">
        <w:rPr>
          <w:b/>
        </w:rPr>
        <w:t>file-6.zip</w:t>
      </w:r>
      <w:r w:rsidR="00267F41" w:rsidRPr="0088459C">
        <w:t xml:space="preserve"> с</w:t>
      </w:r>
      <w:r w:rsidR="0088459C" w:rsidRPr="0088459C">
        <w:t> </w:t>
      </w:r>
      <w:r>
        <w:t xml:space="preserve">использованием следующей команды </w:t>
      </w:r>
      <w:r w:rsidRPr="00724761">
        <w:rPr>
          <w:b/>
        </w:rPr>
        <w:t>fcrackzip</w:t>
      </w:r>
      <w:r>
        <w:t>:</w:t>
      </w:r>
    </w:p>
    <w:p w14:paraId="51C07C4C" w14:textId="3C564D73" w:rsidR="007F1596" w:rsidRDefault="00F72786" w:rsidP="00F72786">
      <w:pPr>
        <w:pStyle w:val="CMD"/>
        <w:rPr>
          <w:b/>
          <w:lang w:val="en-US"/>
        </w:rPr>
      </w:pPr>
      <w:r w:rsidRPr="0088459C">
        <w:rPr>
          <w:lang w:val="en-US"/>
        </w:rPr>
        <w:t>[</w:t>
      </w:r>
      <w:proofErr w:type="spellStart"/>
      <w:r w:rsidRPr="0088459C">
        <w:rPr>
          <w:lang w:val="en-US"/>
        </w:rPr>
        <w:t>analyst@secOps</w:t>
      </w:r>
      <w:proofErr w:type="spellEnd"/>
      <w:r w:rsidRPr="0088459C">
        <w:rPr>
          <w:lang w:val="en-US"/>
        </w:rPr>
        <w:t xml:space="preserve"> Zip-</w:t>
      </w:r>
      <w:proofErr w:type="gramStart"/>
      <w:r w:rsidRPr="0088459C">
        <w:rPr>
          <w:lang w:val="en-US"/>
        </w:rPr>
        <w:t>Files]$</w:t>
      </w:r>
      <w:proofErr w:type="gramEnd"/>
      <w:r w:rsidRPr="0088459C">
        <w:rPr>
          <w:lang w:val="en-US"/>
        </w:rPr>
        <w:t xml:space="preserve"> </w:t>
      </w:r>
      <w:proofErr w:type="spellStart"/>
      <w:r w:rsidRPr="0088459C">
        <w:rPr>
          <w:b/>
          <w:lang w:val="en-US"/>
        </w:rPr>
        <w:t>fcrackzip</w:t>
      </w:r>
      <w:proofErr w:type="spellEnd"/>
      <w:r w:rsidRPr="0088459C">
        <w:rPr>
          <w:b/>
          <w:lang w:val="en-US"/>
        </w:rPr>
        <w:t xml:space="preserve"> –</w:t>
      </w:r>
      <w:proofErr w:type="spellStart"/>
      <w:r w:rsidRPr="0088459C">
        <w:rPr>
          <w:b/>
          <w:lang w:val="en-US"/>
        </w:rPr>
        <w:t>vul</w:t>
      </w:r>
      <w:proofErr w:type="spellEnd"/>
      <w:r w:rsidRPr="0088459C">
        <w:rPr>
          <w:b/>
          <w:lang w:val="en-US"/>
        </w:rPr>
        <w:t xml:space="preserve"> 1-6 file-6.zip</w:t>
      </w:r>
    </w:p>
    <w:p w14:paraId="55E5FD4F" w14:textId="18422630" w:rsidR="00263D72" w:rsidRPr="0088459C" w:rsidRDefault="00263D72" w:rsidP="00F72786">
      <w:pPr>
        <w:pStyle w:val="CMD"/>
        <w:rPr>
          <w:lang w:val="en-US"/>
        </w:rPr>
      </w:pPr>
      <w:r w:rsidRPr="00263D72">
        <w:rPr>
          <w:noProof/>
          <w:lang w:val="en-US"/>
        </w:rPr>
        <w:lastRenderedPageBreak/>
        <w:drawing>
          <wp:inline distT="0" distB="0" distL="0" distR="0" wp14:anchorId="3CBFB6F6" wp14:editId="01FEF3AB">
            <wp:extent cx="6400800" cy="24733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2D3F" w14:textId="43460742" w:rsidR="00F231FD" w:rsidRDefault="00983C5F" w:rsidP="00F231FD">
      <w:pPr>
        <w:pStyle w:val="BodyTextL50"/>
        <w:keepNext/>
      </w:pPr>
      <w:r>
        <w:t>Сколько времени требуется для раскрытия пароля</w:t>
      </w:r>
      <w:r w:rsidR="00267F41" w:rsidRPr="0088459C">
        <w:t xml:space="preserve"> с</w:t>
      </w:r>
      <w:r w:rsidR="0088459C" w:rsidRPr="0088459C">
        <w:t> </w:t>
      </w:r>
      <w:r>
        <w:t>помощью fcrackzip?</w:t>
      </w:r>
    </w:p>
    <w:p w14:paraId="600793A4" w14:textId="243A5D86" w:rsidR="00983C5F" w:rsidRPr="00F618E3" w:rsidRDefault="00263D72" w:rsidP="00F231FD">
      <w:pPr>
        <w:pStyle w:val="BodyTextL50"/>
        <w:rPr>
          <w:color w:val="FF0000"/>
        </w:rPr>
      </w:pPr>
      <w:r w:rsidRPr="00F618E3">
        <w:rPr>
          <w:color w:val="FF0000"/>
        </w:rPr>
        <w:t>12</w:t>
      </w:r>
      <w:r w:rsidRPr="00F618E3">
        <w:rPr>
          <w:color w:val="FF0000"/>
          <w:lang w:val="en-US"/>
        </w:rPr>
        <w:t>m</w:t>
      </w:r>
      <w:r w:rsidRPr="00F618E3">
        <w:rPr>
          <w:color w:val="FF0000"/>
        </w:rPr>
        <w:t xml:space="preserve"> 3</w:t>
      </w:r>
      <w:r w:rsidRPr="00F618E3">
        <w:rPr>
          <w:color w:val="FF0000"/>
          <w:lang w:val="en-US"/>
        </w:rPr>
        <w:t>sec</w:t>
      </w:r>
    </w:p>
    <w:p w14:paraId="7DE152FF" w14:textId="11EAFCDC" w:rsidR="00E12CC4" w:rsidRDefault="00483A6E" w:rsidP="005C44AF">
      <w:pPr>
        <w:pStyle w:val="BodyTextL25"/>
        <w:ind w:left="720"/>
      </w:pPr>
      <w:r>
        <w:t>Простая истина заключается</w:t>
      </w:r>
      <w:r w:rsidR="00267F41" w:rsidRPr="0088459C">
        <w:t xml:space="preserve"> в</w:t>
      </w:r>
      <w:r w:rsidR="0088459C" w:rsidRPr="0088459C">
        <w:t> </w:t>
      </w:r>
      <w:r>
        <w:t>том, что более длинные пароли более надежны, так как требуется больше времени, чтобы их раскрыть.</w:t>
      </w:r>
    </w:p>
    <w:p w14:paraId="7AD13586" w14:textId="77777777" w:rsidR="00F231FD" w:rsidRDefault="005C44AF" w:rsidP="00F231FD">
      <w:pPr>
        <w:pStyle w:val="BodyTextL50"/>
        <w:keepNext/>
      </w:pPr>
      <w:r>
        <w:t>Какую длину вы рекомендуете для надежного пароля?</w:t>
      </w:r>
    </w:p>
    <w:p w14:paraId="49C19AF2" w14:textId="1B1CF74E" w:rsidR="005C44AF" w:rsidRPr="00090B7F" w:rsidRDefault="00090B7F" w:rsidP="00F231FD">
      <w:pPr>
        <w:pStyle w:val="BodyTextL50"/>
        <w:rPr>
          <w:color w:val="FF0000"/>
        </w:rPr>
      </w:pPr>
      <w:r w:rsidRPr="00090B7F">
        <w:rPr>
          <w:color w:val="FF0000"/>
        </w:rPr>
        <w:t>От 8ми символов в длину (с использованием заглавных и прописных букв, цифр, спец. символов)</w:t>
      </w:r>
    </w:p>
    <w:sectPr w:rsidR="005C44AF" w:rsidRPr="00090B7F" w:rsidSect="008C4307">
      <w:headerReference w:type="default" r:id="rId24"/>
      <w:footerReference w:type="default" r:id="rId25"/>
      <w:footerReference w:type="first" r:id="rId2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FFF19" w14:textId="77777777" w:rsidR="0075673B" w:rsidRDefault="0075673B" w:rsidP="00E0675D">
      <w:pPr>
        <w:spacing w:after="0" w:line="240" w:lineRule="auto"/>
      </w:pPr>
      <w:r>
        <w:separator/>
      </w:r>
    </w:p>
    <w:p w14:paraId="282A5DB7" w14:textId="77777777" w:rsidR="0075673B" w:rsidRDefault="0075673B"/>
  </w:endnote>
  <w:endnote w:type="continuationSeparator" w:id="0">
    <w:p w14:paraId="2461219A" w14:textId="77777777" w:rsidR="0075673B" w:rsidRDefault="0075673B" w:rsidP="00E0675D">
      <w:pPr>
        <w:spacing w:after="0" w:line="240" w:lineRule="auto"/>
      </w:pPr>
      <w:r>
        <w:continuationSeparator/>
      </w:r>
    </w:p>
    <w:p w14:paraId="3D52E697" w14:textId="77777777" w:rsidR="0075673B" w:rsidRDefault="007567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77E28" w14:textId="7D6DDAC9" w:rsidR="005C44AF" w:rsidRPr="00B272D6" w:rsidRDefault="00B272D6" w:rsidP="00B272D6">
    <w:pPr>
      <w:pStyle w:val="a5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Cisco и/или ее дочерние компании. Все права защищены. </w:t>
    </w:r>
    <w:r w:rsidR="0088459C">
      <w:rPr>
        <w:rFonts w:eastAsiaTheme="minorEastAsia" w:hint="eastAsia"/>
        <w:lang w:eastAsia="zh-CN"/>
      </w:rPr>
      <w:br/>
    </w:r>
    <w:r>
      <w:t xml:space="preserve">Конфиденциальная информация корпорации Cisco </w:t>
    </w:r>
    <w:r>
      <w:tab/>
      <w:t xml:space="preserve">Стр.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8459C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8459C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8628" w14:textId="16A97157" w:rsidR="005C44AF" w:rsidRPr="00B272D6" w:rsidRDefault="00B272D6" w:rsidP="00B272D6">
    <w:pPr>
      <w:pStyle w:val="a5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Cisco и/или ее дочерние компании. Все права защищены. </w:t>
    </w:r>
    <w:r w:rsidR="0088459C">
      <w:rPr>
        <w:rFonts w:eastAsiaTheme="minorEastAsia" w:hint="eastAsia"/>
        <w:lang w:eastAsia="zh-CN"/>
      </w:rPr>
      <w:br/>
    </w:r>
    <w:r>
      <w:t xml:space="preserve">Конфиденциальная информация корпорации Cisco </w:t>
    </w:r>
    <w:r>
      <w:tab/>
      <w:t xml:space="preserve">Стр.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8459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8459C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252E0" w14:textId="77777777" w:rsidR="0075673B" w:rsidRDefault="0075673B" w:rsidP="00E0675D">
      <w:pPr>
        <w:spacing w:after="0" w:line="240" w:lineRule="auto"/>
      </w:pPr>
      <w:r>
        <w:separator/>
      </w:r>
    </w:p>
    <w:p w14:paraId="0EA24C98" w14:textId="77777777" w:rsidR="0075673B" w:rsidRDefault="0075673B"/>
  </w:footnote>
  <w:footnote w:type="continuationSeparator" w:id="0">
    <w:p w14:paraId="4156DDD1" w14:textId="77777777" w:rsidR="0075673B" w:rsidRDefault="0075673B" w:rsidP="00E0675D">
      <w:pPr>
        <w:spacing w:after="0" w:line="240" w:lineRule="auto"/>
      </w:pPr>
      <w:r>
        <w:continuationSeparator/>
      </w:r>
    </w:p>
    <w:p w14:paraId="3C8866D4" w14:textId="77777777" w:rsidR="0075673B" w:rsidRDefault="007567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D82D" w14:textId="5A9EB434" w:rsidR="005C44AF" w:rsidRDefault="005C44AF" w:rsidP="00127112">
    <w:pPr>
      <w:pStyle w:val="PageHead"/>
    </w:pPr>
    <w:r>
      <w:t>Лабораторная работа. Шифрование</w:t>
    </w:r>
    <w:r w:rsidR="00267F41">
      <w:t xml:space="preserve"> и </w:t>
    </w:r>
    <w:r>
      <w:t>расшифровка данных</w:t>
    </w:r>
    <w:r w:rsidR="00267F41">
      <w:t xml:space="preserve"> с </w:t>
    </w:r>
    <w:r>
      <w:t>помощью хакерских инструментов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420"/>
    <w:multiLevelType w:val="hybridMultilevel"/>
    <w:tmpl w:val="5E7C1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07BEB"/>
    <w:multiLevelType w:val="hybridMultilevel"/>
    <w:tmpl w:val="86B8AC5C"/>
    <w:lvl w:ilvl="0" w:tplc="C6EAA2E0">
      <w:start w:val="1"/>
      <w:numFmt w:val="bullet"/>
      <w:pStyle w:val="Bulletlevel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B6C67F04"/>
    <w:styleLink w:val="PartStepSubStepList"/>
    <w:lvl w:ilvl="0">
      <w:start w:val="1"/>
      <w:numFmt w:val="decimal"/>
      <w:suff w:val="space"/>
      <w:lvlText w:val="Част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дача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BD8AECF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51E0329C"/>
    <w:multiLevelType w:val="hybridMultilevel"/>
    <w:tmpl w:val="8F205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4F25AD"/>
    <w:multiLevelType w:val="multilevel"/>
    <w:tmpl w:val="F48C3374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num w:numId="1" w16cid:durableId="2112967722">
    <w:abstractNumId w:val="4"/>
  </w:num>
  <w:num w:numId="2" w16cid:durableId="2003195222">
    <w:abstractNumId w:val="3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9351832">
    <w:abstractNumId w:val="2"/>
  </w:num>
  <w:num w:numId="4" w16cid:durableId="1869371362">
    <w:abstractNumId w:val="3"/>
  </w:num>
  <w:num w:numId="5" w16cid:durableId="1307974602">
    <w:abstractNumId w:val="1"/>
  </w:num>
  <w:num w:numId="6" w16cid:durableId="246964225">
    <w:abstractNumId w:val="5"/>
  </w:num>
  <w:num w:numId="7" w16cid:durableId="1981380209">
    <w:abstractNumId w:val="0"/>
  </w:num>
  <w:num w:numId="8" w16cid:durableId="524631833">
    <w:abstractNumId w:val="3"/>
    <w:lvlOverride w:ilvl="0">
      <w:startOverride w:val="1"/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63826209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MzU1MDWzNDIzNDNW0lEKTi0uzszPAykwqwUAw/x3FSwAAAA="/>
    <w:docVar w:name="__grammarly61__i" w:val="H4sIAAAAAAAEAKtWckksSQxILCpxzi/NK1GyMqwFAAEhoTITAAAA"/>
    <w:docVar w:name="__grammarly61_1" w:val="H4sIAAAAAAAEAKtWcslPLs1NzSvxTFGyUjIyMjI0SjW11DW2TLHUNTFLNdNNTDIx0DU0tUgySTRINU02sVDSUQpOLS7OzM8DaTGsBQDTCo1LQwAAAA=="/>
  </w:docVars>
  <w:rsids>
    <w:rsidRoot w:val="0058571B"/>
    <w:rsid w:val="000005C2"/>
    <w:rsid w:val="00000CF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71CD"/>
    <w:rsid w:val="00030B53"/>
    <w:rsid w:val="00041AF6"/>
    <w:rsid w:val="00044E62"/>
    <w:rsid w:val="000474AF"/>
    <w:rsid w:val="00050BA4"/>
    <w:rsid w:val="00050E29"/>
    <w:rsid w:val="00051738"/>
    <w:rsid w:val="00052548"/>
    <w:rsid w:val="00060696"/>
    <w:rsid w:val="00061CD5"/>
    <w:rsid w:val="00064B45"/>
    <w:rsid w:val="00066912"/>
    <w:rsid w:val="00067A67"/>
    <w:rsid w:val="000754A6"/>
    <w:rsid w:val="000769CF"/>
    <w:rsid w:val="00080186"/>
    <w:rsid w:val="000815D8"/>
    <w:rsid w:val="000829A6"/>
    <w:rsid w:val="00084C99"/>
    <w:rsid w:val="00085CC6"/>
    <w:rsid w:val="00090B7F"/>
    <w:rsid w:val="00090C07"/>
    <w:rsid w:val="0009147A"/>
    <w:rsid w:val="00091E8D"/>
    <w:rsid w:val="0009378D"/>
    <w:rsid w:val="00097163"/>
    <w:rsid w:val="000A22C8"/>
    <w:rsid w:val="000A428F"/>
    <w:rsid w:val="000A7C8B"/>
    <w:rsid w:val="000B20AE"/>
    <w:rsid w:val="000B2344"/>
    <w:rsid w:val="000B72A4"/>
    <w:rsid w:val="000B7DE5"/>
    <w:rsid w:val="000C2118"/>
    <w:rsid w:val="000C6E6E"/>
    <w:rsid w:val="000D55B4"/>
    <w:rsid w:val="000E65F0"/>
    <w:rsid w:val="000E7BDF"/>
    <w:rsid w:val="000F072C"/>
    <w:rsid w:val="000F6743"/>
    <w:rsid w:val="001006C2"/>
    <w:rsid w:val="00101BE8"/>
    <w:rsid w:val="00106389"/>
    <w:rsid w:val="00107066"/>
    <w:rsid w:val="00107B2B"/>
    <w:rsid w:val="0011085F"/>
    <w:rsid w:val="00112AC5"/>
    <w:rsid w:val="001133DD"/>
    <w:rsid w:val="00115EC3"/>
    <w:rsid w:val="00117778"/>
    <w:rsid w:val="00120C6F"/>
    <w:rsid w:val="00120CBE"/>
    <w:rsid w:val="0012142A"/>
    <w:rsid w:val="00121BAE"/>
    <w:rsid w:val="00122FF9"/>
    <w:rsid w:val="001261C4"/>
    <w:rsid w:val="00127112"/>
    <w:rsid w:val="00130FCF"/>
    <w:rsid w:val="001314FB"/>
    <w:rsid w:val="001366EC"/>
    <w:rsid w:val="0014219C"/>
    <w:rsid w:val="001425ED"/>
    <w:rsid w:val="00143450"/>
    <w:rsid w:val="00144997"/>
    <w:rsid w:val="001523C0"/>
    <w:rsid w:val="001535FE"/>
    <w:rsid w:val="00153A23"/>
    <w:rsid w:val="001541F2"/>
    <w:rsid w:val="00154E3A"/>
    <w:rsid w:val="00157902"/>
    <w:rsid w:val="00162EEA"/>
    <w:rsid w:val="00163164"/>
    <w:rsid w:val="00164274"/>
    <w:rsid w:val="00166253"/>
    <w:rsid w:val="001704B7"/>
    <w:rsid w:val="001710C0"/>
    <w:rsid w:val="00172AFB"/>
    <w:rsid w:val="001732CF"/>
    <w:rsid w:val="001772B8"/>
    <w:rsid w:val="00180FBF"/>
    <w:rsid w:val="00181B3F"/>
    <w:rsid w:val="0018295B"/>
    <w:rsid w:val="00182CF4"/>
    <w:rsid w:val="00186CE1"/>
    <w:rsid w:val="00187D41"/>
    <w:rsid w:val="00191F00"/>
    <w:rsid w:val="00192F12"/>
    <w:rsid w:val="00193831"/>
    <w:rsid w:val="00193F14"/>
    <w:rsid w:val="001941BE"/>
    <w:rsid w:val="00194671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5C55"/>
    <w:rsid w:val="001C7C3B"/>
    <w:rsid w:val="001D5B6F"/>
    <w:rsid w:val="001E0AB8"/>
    <w:rsid w:val="001E38E0"/>
    <w:rsid w:val="001E3EDE"/>
    <w:rsid w:val="001E40DB"/>
    <w:rsid w:val="001E4E72"/>
    <w:rsid w:val="001E62B3"/>
    <w:rsid w:val="001F0171"/>
    <w:rsid w:val="001F0D77"/>
    <w:rsid w:val="001F7DD8"/>
    <w:rsid w:val="00201928"/>
    <w:rsid w:val="00203E26"/>
    <w:rsid w:val="0020449C"/>
    <w:rsid w:val="00207B83"/>
    <w:rsid w:val="002113B8"/>
    <w:rsid w:val="002127DA"/>
    <w:rsid w:val="00215342"/>
    <w:rsid w:val="00215665"/>
    <w:rsid w:val="002163BB"/>
    <w:rsid w:val="0021792C"/>
    <w:rsid w:val="002240AB"/>
    <w:rsid w:val="00225E27"/>
    <w:rsid w:val="00225E37"/>
    <w:rsid w:val="00227D8C"/>
    <w:rsid w:val="00231DCA"/>
    <w:rsid w:val="00231E63"/>
    <w:rsid w:val="002416D6"/>
    <w:rsid w:val="00242E3A"/>
    <w:rsid w:val="002506CF"/>
    <w:rsid w:val="00250E76"/>
    <w:rsid w:val="0025107F"/>
    <w:rsid w:val="00260CD4"/>
    <w:rsid w:val="002639D8"/>
    <w:rsid w:val="00263D72"/>
    <w:rsid w:val="00265F77"/>
    <w:rsid w:val="00266C83"/>
    <w:rsid w:val="002676D9"/>
    <w:rsid w:val="00267F41"/>
    <w:rsid w:val="002768DC"/>
    <w:rsid w:val="00276EF9"/>
    <w:rsid w:val="002826CD"/>
    <w:rsid w:val="00294C8F"/>
    <w:rsid w:val="002A5B4C"/>
    <w:rsid w:val="002A6C56"/>
    <w:rsid w:val="002B37A9"/>
    <w:rsid w:val="002C090C"/>
    <w:rsid w:val="002C1243"/>
    <w:rsid w:val="002C1815"/>
    <w:rsid w:val="002C1E4F"/>
    <w:rsid w:val="002C475E"/>
    <w:rsid w:val="002C6AD6"/>
    <w:rsid w:val="002D15FD"/>
    <w:rsid w:val="002D6C2A"/>
    <w:rsid w:val="002D7A86"/>
    <w:rsid w:val="002F45FF"/>
    <w:rsid w:val="002F62A0"/>
    <w:rsid w:val="002F6D17"/>
    <w:rsid w:val="002F7A08"/>
    <w:rsid w:val="00302887"/>
    <w:rsid w:val="003056EB"/>
    <w:rsid w:val="0030683B"/>
    <w:rsid w:val="003068B7"/>
    <w:rsid w:val="003071FF"/>
    <w:rsid w:val="00310652"/>
    <w:rsid w:val="00311AE0"/>
    <w:rsid w:val="00312AD2"/>
    <w:rsid w:val="0031371D"/>
    <w:rsid w:val="003170EC"/>
    <w:rsid w:val="0031789F"/>
    <w:rsid w:val="00320788"/>
    <w:rsid w:val="003233A3"/>
    <w:rsid w:val="0034455D"/>
    <w:rsid w:val="00345D7C"/>
    <w:rsid w:val="0034604B"/>
    <w:rsid w:val="00346D17"/>
    <w:rsid w:val="00347972"/>
    <w:rsid w:val="00350882"/>
    <w:rsid w:val="00352A3F"/>
    <w:rsid w:val="00352BE9"/>
    <w:rsid w:val="00353270"/>
    <w:rsid w:val="0035469B"/>
    <w:rsid w:val="0035566F"/>
    <w:rsid w:val="003559CC"/>
    <w:rsid w:val="003569D7"/>
    <w:rsid w:val="003608AC"/>
    <w:rsid w:val="00361007"/>
    <w:rsid w:val="00362973"/>
    <w:rsid w:val="00363A23"/>
    <w:rsid w:val="00363BB6"/>
    <w:rsid w:val="0036465A"/>
    <w:rsid w:val="00366B8F"/>
    <w:rsid w:val="00367406"/>
    <w:rsid w:val="00367926"/>
    <w:rsid w:val="00375793"/>
    <w:rsid w:val="00382C69"/>
    <w:rsid w:val="00390C38"/>
    <w:rsid w:val="00390F8A"/>
    <w:rsid w:val="00392748"/>
    <w:rsid w:val="00392C65"/>
    <w:rsid w:val="00392ED5"/>
    <w:rsid w:val="003A1638"/>
    <w:rsid w:val="003A19DC"/>
    <w:rsid w:val="003A1B45"/>
    <w:rsid w:val="003A220C"/>
    <w:rsid w:val="003A2913"/>
    <w:rsid w:val="003B1C85"/>
    <w:rsid w:val="003B46FC"/>
    <w:rsid w:val="003B4BBE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094F"/>
    <w:rsid w:val="003E4D1C"/>
    <w:rsid w:val="003E5BE5"/>
    <w:rsid w:val="003E7AA3"/>
    <w:rsid w:val="003F0F60"/>
    <w:rsid w:val="003F18D1"/>
    <w:rsid w:val="003F20EC"/>
    <w:rsid w:val="003F4F0E"/>
    <w:rsid w:val="003F6096"/>
    <w:rsid w:val="003F6E06"/>
    <w:rsid w:val="003F7CC1"/>
    <w:rsid w:val="00403C7A"/>
    <w:rsid w:val="004057A6"/>
    <w:rsid w:val="00406554"/>
    <w:rsid w:val="004069AF"/>
    <w:rsid w:val="004131B0"/>
    <w:rsid w:val="00414045"/>
    <w:rsid w:val="00416C42"/>
    <w:rsid w:val="00422476"/>
    <w:rsid w:val="0042385C"/>
    <w:rsid w:val="00431654"/>
    <w:rsid w:val="00432823"/>
    <w:rsid w:val="00434926"/>
    <w:rsid w:val="00443ACE"/>
    <w:rsid w:val="00444217"/>
    <w:rsid w:val="004478F4"/>
    <w:rsid w:val="00450F7A"/>
    <w:rsid w:val="00452C6D"/>
    <w:rsid w:val="00454899"/>
    <w:rsid w:val="00455E0B"/>
    <w:rsid w:val="004601D9"/>
    <w:rsid w:val="00462B9F"/>
    <w:rsid w:val="004659EE"/>
    <w:rsid w:val="00473E34"/>
    <w:rsid w:val="00476BA9"/>
    <w:rsid w:val="00480F3D"/>
    <w:rsid w:val="0048217D"/>
    <w:rsid w:val="00483A6E"/>
    <w:rsid w:val="00484614"/>
    <w:rsid w:val="004936C2"/>
    <w:rsid w:val="0049379C"/>
    <w:rsid w:val="00494C41"/>
    <w:rsid w:val="00495802"/>
    <w:rsid w:val="004A1CA0"/>
    <w:rsid w:val="004A1CD0"/>
    <w:rsid w:val="004A22E9"/>
    <w:rsid w:val="004A4ACD"/>
    <w:rsid w:val="004A5BC5"/>
    <w:rsid w:val="004B023D"/>
    <w:rsid w:val="004C0909"/>
    <w:rsid w:val="004C3F97"/>
    <w:rsid w:val="004C6923"/>
    <w:rsid w:val="004D01F2"/>
    <w:rsid w:val="004D154E"/>
    <w:rsid w:val="004D3088"/>
    <w:rsid w:val="004D3339"/>
    <w:rsid w:val="004D353F"/>
    <w:rsid w:val="004D36D7"/>
    <w:rsid w:val="004D682B"/>
    <w:rsid w:val="004E187E"/>
    <w:rsid w:val="004E6152"/>
    <w:rsid w:val="004F096D"/>
    <w:rsid w:val="004F344A"/>
    <w:rsid w:val="00504ED4"/>
    <w:rsid w:val="00510639"/>
    <w:rsid w:val="00512F44"/>
    <w:rsid w:val="005151A6"/>
    <w:rsid w:val="00516142"/>
    <w:rsid w:val="00520027"/>
    <w:rsid w:val="0052093C"/>
    <w:rsid w:val="00521B31"/>
    <w:rsid w:val="00522469"/>
    <w:rsid w:val="0052400A"/>
    <w:rsid w:val="00524B0E"/>
    <w:rsid w:val="00526430"/>
    <w:rsid w:val="0052717D"/>
    <w:rsid w:val="00536277"/>
    <w:rsid w:val="00536F43"/>
    <w:rsid w:val="00546B25"/>
    <w:rsid w:val="005470B2"/>
    <w:rsid w:val="00550DB2"/>
    <w:rsid w:val="005510BA"/>
    <w:rsid w:val="005538C8"/>
    <w:rsid w:val="00554079"/>
    <w:rsid w:val="00554B4E"/>
    <w:rsid w:val="00556C02"/>
    <w:rsid w:val="00561764"/>
    <w:rsid w:val="00561BB2"/>
    <w:rsid w:val="00563249"/>
    <w:rsid w:val="005706E3"/>
    <w:rsid w:val="00570A65"/>
    <w:rsid w:val="00574BDA"/>
    <w:rsid w:val="005762B1"/>
    <w:rsid w:val="00580456"/>
    <w:rsid w:val="00580E73"/>
    <w:rsid w:val="005831C6"/>
    <w:rsid w:val="0058571B"/>
    <w:rsid w:val="00593386"/>
    <w:rsid w:val="00596998"/>
    <w:rsid w:val="005A42CD"/>
    <w:rsid w:val="005A6E62"/>
    <w:rsid w:val="005B2FB3"/>
    <w:rsid w:val="005B4400"/>
    <w:rsid w:val="005C2625"/>
    <w:rsid w:val="005C44AF"/>
    <w:rsid w:val="005C5460"/>
    <w:rsid w:val="005C7DDE"/>
    <w:rsid w:val="005D05FD"/>
    <w:rsid w:val="005D2B29"/>
    <w:rsid w:val="005D354A"/>
    <w:rsid w:val="005D3E53"/>
    <w:rsid w:val="005D506C"/>
    <w:rsid w:val="005E101D"/>
    <w:rsid w:val="005E3235"/>
    <w:rsid w:val="005E4176"/>
    <w:rsid w:val="005E4876"/>
    <w:rsid w:val="005E65B5"/>
    <w:rsid w:val="005F3AE9"/>
    <w:rsid w:val="006007BB"/>
    <w:rsid w:val="00601DC0"/>
    <w:rsid w:val="006034CB"/>
    <w:rsid w:val="006131CE"/>
    <w:rsid w:val="006131D0"/>
    <w:rsid w:val="0061336B"/>
    <w:rsid w:val="0061544D"/>
    <w:rsid w:val="00617D6E"/>
    <w:rsid w:val="00621242"/>
    <w:rsid w:val="00621E30"/>
    <w:rsid w:val="00622D61"/>
    <w:rsid w:val="00624198"/>
    <w:rsid w:val="00627FDF"/>
    <w:rsid w:val="00636C28"/>
    <w:rsid w:val="0064182A"/>
    <w:rsid w:val="006428E5"/>
    <w:rsid w:val="00644958"/>
    <w:rsid w:val="0064675E"/>
    <w:rsid w:val="00647F93"/>
    <w:rsid w:val="006522AD"/>
    <w:rsid w:val="00653099"/>
    <w:rsid w:val="00654A17"/>
    <w:rsid w:val="00672919"/>
    <w:rsid w:val="00680464"/>
    <w:rsid w:val="00686587"/>
    <w:rsid w:val="006904CF"/>
    <w:rsid w:val="00691F45"/>
    <w:rsid w:val="00695880"/>
    <w:rsid w:val="00695EE2"/>
    <w:rsid w:val="0069660B"/>
    <w:rsid w:val="00696835"/>
    <w:rsid w:val="006A1B33"/>
    <w:rsid w:val="006A3C0D"/>
    <w:rsid w:val="006A48F1"/>
    <w:rsid w:val="006A71A3"/>
    <w:rsid w:val="006A7925"/>
    <w:rsid w:val="006B03F2"/>
    <w:rsid w:val="006B14C1"/>
    <w:rsid w:val="006B1639"/>
    <w:rsid w:val="006B57E5"/>
    <w:rsid w:val="006B5CA7"/>
    <w:rsid w:val="006B5E89"/>
    <w:rsid w:val="006C04E4"/>
    <w:rsid w:val="006C19B2"/>
    <w:rsid w:val="006C2021"/>
    <w:rsid w:val="006C30A0"/>
    <w:rsid w:val="006C35FF"/>
    <w:rsid w:val="006C57F2"/>
    <w:rsid w:val="006C5949"/>
    <w:rsid w:val="006C6832"/>
    <w:rsid w:val="006D1370"/>
    <w:rsid w:val="006D2BF5"/>
    <w:rsid w:val="006D2C28"/>
    <w:rsid w:val="006D3FC1"/>
    <w:rsid w:val="006D409F"/>
    <w:rsid w:val="006D7590"/>
    <w:rsid w:val="006E1756"/>
    <w:rsid w:val="006E372B"/>
    <w:rsid w:val="006E5FE9"/>
    <w:rsid w:val="006E6581"/>
    <w:rsid w:val="006E71DF"/>
    <w:rsid w:val="006F1CC4"/>
    <w:rsid w:val="006F2A86"/>
    <w:rsid w:val="006F3163"/>
    <w:rsid w:val="006F46A5"/>
    <w:rsid w:val="006F5A74"/>
    <w:rsid w:val="006F5C8C"/>
    <w:rsid w:val="00705FEC"/>
    <w:rsid w:val="0071147A"/>
    <w:rsid w:val="0071185D"/>
    <w:rsid w:val="007136D3"/>
    <w:rsid w:val="007155B6"/>
    <w:rsid w:val="007159E9"/>
    <w:rsid w:val="00721E01"/>
    <w:rsid w:val="007222AD"/>
    <w:rsid w:val="0072260A"/>
    <w:rsid w:val="00724761"/>
    <w:rsid w:val="007267CF"/>
    <w:rsid w:val="00727127"/>
    <w:rsid w:val="00731F3F"/>
    <w:rsid w:val="00733BAB"/>
    <w:rsid w:val="0073569B"/>
    <w:rsid w:val="00737394"/>
    <w:rsid w:val="007436BF"/>
    <w:rsid w:val="007443E9"/>
    <w:rsid w:val="00745DCE"/>
    <w:rsid w:val="00750BAB"/>
    <w:rsid w:val="00753D89"/>
    <w:rsid w:val="00753DDA"/>
    <w:rsid w:val="007553D8"/>
    <w:rsid w:val="00755C9B"/>
    <w:rsid w:val="0075673B"/>
    <w:rsid w:val="00760FE4"/>
    <w:rsid w:val="007636C2"/>
    <w:rsid w:val="00763D8B"/>
    <w:rsid w:val="007657F6"/>
    <w:rsid w:val="00765E47"/>
    <w:rsid w:val="00767FCC"/>
    <w:rsid w:val="0077125A"/>
    <w:rsid w:val="00780624"/>
    <w:rsid w:val="0078405B"/>
    <w:rsid w:val="00786F58"/>
    <w:rsid w:val="00787CC1"/>
    <w:rsid w:val="00790CC3"/>
    <w:rsid w:val="00792F4E"/>
    <w:rsid w:val="0079398D"/>
    <w:rsid w:val="00796C25"/>
    <w:rsid w:val="007A287C"/>
    <w:rsid w:val="007A3B2A"/>
    <w:rsid w:val="007A4570"/>
    <w:rsid w:val="007B0C9D"/>
    <w:rsid w:val="007B5522"/>
    <w:rsid w:val="007B7EE4"/>
    <w:rsid w:val="007C0EE0"/>
    <w:rsid w:val="007C1B71"/>
    <w:rsid w:val="007C2FBB"/>
    <w:rsid w:val="007C7164"/>
    <w:rsid w:val="007C7A5B"/>
    <w:rsid w:val="007D1984"/>
    <w:rsid w:val="007D2AFE"/>
    <w:rsid w:val="007D6633"/>
    <w:rsid w:val="007E3264"/>
    <w:rsid w:val="007E3F80"/>
    <w:rsid w:val="007E3FEA"/>
    <w:rsid w:val="007F0A0B"/>
    <w:rsid w:val="007F1596"/>
    <w:rsid w:val="007F3A60"/>
    <w:rsid w:val="007F3D0B"/>
    <w:rsid w:val="007F7C94"/>
    <w:rsid w:val="00802FFA"/>
    <w:rsid w:val="008049F0"/>
    <w:rsid w:val="00810E4B"/>
    <w:rsid w:val="00813D30"/>
    <w:rsid w:val="00814BAA"/>
    <w:rsid w:val="00816B5F"/>
    <w:rsid w:val="00824295"/>
    <w:rsid w:val="00827A65"/>
    <w:rsid w:val="00830473"/>
    <w:rsid w:val="008313F3"/>
    <w:rsid w:val="00837536"/>
    <w:rsid w:val="008402F2"/>
    <w:rsid w:val="008405BB"/>
    <w:rsid w:val="008434CD"/>
    <w:rsid w:val="00846494"/>
    <w:rsid w:val="00847B20"/>
    <w:rsid w:val="008509D3"/>
    <w:rsid w:val="00851858"/>
    <w:rsid w:val="00851F79"/>
    <w:rsid w:val="00853418"/>
    <w:rsid w:val="00857421"/>
    <w:rsid w:val="00857CF6"/>
    <w:rsid w:val="008610ED"/>
    <w:rsid w:val="00861C6A"/>
    <w:rsid w:val="00865199"/>
    <w:rsid w:val="00867EAF"/>
    <w:rsid w:val="00870763"/>
    <w:rsid w:val="008713EA"/>
    <w:rsid w:val="00873495"/>
    <w:rsid w:val="00873C6B"/>
    <w:rsid w:val="0088103C"/>
    <w:rsid w:val="0088426A"/>
    <w:rsid w:val="0088459C"/>
    <w:rsid w:val="008852BA"/>
    <w:rsid w:val="00890108"/>
    <w:rsid w:val="00893877"/>
    <w:rsid w:val="0089532C"/>
    <w:rsid w:val="00896165"/>
    <w:rsid w:val="00896681"/>
    <w:rsid w:val="00896FD0"/>
    <w:rsid w:val="008A2749"/>
    <w:rsid w:val="008A2E0E"/>
    <w:rsid w:val="008A3A90"/>
    <w:rsid w:val="008A4696"/>
    <w:rsid w:val="008B06D4"/>
    <w:rsid w:val="008B4F20"/>
    <w:rsid w:val="008B7FFD"/>
    <w:rsid w:val="008C0609"/>
    <w:rsid w:val="008C2920"/>
    <w:rsid w:val="008C4307"/>
    <w:rsid w:val="008C63EF"/>
    <w:rsid w:val="008D23DF"/>
    <w:rsid w:val="008D73BF"/>
    <w:rsid w:val="008D7F09"/>
    <w:rsid w:val="008E5B64"/>
    <w:rsid w:val="008E7DAA"/>
    <w:rsid w:val="008F0094"/>
    <w:rsid w:val="008F03EF"/>
    <w:rsid w:val="008F2556"/>
    <w:rsid w:val="008F340F"/>
    <w:rsid w:val="008F4436"/>
    <w:rsid w:val="00903523"/>
    <w:rsid w:val="00903E9F"/>
    <w:rsid w:val="0090404E"/>
    <w:rsid w:val="00906281"/>
    <w:rsid w:val="0090659A"/>
    <w:rsid w:val="00910387"/>
    <w:rsid w:val="00911080"/>
    <w:rsid w:val="0091350B"/>
    <w:rsid w:val="009135DC"/>
    <w:rsid w:val="00915986"/>
    <w:rsid w:val="00917624"/>
    <w:rsid w:val="00921A3A"/>
    <w:rsid w:val="00926CB2"/>
    <w:rsid w:val="00927B55"/>
    <w:rsid w:val="00930386"/>
    <w:rsid w:val="009309F5"/>
    <w:rsid w:val="00933237"/>
    <w:rsid w:val="00933F28"/>
    <w:rsid w:val="00943235"/>
    <w:rsid w:val="009441AD"/>
    <w:rsid w:val="009476C0"/>
    <w:rsid w:val="00950C06"/>
    <w:rsid w:val="00960DDC"/>
    <w:rsid w:val="00961ED7"/>
    <w:rsid w:val="0096371A"/>
    <w:rsid w:val="00963E34"/>
    <w:rsid w:val="00964DFA"/>
    <w:rsid w:val="0096532D"/>
    <w:rsid w:val="00971CA3"/>
    <w:rsid w:val="00975522"/>
    <w:rsid w:val="0098155C"/>
    <w:rsid w:val="0098168C"/>
    <w:rsid w:val="00983B77"/>
    <w:rsid w:val="00983C5F"/>
    <w:rsid w:val="00984913"/>
    <w:rsid w:val="00990CCC"/>
    <w:rsid w:val="00996053"/>
    <w:rsid w:val="00997147"/>
    <w:rsid w:val="009A0174"/>
    <w:rsid w:val="009A0B2F"/>
    <w:rsid w:val="009A1CF4"/>
    <w:rsid w:val="009A37D7"/>
    <w:rsid w:val="009A4E17"/>
    <w:rsid w:val="009A617E"/>
    <w:rsid w:val="009A6955"/>
    <w:rsid w:val="009B0065"/>
    <w:rsid w:val="009B341C"/>
    <w:rsid w:val="009B5747"/>
    <w:rsid w:val="009B5CF4"/>
    <w:rsid w:val="009C1762"/>
    <w:rsid w:val="009C2276"/>
    <w:rsid w:val="009D2C27"/>
    <w:rsid w:val="009E1C6D"/>
    <w:rsid w:val="009E2309"/>
    <w:rsid w:val="009E42B9"/>
    <w:rsid w:val="009E4E17"/>
    <w:rsid w:val="009E7671"/>
    <w:rsid w:val="009F1410"/>
    <w:rsid w:val="009F4C2E"/>
    <w:rsid w:val="009F54A2"/>
    <w:rsid w:val="00A014A3"/>
    <w:rsid w:val="00A027CC"/>
    <w:rsid w:val="00A03864"/>
    <w:rsid w:val="00A0412D"/>
    <w:rsid w:val="00A05B7A"/>
    <w:rsid w:val="00A07D63"/>
    <w:rsid w:val="00A20E76"/>
    <w:rsid w:val="00A21211"/>
    <w:rsid w:val="00A2780B"/>
    <w:rsid w:val="00A30F8A"/>
    <w:rsid w:val="00A34E7F"/>
    <w:rsid w:val="00A46F0A"/>
    <w:rsid w:val="00A46F25"/>
    <w:rsid w:val="00A47AEA"/>
    <w:rsid w:val="00A47CC2"/>
    <w:rsid w:val="00A502BA"/>
    <w:rsid w:val="00A53125"/>
    <w:rsid w:val="00A5627C"/>
    <w:rsid w:val="00A574D8"/>
    <w:rsid w:val="00A60146"/>
    <w:rsid w:val="00A601A9"/>
    <w:rsid w:val="00A622C4"/>
    <w:rsid w:val="00A6283D"/>
    <w:rsid w:val="00A676FF"/>
    <w:rsid w:val="00A677DB"/>
    <w:rsid w:val="00A6782E"/>
    <w:rsid w:val="00A71D29"/>
    <w:rsid w:val="00A73EBA"/>
    <w:rsid w:val="00A754B4"/>
    <w:rsid w:val="00A807C1"/>
    <w:rsid w:val="00A82658"/>
    <w:rsid w:val="00A83374"/>
    <w:rsid w:val="00A83FB9"/>
    <w:rsid w:val="00A96172"/>
    <w:rsid w:val="00A96A16"/>
    <w:rsid w:val="00A97C5F"/>
    <w:rsid w:val="00AA18C5"/>
    <w:rsid w:val="00AB0245"/>
    <w:rsid w:val="00AB0D6A"/>
    <w:rsid w:val="00AB0ECF"/>
    <w:rsid w:val="00AB2D55"/>
    <w:rsid w:val="00AB2DBA"/>
    <w:rsid w:val="00AB2EBE"/>
    <w:rsid w:val="00AB34BF"/>
    <w:rsid w:val="00AB43B3"/>
    <w:rsid w:val="00AB49B9"/>
    <w:rsid w:val="00AB501D"/>
    <w:rsid w:val="00AB758A"/>
    <w:rsid w:val="00AC027E"/>
    <w:rsid w:val="00AC0DF1"/>
    <w:rsid w:val="00AC1E7E"/>
    <w:rsid w:val="00AC3F27"/>
    <w:rsid w:val="00AC507D"/>
    <w:rsid w:val="00AC66E4"/>
    <w:rsid w:val="00AD04F2"/>
    <w:rsid w:val="00AD4578"/>
    <w:rsid w:val="00AD568E"/>
    <w:rsid w:val="00AD68E9"/>
    <w:rsid w:val="00AE1FDD"/>
    <w:rsid w:val="00AE2097"/>
    <w:rsid w:val="00AE56C0"/>
    <w:rsid w:val="00AF3227"/>
    <w:rsid w:val="00AF5F83"/>
    <w:rsid w:val="00B00914"/>
    <w:rsid w:val="00B019DB"/>
    <w:rsid w:val="00B02A8E"/>
    <w:rsid w:val="00B04006"/>
    <w:rsid w:val="00B052EE"/>
    <w:rsid w:val="00B06AD3"/>
    <w:rsid w:val="00B06CAD"/>
    <w:rsid w:val="00B1081F"/>
    <w:rsid w:val="00B1589C"/>
    <w:rsid w:val="00B2496B"/>
    <w:rsid w:val="00B24D41"/>
    <w:rsid w:val="00B272D6"/>
    <w:rsid w:val="00B27499"/>
    <w:rsid w:val="00B3010D"/>
    <w:rsid w:val="00B35151"/>
    <w:rsid w:val="00B35316"/>
    <w:rsid w:val="00B433F2"/>
    <w:rsid w:val="00B43A76"/>
    <w:rsid w:val="00B458E8"/>
    <w:rsid w:val="00B52CD3"/>
    <w:rsid w:val="00B5397B"/>
    <w:rsid w:val="00B53EE9"/>
    <w:rsid w:val="00B6183E"/>
    <w:rsid w:val="00B62809"/>
    <w:rsid w:val="00B633D2"/>
    <w:rsid w:val="00B71981"/>
    <w:rsid w:val="00B74F09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A752F"/>
    <w:rsid w:val="00BB1E0D"/>
    <w:rsid w:val="00BB26C8"/>
    <w:rsid w:val="00BB4032"/>
    <w:rsid w:val="00BB4D9B"/>
    <w:rsid w:val="00BB73FF"/>
    <w:rsid w:val="00BB7688"/>
    <w:rsid w:val="00BC05C6"/>
    <w:rsid w:val="00BC7423"/>
    <w:rsid w:val="00BC7CAC"/>
    <w:rsid w:val="00BD6D76"/>
    <w:rsid w:val="00BE1826"/>
    <w:rsid w:val="00BE56B3"/>
    <w:rsid w:val="00BE676D"/>
    <w:rsid w:val="00BF04E8"/>
    <w:rsid w:val="00BF0B3F"/>
    <w:rsid w:val="00BF15F4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17EE4"/>
    <w:rsid w:val="00C23E16"/>
    <w:rsid w:val="00C248E2"/>
    <w:rsid w:val="00C27E37"/>
    <w:rsid w:val="00C32713"/>
    <w:rsid w:val="00C351B8"/>
    <w:rsid w:val="00C410D9"/>
    <w:rsid w:val="00C41E88"/>
    <w:rsid w:val="00C44DB7"/>
    <w:rsid w:val="00C4510A"/>
    <w:rsid w:val="00C464A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95E"/>
    <w:rsid w:val="00C65CB5"/>
    <w:rsid w:val="00C670EE"/>
    <w:rsid w:val="00C67E3B"/>
    <w:rsid w:val="00C73E03"/>
    <w:rsid w:val="00C74A9C"/>
    <w:rsid w:val="00C8718B"/>
    <w:rsid w:val="00C872E4"/>
    <w:rsid w:val="00C87A09"/>
    <w:rsid w:val="00C87BBB"/>
    <w:rsid w:val="00C90311"/>
    <w:rsid w:val="00C91C26"/>
    <w:rsid w:val="00C95E82"/>
    <w:rsid w:val="00C960DE"/>
    <w:rsid w:val="00C97A1E"/>
    <w:rsid w:val="00CA21F0"/>
    <w:rsid w:val="00CA2DD2"/>
    <w:rsid w:val="00CA73D5"/>
    <w:rsid w:val="00CB4CFD"/>
    <w:rsid w:val="00CB5068"/>
    <w:rsid w:val="00CC07CB"/>
    <w:rsid w:val="00CC1C87"/>
    <w:rsid w:val="00CC1F85"/>
    <w:rsid w:val="00CC3000"/>
    <w:rsid w:val="00CC4859"/>
    <w:rsid w:val="00CC7A35"/>
    <w:rsid w:val="00CD072A"/>
    <w:rsid w:val="00CD4CB7"/>
    <w:rsid w:val="00CD7F73"/>
    <w:rsid w:val="00CE26C5"/>
    <w:rsid w:val="00CE36AF"/>
    <w:rsid w:val="00CE428B"/>
    <w:rsid w:val="00CE47F3"/>
    <w:rsid w:val="00CE5174"/>
    <w:rsid w:val="00CE54DD"/>
    <w:rsid w:val="00CF0DA5"/>
    <w:rsid w:val="00CF4C22"/>
    <w:rsid w:val="00CF5D31"/>
    <w:rsid w:val="00CF5F3B"/>
    <w:rsid w:val="00CF791A"/>
    <w:rsid w:val="00D00513"/>
    <w:rsid w:val="00D00D7D"/>
    <w:rsid w:val="00D011B0"/>
    <w:rsid w:val="00D05678"/>
    <w:rsid w:val="00D139C8"/>
    <w:rsid w:val="00D171B0"/>
    <w:rsid w:val="00D17F81"/>
    <w:rsid w:val="00D23C15"/>
    <w:rsid w:val="00D2758C"/>
    <w:rsid w:val="00D275CA"/>
    <w:rsid w:val="00D2789B"/>
    <w:rsid w:val="00D30F8E"/>
    <w:rsid w:val="00D319B4"/>
    <w:rsid w:val="00D3300A"/>
    <w:rsid w:val="00D345AB"/>
    <w:rsid w:val="00D41566"/>
    <w:rsid w:val="00D420E5"/>
    <w:rsid w:val="00D42B06"/>
    <w:rsid w:val="00D43DD3"/>
    <w:rsid w:val="00D45342"/>
    <w:rsid w:val="00D458EC"/>
    <w:rsid w:val="00D501B0"/>
    <w:rsid w:val="00D52582"/>
    <w:rsid w:val="00D56A0E"/>
    <w:rsid w:val="00D57AD3"/>
    <w:rsid w:val="00D62F25"/>
    <w:rsid w:val="00D635FE"/>
    <w:rsid w:val="00D64A43"/>
    <w:rsid w:val="00D66A7B"/>
    <w:rsid w:val="00D70D66"/>
    <w:rsid w:val="00D729DE"/>
    <w:rsid w:val="00D73876"/>
    <w:rsid w:val="00D74394"/>
    <w:rsid w:val="00D75B6A"/>
    <w:rsid w:val="00D75BB7"/>
    <w:rsid w:val="00D82AAD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642C"/>
    <w:rsid w:val="00D977E8"/>
    <w:rsid w:val="00D97B16"/>
    <w:rsid w:val="00DA0F3F"/>
    <w:rsid w:val="00DA2E2B"/>
    <w:rsid w:val="00DA6AD9"/>
    <w:rsid w:val="00DB1139"/>
    <w:rsid w:val="00DB1C89"/>
    <w:rsid w:val="00DB3763"/>
    <w:rsid w:val="00DB4029"/>
    <w:rsid w:val="00DB5F4D"/>
    <w:rsid w:val="00DB6392"/>
    <w:rsid w:val="00DB66F2"/>
    <w:rsid w:val="00DB6D2E"/>
    <w:rsid w:val="00DB6DA5"/>
    <w:rsid w:val="00DB6E0F"/>
    <w:rsid w:val="00DC076B"/>
    <w:rsid w:val="00DC186F"/>
    <w:rsid w:val="00DC252F"/>
    <w:rsid w:val="00DC35E7"/>
    <w:rsid w:val="00DC48BA"/>
    <w:rsid w:val="00DC6050"/>
    <w:rsid w:val="00DD43EA"/>
    <w:rsid w:val="00DE017E"/>
    <w:rsid w:val="00DE481A"/>
    <w:rsid w:val="00DE6F44"/>
    <w:rsid w:val="00DF1B58"/>
    <w:rsid w:val="00E009DA"/>
    <w:rsid w:val="00E037D9"/>
    <w:rsid w:val="00E04927"/>
    <w:rsid w:val="00E0675D"/>
    <w:rsid w:val="00E108A6"/>
    <w:rsid w:val="00E11A48"/>
    <w:rsid w:val="00E12CC4"/>
    <w:rsid w:val="00E130EB"/>
    <w:rsid w:val="00E134DA"/>
    <w:rsid w:val="00E13561"/>
    <w:rsid w:val="00E15587"/>
    <w:rsid w:val="00E162CD"/>
    <w:rsid w:val="00E17FA5"/>
    <w:rsid w:val="00E21BFE"/>
    <w:rsid w:val="00E26930"/>
    <w:rsid w:val="00E27257"/>
    <w:rsid w:val="00E27F4F"/>
    <w:rsid w:val="00E379F2"/>
    <w:rsid w:val="00E449D0"/>
    <w:rsid w:val="00E44A34"/>
    <w:rsid w:val="00E4506A"/>
    <w:rsid w:val="00E53F99"/>
    <w:rsid w:val="00E56510"/>
    <w:rsid w:val="00E6105D"/>
    <w:rsid w:val="00E62EA8"/>
    <w:rsid w:val="00E65F23"/>
    <w:rsid w:val="00E66E42"/>
    <w:rsid w:val="00E67A6E"/>
    <w:rsid w:val="00E71B43"/>
    <w:rsid w:val="00E72453"/>
    <w:rsid w:val="00E81612"/>
    <w:rsid w:val="00E87D18"/>
    <w:rsid w:val="00E87D62"/>
    <w:rsid w:val="00E97333"/>
    <w:rsid w:val="00EA26D5"/>
    <w:rsid w:val="00EA36AB"/>
    <w:rsid w:val="00EA486E"/>
    <w:rsid w:val="00EA4FA3"/>
    <w:rsid w:val="00EA74E3"/>
    <w:rsid w:val="00EB001B"/>
    <w:rsid w:val="00EB3082"/>
    <w:rsid w:val="00EB6C33"/>
    <w:rsid w:val="00ED229B"/>
    <w:rsid w:val="00ED479D"/>
    <w:rsid w:val="00ED6019"/>
    <w:rsid w:val="00ED70D5"/>
    <w:rsid w:val="00ED7830"/>
    <w:rsid w:val="00EE18C9"/>
    <w:rsid w:val="00EE3909"/>
    <w:rsid w:val="00EF1731"/>
    <w:rsid w:val="00EF4205"/>
    <w:rsid w:val="00EF45B2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31FD"/>
    <w:rsid w:val="00F25ABB"/>
    <w:rsid w:val="00F27963"/>
    <w:rsid w:val="00F30103"/>
    <w:rsid w:val="00F30446"/>
    <w:rsid w:val="00F3381B"/>
    <w:rsid w:val="00F34474"/>
    <w:rsid w:val="00F4135D"/>
    <w:rsid w:val="00F41F1B"/>
    <w:rsid w:val="00F42156"/>
    <w:rsid w:val="00F4297E"/>
    <w:rsid w:val="00F42F6B"/>
    <w:rsid w:val="00F435D8"/>
    <w:rsid w:val="00F46BD9"/>
    <w:rsid w:val="00F51A08"/>
    <w:rsid w:val="00F54315"/>
    <w:rsid w:val="00F60BE0"/>
    <w:rsid w:val="00F618E3"/>
    <w:rsid w:val="00F6280E"/>
    <w:rsid w:val="00F7050A"/>
    <w:rsid w:val="00F7177B"/>
    <w:rsid w:val="00F72786"/>
    <w:rsid w:val="00F75237"/>
    <w:rsid w:val="00F75533"/>
    <w:rsid w:val="00F8036D"/>
    <w:rsid w:val="00F809DC"/>
    <w:rsid w:val="00F84E01"/>
    <w:rsid w:val="00F852D6"/>
    <w:rsid w:val="00F86EB0"/>
    <w:rsid w:val="00F92322"/>
    <w:rsid w:val="00F92E60"/>
    <w:rsid w:val="00FA3811"/>
    <w:rsid w:val="00FA3B9F"/>
    <w:rsid w:val="00FA3F06"/>
    <w:rsid w:val="00FA4449"/>
    <w:rsid w:val="00FA4A26"/>
    <w:rsid w:val="00FA7084"/>
    <w:rsid w:val="00FA78B6"/>
    <w:rsid w:val="00FA7BEF"/>
    <w:rsid w:val="00FB1105"/>
    <w:rsid w:val="00FB1929"/>
    <w:rsid w:val="00FB3906"/>
    <w:rsid w:val="00FB5BA8"/>
    <w:rsid w:val="00FB5FD9"/>
    <w:rsid w:val="00FC1613"/>
    <w:rsid w:val="00FC6727"/>
    <w:rsid w:val="00FC6862"/>
    <w:rsid w:val="00FD33AB"/>
    <w:rsid w:val="00FD4724"/>
    <w:rsid w:val="00FD4A68"/>
    <w:rsid w:val="00FD68ED"/>
    <w:rsid w:val="00FE1B3A"/>
    <w:rsid w:val="00FE2824"/>
    <w:rsid w:val="00FE2F0E"/>
    <w:rsid w:val="00FE38C3"/>
    <w:rsid w:val="00FE661F"/>
    <w:rsid w:val="00FF0400"/>
    <w:rsid w:val="00FF3D6B"/>
    <w:rsid w:val="00FF4F2B"/>
    <w:rsid w:val="00FF5407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E1D9B"/>
  <w15:docId w15:val="{D98C0F91-2907-BC46-9870-A98798E2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a"/>
    <w:qFormat/>
    <w:rsid w:val="00813D30"/>
    <w:pPr>
      <w:keepNext/>
      <w:numPr>
        <w:numId w:val="3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813D30"/>
    <w:pPr>
      <w:keepNext/>
      <w:numPr>
        <w:ilvl w:val="1"/>
        <w:numId w:val="9"/>
      </w:numPr>
      <w:spacing w:before="240" w:after="120"/>
      <w:outlineLvl w:val="1"/>
    </w:pPr>
    <w:rPr>
      <w:b/>
    </w:r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C50140"/>
    <w:pPr>
      <w:numPr>
        <w:numId w:val="5"/>
      </w:numPr>
      <w:ind w:left="1080"/>
    </w:pPr>
    <w:rPr>
      <w:sz w:val="20"/>
    </w:rPr>
  </w:style>
  <w:style w:type="paragraph" w:customStyle="1" w:styleId="InstNoteRed">
    <w:name w:val="Inst Note Red"/>
    <w:basedOn w:val="a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"/>
    <w:next w:val="BodyTextL25"/>
    <w:qFormat/>
    <w:rsid w:val="008402F2"/>
    <w:pPr>
      <w:keepNext/>
      <w:numPr>
        <w:numId w:val="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012C22"/>
    <w:pPr>
      <w:numPr>
        <w:ilvl w:val="2"/>
        <w:numId w:val="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a">
    <w:name w:val="Document Map"/>
    <w:basedOn w:val="a"/>
    <w:link w:val="ab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Схема документа Знак"/>
    <w:link w:val="aa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012C22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c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B2344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B234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B2344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numId w:val="0"/>
      </w:numPr>
      <w:tabs>
        <w:tab w:val="num" w:pos="935"/>
      </w:tabs>
      <w:ind w:left="935" w:hanging="935"/>
    </w:pPr>
    <w:rPr>
      <w:sz w:val="24"/>
    </w:rPr>
  </w:style>
  <w:style w:type="character" w:customStyle="1" w:styleId="40">
    <w:name w:val="Заголовок 4 Знак"/>
    <w:link w:val="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af1">
    <w:name w:val="endnote text"/>
    <w:basedOn w:val="a"/>
    <w:link w:val="af2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2">
    <w:name w:val="Текст концевой сноски Знак"/>
    <w:link w:val="af1"/>
    <w:semiHidden/>
    <w:rsid w:val="00231DCA"/>
    <w:rPr>
      <w:rFonts w:eastAsia="Times New Roman"/>
    </w:rPr>
  </w:style>
  <w:style w:type="paragraph" w:styleId="af3">
    <w:name w:val="footnote text"/>
    <w:basedOn w:val="a"/>
    <w:link w:val="af4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4">
    <w:name w:val="Текст сноски Знак"/>
    <w:link w:val="af3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5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6">
    <w:name w:val="macro"/>
    <w:link w:val="af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7">
    <w:name w:val="Текст макроса Знак"/>
    <w:link w:val="af6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8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9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a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fb">
    <w:name w:val="Body Text"/>
    <w:basedOn w:val="a"/>
    <w:link w:val="afc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fb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afb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character" w:styleId="afd">
    <w:name w:val="Hyperlink"/>
    <w:unhideWhenUsed/>
    <w:rsid w:val="00647F93"/>
    <w:rPr>
      <w:color w:val="0000FF"/>
      <w:u w:val="single"/>
    </w:rPr>
  </w:style>
  <w:style w:type="character" w:styleId="afe">
    <w:name w:val="FollowedHyperlink"/>
    <w:basedOn w:val="a0"/>
    <w:semiHidden/>
    <w:unhideWhenUsed/>
    <w:rsid w:val="00EA26D5"/>
    <w:rPr>
      <w:color w:val="800080" w:themeColor="followedHyperlink"/>
      <w:u w:val="single"/>
    </w:rPr>
  </w:style>
  <w:style w:type="paragraph" w:styleId="aff">
    <w:name w:val="Revision"/>
    <w:hidden/>
    <w:uiPriority w:val="99"/>
    <w:semiHidden/>
    <w:rsid w:val="00AE2097"/>
    <w:rPr>
      <w:sz w:val="22"/>
      <w:szCs w:val="22"/>
    </w:rPr>
  </w:style>
  <w:style w:type="paragraph" w:styleId="aff0">
    <w:name w:val="Normal (Web)"/>
    <w:basedOn w:val="a"/>
    <w:uiPriority w:val="99"/>
    <w:unhideWhenUsed/>
    <w:rsid w:val="00654A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A74E3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a0"/>
    <w:rsid w:val="007B7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\Documents\_Business%20Files\CiscoAcademy-Labwork\CCNA%20Security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E646A7-BDFE-4D82-85F0-D35B4E4C0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C:\Users\dana\Documents\_Business Files\CiscoAcademy-Labwork\CCNA Security\CCNA_Security_PT-Template.dotx</Template>
  <TotalTime>17</TotalTime>
  <Pages>9</Pages>
  <Words>1357</Words>
  <Characters>7737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Daniele Paolo Alberghetti</dc:creator>
  <cp:lastModifiedBy>Artem Gromov</cp:lastModifiedBy>
  <cp:revision>9</cp:revision>
  <cp:lastPrinted>2017-06-28T13:32:00Z</cp:lastPrinted>
  <dcterms:created xsi:type="dcterms:W3CDTF">2018-06-18T20:21:00Z</dcterms:created>
  <dcterms:modified xsi:type="dcterms:W3CDTF">2022-04-16T10:27:00Z</dcterms:modified>
</cp:coreProperties>
</file>